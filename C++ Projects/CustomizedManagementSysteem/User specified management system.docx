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810"/>
        <w:gridCol w:w="1664"/>
        <w:gridCol w:w="676"/>
        <w:gridCol w:w="630"/>
        <w:gridCol w:w="7740"/>
      </w:tblGrid>
      <w:tr w:rsidR="00682EC8" w14:paraId="2FE734F2" w14:textId="77777777" w:rsidTr="00F86647">
        <w:trPr>
          <w:cantSplit/>
          <w:trHeight w:val="4680"/>
        </w:trPr>
        <w:tc>
          <w:tcPr>
            <w:tcW w:w="2474" w:type="dxa"/>
            <w:gridSpan w:val="2"/>
            <w:textDirection w:val="btLr"/>
          </w:tcPr>
          <w:p w14:paraId="08001F00" w14:textId="11460465" w:rsidR="00682EC8" w:rsidRDefault="00682EC8" w:rsidP="003E3262">
            <w:pPr>
              <w:pStyle w:val="Title"/>
            </w:pPr>
          </w:p>
          <w:p w14:paraId="07B1F907" w14:textId="39EDE70B" w:rsidR="00682EC8" w:rsidRPr="00382BBF" w:rsidRDefault="00682EC8" w:rsidP="003E3262">
            <w:pPr>
              <w:pStyle w:val="Subtitle"/>
            </w:pPr>
          </w:p>
        </w:tc>
        <w:tc>
          <w:tcPr>
            <w:tcW w:w="9046" w:type="dxa"/>
            <w:gridSpan w:val="3"/>
            <w:vMerge w:val="restart"/>
            <w:vAlign w:val="center"/>
          </w:tcPr>
          <w:p w14:paraId="51AB3398" w14:textId="77777777" w:rsidR="00682EC8" w:rsidRDefault="00682EC8" w:rsidP="00F86647">
            <w:pPr>
              <w:pStyle w:val="Image"/>
              <w:jc w:val="right"/>
            </w:pPr>
            <w:r>
              <mc:AlternateContent>
                <mc:Choice Requires="wpg">
                  <w:drawing>
                    <wp:inline distT="0" distB="0" distL="0" distR="0" wp14:anchorId="1F866F29" wp14:editId="06285600">
                      <wp:extent cx="5504847" cy="6167687"/>
                      <wp:effectExtent l="0" t="0" r="635" b="24130"/>
                      <wp:docPr id="13" name="Group 13" descr="Cover image on first pag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 noChangeAspect="1"/>
                            </wpg:cNvGrpSpPr>
                            <wpg:grpSpPr>
                              <a:xfrm>
                                <a:off x="0" y="0"/>
                                <a:ext cx="5504847" cy="6167687"/>
                                <a:chOff x="0" y="167640"/>
                                <a:chExt cx="5610758" cy="6290850"/>
                              </a:xfrm>
                            </wpg:grpSpPr>
                            <wps:wsp>
                              <wps:cNvPr id="20" name="Hexagon 20"/>
                              <wps:cNvSpPr/>
                              <wps:spPr>
                                <a:xfrm>
                                  <a:off x="1615440" y="167640"/>
                                  <a:ext cx="3995318" cy="3444240"/>
                                </a:xfrm>
                                <a:prstGeom prst="hexagon">
                                  <a:avLst/>
                                </a:prstGeom>
                                <a:solidFill>
                                  <a:schemeClr val="accent3">
                                    <a:alpha val="5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" name="Hexagon 23"/>
                              <wps:cNvSpPr/>
                              <wps:spPr>
                                <a:xfrm>
                                  <a:off x="723900" y="746760"/>
                                  <a:ext cx="3995318" cy="3444240"/>
                                </a:xfrm>
                                <a:prstGeom prst="hexagon">
                                  <a:avLst/>
                                </a:prstGeom>
                                <a:noFill/>
                                <a:ln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" name="Hexagon 25"/>
                              <wps:cNvSpPr/>
                              <wps:spPr>
                                <a:xfrm>
                                  <a:off x="0" y="4762500"/>
                                  <a:ext cx="1706880" cy="1471599"/>
                                </a:xfrm>
                                <a:prstGeom prst="hexagon">
                                  <a:avLst/>
                                </a:prstGeom>
                                <a:solidFill>
                                  <a:schemeClr val="accent3">
                                    <a:alpha val="5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" name="Hexagon 26"/>
                              <wps:cNvSpPr/>
                              <wps:spPr>
                                <a:xfrm>
                                  <a:off x="822960" y="5676900"/>
                                  <a:ext cx="906780" cy="781590"/>
                                </a:xfrm>
                                <a:prstGeom prst="hexagon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8836D53" id="Group 13" o:spid="_x0000_s1026" alt="Cover image on first page" style="width:433.45pt;height:485.65pt;mso-position-horizontal-relative:char;mso-position-vertical-relative:line" coordorigin=",1676" coordsize="56107,629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">
                      <o:lock v:ext="edit" aspectratio="t"/>
                      <v:shapetype id="_x0000_t9" coordsize="21600,21600" o:spt="9" adj="5400" path="m@0,l,10800@0,21600@1,21600,21600,10800@1,xe">
                        <v:stroke joinstyle="miter"/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gradientshapeok="t" o:connecttype="rect" textboxrect="1800,1800,19800,19800;3600,3600,18000,18000;6300,6300,15300,15300"/>
                        <v:handles>
                          <v:h position="#0,topLeft" xrange="0,10800"/>
                        </v:handles>
                      </v:shapetype>
                      <v:shape id="Hexagon 20" o:spid="_x0000_s1027" type="#_x0000_t9" style="position:absolute;left:16154;top:1676;width:39953;height:344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" adj="4655" fillcolor="#297fd5 [3206]" stroked="f" strokeweight="1pt">
                        <v:fill opacity="32896f"/>
                      </v:shape>
                      <v:shape id="Hexagon 23" o:spid="_x0000_s1028" type="#_x0000_t9" style="position:absolute;left:7239;top:7467;width:39953;height:344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" adj="4655" filled="f" strokecolor="white [3212]" strokeweight="1pt"/>
                      <v:shape id="Hexagon 25" o:spid="_x0000_s1029" type="#_x0000_t9" style="position:absolute;top:47625;width:17068;height:14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" adj="4656" fillcolor="#297fd5 [3206]" stroked="f" strokeweight="1pt">
                        <v:fill opacity="32896f"/>
                      </v:shape>
                      <v:shape id="Hexagon 26" o:spid="_x0000_s1030" type="#_x0000_t9" style="position:absolute;left:8229;top:56769;width:9068;height:78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" adj="4654" filled="f" strokecolor="black [3213]" strokeweight="1pt"/>
                      <w10:anchorlock/>
                    </v:group>
                  </w:pict>
                </mc:Fallback>
              </mc:AlternateContent>
            </w:r>
          </w:p>
        </w:tc>
      </w:tr>
      <w:tr w:rsidR="00682EC8" w14:paraId="229ABF6A" w14:textId="77777777" w:rsidTr="00682EC8">
        <w:trPr>
          <w:trHeight w:val="450"/>
        </w:trPr>
        <w:tc>
          <w:tcPr>
            <w:tcW w:w="810" w:type="dxa"/>
            <w:vAlign w:val="bottom"/>
          </w:tcPr>
          <w:p w14:paraId="53E702E0" w14:textId="77777777" w:rsidR="00682EC8" w:rsidRPr="00C36D8A" w:rsidRDefault="00682EC8" w:rsidP="00682EC8">
            <w:pPr>
              <w:pStyle w:val="NoSpacing"/>
            </w:pPr>
          </w:p>
        </w:tc>
        <w:tc>
          <w:tcPr>
            <w:tcW w:w="1664" w:type="dxa"/>
            <w:vAlign w:val="bottom"/>
          </w:tcPr>
          <w:p w14:paraId="606638D8" w14:textId="77777777" w:rsidR="00682EC8" w:rsidRPr="00C36D8A" w:rsidRDefault="00682EC8" w:rsidP="00682EC8">
            <w:pPr>
              <w:pStyle w:val="NoSpacing"/>
            </w:pPr>
          </w:p>
        </w:tc>
        <w:tc>
          <w:tcPr>
            <w:tcW w:w="9046" w:type="dxa"/>
            <w:gridSpan w:val="3"/>
            <w:vMerge/>
            <w:vAlign w:val="bottom"/>
          </w:tcPr>
          <w:p w14:paraId="4C9F9EC5" w14:textId="77777777" w:rsidR="00682EC8" w:rsidRDefault="00682EC8" w:rsidP="00682EC8">
            <w:pPr>
              <w:pStyle w:val="NoSpacing"/>
            </w:pPr>
          </w:p>
        </w:tc>
      </w:tr>
      <w:tr w:rsidR="00682EC8" w:rsidRPr="00682EC8" w14:paraId="34D90316" w14:textId="77777777" w:rsidTr="00682EC8">
        <w:trPr>
          <w:trHeight w:val="68"/>
        </w:trPr>
        <w:tc>
          <w:tcPr>
            <w:tcW w:w="810" w:type="dxa"/>
            <w:shd w:val="clear" w:color="auto" w:fill="000000" w:themeFill="text1"/>
            <w:vAlign w:val="bottom"/>
          </w:tcPr>
          <w:p w14:paraId="25AE02CD" w14:textId="77777777" w:rsidR="00682EC8" w:rsidRPr="00682EC8" w:rsidRDefault="00682EC8" w:rsidP="00682EC8">
            <w:pPr>
              <w:pStyle w:val="NoSpacing"/>
              <w:rPr>
                <w:sz w:val="8"/>
              </w:rPr>
            </w:pPr>
          </w:p>
        </w:tc>
        <w:tc>
          <w:tcPr>
            <w:tcW w:w="1664" w:type="dxa"/>
            <w:vAlign w:val="bottom"/>
          </w:tcPr>
          <w:p w14:paraId="1FAE3C48" w14:textId="77777777" w:rsidR="00682EC8" w:rsidRPr="00682EC8" w:rsidRDefault="00682EC8" w:rsidP="00682EC8">
            <w:pPr>
              <w:pStyle w:val="NoSpacing"/>
              <w:rPr>
                <w:sz w:val="8"/>
              </w:rPr>
            </w:pPr>
          </w:p>
        </w:tc>
        <w:tc>
          <w:tcPr>
            <w:tcW w:w="9046" w:type="dxa"/>
            <w:gridSpan w:val="3"/>
            <w:vMerge/>
            <w:vAlign w:val="bottom"/>
          </w:tcPr>
          <w:p w14:paraId="7A4B4668" w14:textId="77777777" w:rsidR="00682EC8" w:rsidRPr="00682EC8" w:rsidRDefault="00682EC8" w:rsidP="00682EC8">
            <w:pPr>
              <w:pStyle w:val="NoSpacing"/>
              <w:rPr>
                <w:sz w:val="8"/>
              </w:rPr>
            </w:pPr>
          </w:p>
        </w:tc>
      </w:tr>
      <w:tr w:rsidR="00682EC8" w14:paraId="48EDD6FB" w14:textId="77777777" w:rsidTr="00682EC8">
        <w:trPr>
          <w:trHeight w:val="4464"/>
        </w:trPr>
        <w:tc>
          <w:tcPr>
            <w:tcW w:w="2474" w:type="dxa"/>
            <w:gridSpan w:val="2"/>
            <w:vAlign w:val="bottom"/>
          </w:tcPr>
          <w:p w14:paraId="04582DD9" w14:textId="5F9E5E1D" w:rsidR="00682EC8" w:rsidRDefault="00682EC8" w:rsidP="00A50BCD">
            <w:pPr>
              <w:pStyle w:val="Heading1"/>
            </w:pPr>
          </w:p>
        </w:tc>
        <w:tc>
          <w:tcPr>
            <w:tcW w:w="9046" w:type="dxa"/>
            <w:gridSpan w:val="3"/>
            <w:vMerge/>
            <w:vAlign w:val="bottom"/>
          </w:tcPr>
          <w:p w14:paraId="45E3A2EA" w14:textId="77777777" w:rsidR="00682EC8" w:rsidRDefault="00682EC8"/>
        </w:tc>
      </w:tr>
      <w:tr w:rsidR="00682EC8" w14:paraId="6B407E8F" w14:textId="77777777" w:rsidTr="00682EC8">
        <w:trPr>
          <w:trHeight w:val="4464"/>
        </w:trPr>
        <w:tc>
          <w:tcPr>
            <w:tcW w:w="3150" w:type="dxa"/>
            <w:gridSpan w:val="3"/>
          </w:tcPr>
          <w:p w14:paraId="7C4F69CA" w14:textId="376F3933" w:rsidR="00682EC8" w:rsidRDefault="00CB5F0E" w:rsidP="00381A5A">
            <w:pPr>
              <w:pStyle w:val="TOC2"/>
            </w:pPr>
            <w:r>
              <w:t>PREPARED BY:</w:t>
            </w:r>
          </w:p>
          <w:p w14:paraId="40F21C4A" w14:textId="679DB0AD" w:rsidR="00CB5F0E" w:rsidRPr="00CB5F0E" w:rsidRDefault="00CB5F0E" w:rsidP="00CB5F0E">
            <w:r>
              <w:t xml:space="preserve"> (22k-4217): Fatima Farhan</w:t>
            </w:r>
          </w:p>
          <w:p w14:paraId="0D9A6CE9" w14:textId="259CBF4D" w:rsidR="00682EC8" w:rsidRDefault="00682EC8" w:rsidP="00682EC8">
            <w:pPr>
              <w:pStyle w:val="TOC1"/>
            </w:pPr>
          </w:p>
          <w:p w14:paraId="7850EA4D" w14:textId="33AD2056" w:rsidR="00682EC8" w:rsidRDefault="00CB5F0E" w:rsidP="00381A5A">
            <w:pPr>
              <w:pStyle w:val="TOC2"/>
            </w:pPr>
            <w:r>
              <w:t>PREPARED BY:</w:t>
            </w:r>
          </w:p>
          <w:p w14:paraId="13BE6135" w14:textId="379E20E8" w:rsidR="00CB5F0E" w:rsidRPr="00CB5F0E" w:rsidRDefault="00CB5F0E" w:rsidP="00CB5F0E">
            <w:r>
              <w:t xml:space="preserve"> (22k-4335): Urwa Junaid</w:t>
            </w:r>
          </w:p>
          <w:p w14:paraId="53398D00" w14:textId="0519CA09" w:rsidR="00682EC8" w:rsidRDefault="00682EC8" w:rsidP="00682EC8">
            <w:pPr>
              <w:pStyle w:val="TOC1"/>
            </w:pPr>
          </w:p>
          <w:p w14:paraId="69AB14F4" w14:textId="77777777" w:rsidR="00682EC8" w:rsidRDefault="00CB5F0E" w:rsidP="00381A5A">
            <w:pPr>
              <w:pStyle w:val="TOC2"/>
            </w:pPr>
            <w:r>
              <w:t>PREPARED BY:</w:t>
            </w:r>
          </w:p>
          <w:p w14:paraId="61E30ABF" w14:textId="2F8DF66A" w:rsidR="00CB5F0E" w:rsidRPr="00CB5F0E" w:rsidRDefault="00CB5F0E" w:rsidP="00CB5F0E">
            <w:r>
              <w:t xml:space="preserve"> (22k-4272): Najaah Noor</w:t>
            </w:r>
          </w:p>
        </w:tc>
        <w:tc>
          <w:tcPr>
            <w:tcW w:w="630" w:type="dxa"/>
          </w:tcPr>
          <w:p w14:paraId="5E2021BE" w14:textId="77777777" w:rsidR="00682EC8" w:rsidRDefault="00682EC8" w:rsidP="00682EC8"/>
        </w:tc>
        <w:tc>
          <w:tcPr>
            <w:tcW w:w="7740" w:type="dxa"/>
          </w:tcPr>
          <w:p w14:paraId="11BB667E" w14:textId="19FD890B" w:rsidR="00682EC8" w:rsidRPr="0065723F" w:rsidRDefault="005978DD" w:rsidP="0065723F">
            <w:pPr>
              <w:pStyle w:val="Heading1"/>
            </w:pPr>
            <w:r>
              <w:t xml:space="preserve">USER SPECIFIED </w:t>
            </w:r>
            <w:r w:rsidR="0078621D">
              <w:t>MANAGEMENT SYSTEM</w:t>
            </w:r>
          </w:p>
          <w:p w14:paraId="5D57BBE6" w14:textId="5394CE08" w:rsidR="00682EC8" w:rsidRDefault="0078621D" w:rsidP="00A50BCD">
            <w:pPr>
              <w:pStyle w:val="Heading2"/>
            </w:pPr>
            <w:r>
              <w:t>OOP</w:t>
            </w:r>
            <w:r w:rsidR="00CB5F0E">
              <w:t xml:space="preserve"> PROJECT</w:t>
            </w:r>
          </w:p>
          <w:p w14:paraId="60EC06ED" w14:textId="764D1DFC" w:rsidR="00CB5F0E" w:rsidRPr="00CB5F0E" w:rsidRDefault="00CB5F0E" w:rsidP="00CB5F0E">
            <w:r>
              <w:t>SECTION:</w:t>
            </w:r>
            <w:r w:rsidR="0078621D">
              <w:t>2</w:t>
            </w:r>
            <w:r>
              <w:t>-D</w:t>
            </w:r>
          </w:p>
          <w:p w14:paraId="18681028" w14:textId="5C3426AB" w:rsidR="00682EC8" w:rsidRDefault="00682EC8" w:rsidP="00CB5F0E"/>
        </w:tc>
      </w:tr>
    </w:tbl>
    <w:p w14:paraId="24441E59" w14:textId="77777777" w:rsidR="00011B82" w:rsidRPr="00682EC8" w:rsidRDefault="00011B82" w:rsidP="00682EC8">
      <w:pPr>
        <w:pStyle w:val="NoSpacing"/>
        <w:rPr>
          <w:sz w:val="16"/>
        </w:rPr>
      </w:pPr>
      <w:r w:rsidRPr="00682EC8">
        <w:rPr>
          <w:sz w:val="16"/>
        </w:rPr>
        <w:br w:type="page"/>
      </w:r>
    </w:p>
    <w:tbl>
      <w:tblPr>
        <w:tblW w:w="5000" w:type="pct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2880"/>
        <w:gridCol w:w="2340"/>
        <w:gridCol w:w="270"/>
        <w:gridCol w:w="6030"/>
      </w:tblGrid>
      <w:tr w:rsidR="00FF4560" w14:paraId="78871926" w14:textId="77777777" w:rsidTr="00F86647">
        <w:trPr>
          <w:cantSplit/>
          <w:trHeight w:val="5670"/>
        </w:trPr>
        <w:tc>
          <w:tcPr>
            <w:tcW w:w="5220" w:type="dxa"/>
            <w:gridSpan w:val="2"/>
          </w:tcPr>
          <w:p w14:paraId="07F6F38F" w14:textId="74AF11F8" w:rsidR="008B429A" w:rsidRDefault="00200B69" w:rsidP="008B429A">
            <w:pPr>
              <w:rPr>
                <w:color w:val="3476B1" w:themeColor="accent2" w:themeShade="BF"/>
                <w:sz w:val="28"/>
                <w:szCs w:val="28"/>
              </w:rPr>
            </w:pPr>
            <w:r>
              <w:rPr>
                <w:color w:val="3476B1" w:themeColor="accent2" w:themeShade="BF"/>
                <w:sz w:val="28"/>
                <w:szCs w:val="28"/>
              </w:rPr>
              <w:lastRenderedPageBreak/>
              <w:t>CONCEPTS USED</w:t>
            </w:r>
            <w:r w:rsidR="008B429A" w:rsidRPr="00C533FC">
              <w:rPr>
                <w:color w:val="3476B1" w:themeColor="accent2" w:themeShade="BF"/>
                <w:sz w:val="28"/>
                <w:szCs w:val="28"/>
              </w:rPr>
              <w:t>:</w:t>
            </w:r>
          </w:p>
          <w:p w14:paraId="076F55C7" w14:textId="07CB684D" w:rsidR="00283709" w:rsidRPr="00283709" w:rsidRDefault="00283709" w:rsidP="00283709">
            <w:pPr>
              <w:numPr>
                <w:ilvl w:val="1"/>
                <w:numId w:val="4"/>
              </w:numPr>
              <w:spacing w:after="0" w:line="240" w:lineRule="auto"/>
              <w:jc w:val="left"/>
              <w:textAlignment w:val="center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 w:rsidRPr="00283709"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 xml:space="preserve">Encapsulation </w:t>
            </w:r>
          </w:p>
          <w:p w14:paraId="553A772D" w14:textId="57AA3253" w:rsidR="00283709" w:rsidRPr="00283709" w:rsidRDefault="00283709" w:rsidP="00283709">
            <w:pPr>
              <w:numPr>
                <w:ilvl w:val="1"/>
                <w:numId w:val="4"/>
              </w:numPr>
              <w:spacing w:after="0" w:line="240" w:lineRule="auto"/>
              <w:jc w:val="left"/>
              <w:textAlignment w:val="center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 w:rsidRPr="00283709"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Abstraction: abstract classes</w:t>
            </w:r>
            <w:r w:rsidR="009F1081"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: EMPL</w:t>
            </w:r>
            <w:r w:rsidR="00F160A7"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OYEE AN DEMPLOYEES’ CHILD CLASS DOCTOR</w:t>
            </w:r>
          </w:p>
          <w:p w14:paraId="3EFAE8EB" w14:textId="63247C13" w:rsidR="00283709" w:rsidRPr="00283709" w:rsidRDefault="00283709" w:rsidP="00283709">
            <w:pPr>
              <w:numPr>
                <w:ilvl w:val="1"/>
                <w:numId w:val="4"/>
              </w:numPr>
              <w:spacing w:after="0" w:line="240" w:lineRule="auto"/>
              <w:jc w:val="left"/>
              <w:textAlignment w:val="center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 w:rsidRPr="00283709"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 xml:space="preserve">Pointers and </w:t>
            </w:r>
            <w:r w:rsidR="00E00EDB"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pointer array using dma</w:t>
            </w:r>
          </w:p>
          <w:p w14:paraId="3AC6449B" w14:textId="355A8B12" w:rsidR="00283709" w:rsidRPr="00283709" w:rsidRDefault="00283709" w:rsidP="00283709">
            <w:pPr>
              <w:numPr>
                <w:ilvl w:val="1"/>
                <w:numId w:val="4"/>
              </w:numPr>
              <w:spacing w:after="0" w:line="240" w:lineRule="auto"/>
              <w:jc w:val="left"/>
              <w:textAlignment w:val="center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 w:rsidRPr="00283709"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Late binding: over</w:t>
            </w:r>
            <w:r w:rsidR="003927D7"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 xml:space="preserve">loading </w:t>
            </w:r>
            <w:r w:rsidRPr="00283709"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functions</w:t>
            </w:r>
            <w:r w:rsidR="00987C59"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:</w:t>
            </w:r>
            <w:r w:rsidR="00D20E7E"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 xml:space="preserve"> </w:t>
            </w:r>
            <w:r w:rsidR="0076325D"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 xml:space="preserve">in inventory class: </w:t>
            </w:r>
            <w:r w:rsidR="005634D2"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restock.</w:t>
            </w:r>
          </w:p>
          <w:p w14:paraId="6342C1DA" w14:textId="62259421" w:rsidR="00283709" w:rsidRPr="00283709" w:rsidRDefault="00283709" w:rsidP="00283709">
            <w:pPr>
              <w:numPr>
                <w:ilvl w:val="1"/>
                <w:numId w:val="4"/>
              </w:numPr>
              <w:spacing w:after="0" w:line="240" w:lineRule="auto"/>
              <w:jc w:val="left"/>
              <w:textAlignment w:val="center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 w:rsidRPr="00283709"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 xml:space="preserve">Member </w:t>
            </w:r>
            <w:r w:rsidR="005634D2" w:rsidRPr="00283709"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i</w:t>
            </w:r>
            <w:r w:rsidR="005634D2"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 xml:space="preserve">nitialization </w:t>
            </w:r>
          </w:p>
          <w:p w14:paraId="1313B658" w14:textId="39A39BC3" w:rsidR="00283709" w:rsidRPr="00283709" w:rsidRDefault="00283709" w:rsidP="00283709">
            <w:pPr>
              <w:numPr>
                <w:ilvl w:val="1"/>
                <w:numId w:val="4"/>
              </w:numPr>
              <w:spacing w:after="0" w:line="240" w:lineRule="auto"/>
              <w:jc w:val="left"/>
              <w:textAlignment w:val="center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 w:rsidRPr="00283709"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 xml:space="preserve">Static:  </w:t>
            </w:r>
            <w:r w:rsidR="005634D2"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receptionist salary</w:t>
            </w:r>
          </w:p>
          <w:p w14:paraId="1D208350" w14:textId="0F2E5F04" w:rsidR="00283709" w:rsidRPr="00283709" w:rsidRDefault="00283709" w:rsidP="005634D2">
            <w:pPr>
              <w:numPr>
                <w:ilvl w:val="1"/>
                <w:numId w:val="4"/>
              </w:numPr>
              <w:spacing w:after="0" w:line="240" w:lineRule="auto"/>
              <w:jc w:val="left"/>
              <w:textAlignment w:val="center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 w:rsidRPr="00283709"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Destructor:</w:t>
            </w:r>
            <w:r w:rsidRPr="00283709"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 xml:space="preserve"> </w:t>
            </w:r>
            <w:r w:rsidR="005634D2"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of hotel and hospital</w:t>
            </w:r>
          </w:p>
          <w:p w14:paraId="00E666FC" w14:textId="004C3746" w:rsidR="00283709" w:rsidRPr="00283709" w:rsidRDefault="00283709" w:rsidP="00AF6CBA">
            <w:pPr>
              <w:numPr>
                <w:ilvl w:val="1"/>
                <w:numId w:val="4"/>
              </w:numPr>
              <w:spacing w:after="0" w:line="240" w:lineRule="auto"/>
              <w:jc w:val="left"/>
              <w:textAlignment w:val="center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 w:rsidRPr="00283709"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 xml:space="preserve">Dma = used in </w:t>
            </w:r>
            <w:r w:rsidR="005634D2"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pointer arrays</w:t>
            </w:r>
          </w:p>
          <w:p w14:paraId="220994FC" w14:textId="77777777" w:rsidR="00283709" w:rsidRPr="00283709" w:rsidRDefault="00283709" w:rsidP="00283709">
            <w:pPr>
              <w:numPr>
                <w:ilvl w:val="1"/>
                <w:numId w:val="4"/>
              </w:numPr>
              <w:spacing w:after="0" w:line="240" w:lineRule="auto"/>
              <w:jc w:val="left"/>
              <w:textAlignment w:val="center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 w:rsidRPr="00283709"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Virtual destructor: doctors (maybe)</w:t>
            </w:r>
          </w:p>
          <w:p w14:paraId="64A54D4E" w14:textId="63254273" w:rsidR="00283709" w:rsidRPr="00283709" w:rsidRDefault="009F1081" w:rsidP="00283709">
            <w:pPr>
              <w:numPr>
                <w:ilvl w:val="1"/>
                <w:numId w:val="4"/>
              </w:numPr>
              <w:spacing w:after="0" w:line="240" w:lineRule="auto"/>
              <w:jc w:val="left"/>
              <w:textAlignment w:val="center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 w:rsidRPr="00283709"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Abstract:</w:t>
            </w:r>
            <w:r w:rsidR="00283709" w:rsidRPr="00283709"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 xml:space="preserve"> implemented in doc and emp--</w:t>
            </w:r>
          </w:p>
          <w:p w14:paraId="349392CC" w14:textId="77777777" w:rsidR="00283709" w:rsidRPr="00283709" w:rsidRDefault="00283709" w:rsidP="00283709">
            <w:pPr>
              <w:numPr>
                <w:ilvl w:val="1"/>
                <w:numId w:val="4"/>
              </w:numPr>
              <w:spacing w:after="0" w:line="240" w:lineRule="auto"/>
              <w:jc w:val="left"/>
              <w:textAlignment w:val="center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 w:rsidRPr="00283709"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Generic: templates -</w:t>
            </w:r>
          </w:p>
          <w:p w14:paraId="1C737C05" w14:textId="77777777" w:rsidR="00283709" w:rsidRPr="00283709" w:rsidRDefault="00283709" w:rsidP="00283709">
            <w:pPr>
              <w:numPr>
                <w:ilvl w:val="1"/>
                <w:numId w:val="4"/>
              </w:numPr>
              <w:spacing w:after="0" w:line="240" w:lineRule="auto"/>
              <w:jc w:val="left"/>
              <w:textAlignment w:val="center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 w:rsidRPr="00283709"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Filing in receptionist --</w:t>
            </w:r>
          </w:p>
          <w:p w14:paraId="1569927A" w14:textId="77777777" w:rsidR="00283709" w:rsidRPr="00283709" w:rsidRDefault="00283709" w:rsidP="00283709">
            <w:pPr>
              <w:spacing w:after="0" w:line="240" w:lineRule="auto"/>
              <w:ind w:left="1260"/>
              <w:jc w:val="left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 w:rsidRPr="00283709"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 </w:t>
            </w:r>
          </w:p>
          <w:p w14:paraId="0E2510D0" w14:textId="77777777" w:rsidR="00283709" w:rsidRPr="00283709" w:rsidRDefault="00283709" w:rsidP="00283709">
            <w:pPr>
              <w:spacing w:after="0" w:line="240" w:lineRule="auto"/>
              <w:ind w:left="1260"/>
              <w:jc w:val="left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 w:rsidRPr="00283709"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 </w:t>
            </w:r>
          </w:p>
          <w:p w14:paraId="3F02C1C5" w14:textId="77777777" w:rsidR="00283709" w:rsidRPr="00283709" w:rsidRDefault="00283709" w:rsidP="00283709">
            <w:pPr>
              <w:spacing w:after="0" w:line="240" w:lineRule="auto"/>
              <w:ind w:left="1260"/>
              <w:jc w:val="left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 w:rsidRPr="00283709"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 </w:t>
            </w:r>
          </w:p>
          <w:p w14:paraId="777E13BC" w14:textId="77777777" w:rsidR="00200B69" w:rsidRDefault="00200B69" w:rsidP="008B429A">
            <w:pPr>
              <w:rPr>
                <w:color w:val="3476B1" w:themeColor="accent2" w:themeShade="BF"/>
                <w:sz w:val="28"/>
                <w:szCs w:val="28"/>
              </w:rPr>
            </w:pPr>
          </w:p>
          <w:p w14:paraId="644D1379" w14:textId="20B31857" w:rsidR="00FF4560" w:rsidRPr="00382BBF" w:rsidRDefault="00FF4560" w:rsidP="0025151C">
            <w:pPr>
              <w:pStyle w:val="Image"/>
              <w:ind w:left="0"/>
            </w:pPr>
          </w:p>
        </w:tc>
        <w:tc>
          <w:tcPr>
            <w:tcW w:w="270" w:type="dxa"/>
          </w:tcPr>
          <w:p w14:paraId="7BF0EC4F" w14:textId="00DE6AAF" w:rsidR="00FF4560" w:rsidRDefault="00FF4560">
            <w:pPr>
              <w:pStyle w:val="NoSpacing"/>
            </w:pPr>
          </w:p>
        </w:tc>
        <w:tc>
          <w:tcPr>
            <w:tcW w:w="6030" w:type="dxa"/>
          </w:tcPr>
          <w:p w14:paraId="64A68D5B" w14:textId="73F06B0D" w:rsidR="00FF4560" w:rsidRPr="00A50BCD" w:rsidRDefault="00CB5F0E" w:rsidP="00A50BCD">
            <w:pPr>
              <w:pStyle w:val="Heading1"/>
            </w:pPr>
            <w:r>
              <w:t>Introduction</w:t>
            </w:r>
          </w:p>
          <w:p w14:paraId="6489C33C" w14:textId="364F304F" w:rsidR="00FF4560" w:rsidRPr="00C533FC" w:rsidRDefault="00D33CAE" w:rsidP="00A50BCD">
            <w:pPr>
              <w:pStyle w:val="Heading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 SPECIFIED MANAGEMENT SYSTEM</w:t>
            </w:r>
          </w:p>
          <w:p w14:paraId="2D87D6BC" w14:textId="1492523A" w:rsidR="00FF4560" w:rsidRPr="0025151C" w:rsidRDefault="00CB5F0E" w:rsidP="00CB5F0E">
            <w:pPr>
              <w:rPr>
                <w:color w:val="3476B1" w:themeColor="accent2" w:themeShade="BF"/>
                <w:sz w:val="24"/>
                <w:szCs w:val="24"/>
              </w:rPr>
            </w:pPr>
            <w:r w:rsidRPr="0025151C">
              <w:rPr>
                <w:sz w:val="24"/>
                <w:szCs w:val="24"/>
              </w:rPr>
              <w:t xml:space="preserve">Our </w:t>
            </w:r>
            <w:r w:rsidR="00B348E0" w:rsidRPr="0025151C">
              <w:rPr>
                <w:sz w:val="24"/>
                <w:szCs w:val="24"/>
              </w:rPr>
              <w:t xml:space="preserve">project </w:t>
            </w:r>
            <w:r w:rsidR="009F2FE6">
              <w:rPr>
                <w:sz w:val="24"/>
                <w:szCs w:val="24"/>
              </w:rPr>
              <w:t xml:space="preserve">presents a program to a </w:t>
            </w:r>
            <w:r w:rsidR="00883D34">
              <w:rPr>
                <w:sz w:val="24"/>
                <w:szCs w:val="24"/>
              </w:rPr>
              <w:t>start-up CEO</w:t>
            </w:r>
            <w:r w:rsidR="00FB1E36">
              <w:rPr>
                <w:sz w:val="24"/>
                <w:szCs w:val="24"/>
              </w:rPr>
              <w:t xml:space="preserve"> with </w:t>
            </w:r>
            <w:r w:rsidR="00796F4F">
              <w:rPr>
                <w:sz w:val="24"/>
                <w:szCs w:val="24"/>
              </w:rPr>
              <w:t>the purpose</w:t>
            </w:r>
            <w:r w:rsidR="00FB1E36">
              <w:rPr>
                <w:sz w:val="24"/>
                <w:szCs w:val="24"/>
              </w:rPr>
              <w:t xml:space="preserve"> of helping them to create a management system</w:t>
            </w:r>
            <w:r w:rsidR="00883D34">
              <w:rPr>
                <w:sz w:val="24"/>
                <w:szCs w:val="24"/>
              </w:rPr>
              <w:t>.</w:t>
            </w:r>
            <w:r w:rsidR="0041766F">
              <w:rPr>
                <w:sz w:val="24"/>
                <w:szCs w:val="24"/>
              </w:rPr>
              <w:t xml:space="preserve"> Instead of </w:t>
            </w:r>
            <w:r w:rsidR="00F40833">
              <w:rPr>
                <w:sz w:val="24"/>
                <w:szCs w:val="24"/>
              </w:rPr>
              <w:t xml:space="preserve">giving them a fixed </w:t>
            </w:r>
            <w:r w:rsidR="009C1E2B">
              <w:rPr>
                <w:sz w:val="24"/>
                <w:szCs w:val="24"/>
              </w:rPr>
              <w:t>structured management system o</w:t>
            </w:r>
            <w:r w:rsidR="00613F7C">
              <w:rPr>
                <w:sz w:val="24"/>
                <w:szCs w:val="24"/>
              </w:rPr>
              <w:t xml:space="preserve">ur program allows flexibility for the CEO and allows them to provide their own specifications for the </w:t>
            </w:r>
            <w:r w:rsidR="00E97C5F">
              <w:rPr>
                <w:sz w:val="24"/>
                <w:szCs w:val="24"/>
              </w:rPr>
              <w:t>management system.</w:t>
            </w:r>
            <w:r w:rsidR="00507F5D">
              <w:rPr>
                <w:sz w:val="24"/>
                <w:szCs w:val="24"/>
              </w:rPr>
              <w:t xml:space="preserve"> Our program provides a choice between </w:t>
            </w:r>
            <w:r w:rsidR="005F1A83">
              <w:rPr>
                <w:sz w:val="24"/>
                <w:szCs w:val="24"/>
              </w:rPr>
              <w:t xml:space="preserve">a hospital and </w:t>
            </w:r>
            <w:r w:rsidR="009868B6">
              <w:rPr>
                <w:sz w:val="24"/>
                <w:szCs w:val="24"/>
              </w:rPr>
              <w:t>hotel.</w:t>
            </w:r>
          </w:p>
          <w:p w14:paraId="70EE070E" w14:textId="70800A42" w:rsidR="00C533FC" w:rsidRDefault="008E0395" w:rsidP="00CB5F0E">
            <w:pPr>
              <w:rPr>
                <w:color w:val="3476B1" w:themeColor="accent2" w:themeShade="BF"/>
                <w:sz w:val="28"/>
                <w:szCs w:val="28"/>
              </w:rPr>
            </w:pPr>
            <w:r>
              <w:rPr>
                <w:color w:val="3476B1" w:themeColor="accent2" w:themeShade="BF"/>
                <w:sz w:val="28"/>
                <w:szCs w:val="28"/>
              </w:rPr>
              <w:t>BA</w:t>
            </w:r>
            <w:r w:rsidR="0061155B">
              <w:rPr>
                <w:color w:val="3476B1" w:themeColor="accent2" w:themeShade="BF"/>
                <w:sz w:val="28"/>
                <w:szCs w:val="28"/>
              </w:rPr>
              <w:t>CKGROUND</w:t>
            </w:r>
            <w:r w:rsidR="00C533FC" w:rsidRPr="00C533FC">
              <w:rPr>
                <w:color w:val="3476B1" w:themeColor="accent2" w:themeShade="BF"/>
                <w:sz w:val="28"/>
                <w:szCs w:val="28"/>
              </w:rPr>
              <w:t>:</w:t>
            </w:r>
          </w:p>
          <w:p w14:paraId="16CC7F0B" w14:textId="77777777" w:rsidR="00C533FC" w:rsidRDefault="0053277E" w:rsidP="00CB5F0E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The project we chose is a management system. The reason for this being</w:t>
            </w:r>
            <w:r w:rsidR="009D1BF9">
              <w:rPr>
                <w:color w:val="000000" w:themeColor="text1"/>
                <w:sz w:val="24"/>
                <w:szCs w:val="24"/>
              </w:rPr>
              <w:t xml:space="preserve"> that a program as such </w:t>
            </w:r>
            <w:r w:rsidR="00AF063F">
              <w:rPr>
                <w:color w:val="000000" w:themeColor="text1"/>
                <w:sz w:val="24"/>
                <w:szCs w:val="24"/>
              </w:rPr>
              <w:t xml:space="preserve">shows </w:t>
            </w:r>
            <w:r w:rsidR="009D1BF9">
              <w:rPr>
                <w:color w:val="000000" w:themeColor="text1"/>
                <w:sz w:val="24"/>
                <w:szCs w:val="24"/>
              </w:rPr>
              <w:t xml:space="preserve">proper implementation of </w:t>
            </w:r>
            <w:r w:rsidR="00B445AA">
              <w:rPr>
                <w:color w:val="000000" w:themeColor="text1"/>
                <w:sz w:val="24"/>
                <w:szCs w:val="24"/>
              </w:rPr>
              <w:t xml:space="preserve">OOP </w:t>
            </w:r>
            <w:r w:rsidR="00AF063F">
              <w:rPr>
                <w:color w:val="000000" w:themeColor="text1"/>
                <w:sz w:val="24"/>
                <w:szCs w:val="24"/>
              </w:rPr>
              <w:t xml:space="preserve">concepts. Moreover, in order </w:t>
            </w:r>
            <w:r w:rsidR="00B41772">
              <w:rPr>
                <w:color w:val="000000" w:themeColor="text1"/>
                <w:sz w:val="24"/>
                <w:szCs w:val="24"/>
              </w:rPr>
              <w:t>increase the complexity level we decided to make it a user specified management system.</w:t>
            </w:r>
          </w:p>
          <w:p w14:paraId="3E3278BA" w14:textId="7DC34811" w:rsidR="00EC2B7C" w:rsidRDefault="00EC2B7C" w:rsidP="00EC2B7C">
            <w:pPr>
              <w:rPr>
                <w:color w:val="3476B1" w:themeColor="accent2" w:themeShade="BF"/>
                <w:sz w:val="28"/>
                <w:szCs w:val="28"/>
              </w:rPr>
            </w:pPr>
            <w:r>
              <w:rPr>
                <w:color w:val="3476B1" w:themeColor="accent2" w:themeShade="BF"/>
                <w:sz w:val="28"/>
                <w:szCs w:val="28"/>
              </w:rPr>
              <w:t>PROBLEM ANALYSIS</w:t>
            </w:r>
            <w:r w:rsidRPr="00C533FC">
              <w:rPr>
                <w:color w:val="3476B1" w:themeColor="accent2" w:themeShade="BF"/>
                <w:sz w:val="28"/>
                <w:szCs w:val="28"/>
              </w:rPr>
              <w:t>:</w:t>
            </w:r>
          </w:p>
          <w:p w14:paraId="629B3D2F" w14:textId="173C8640" w:rsidR="00EC2B7C" w:rsidRPr="0025151C" w:rsidRDefault="00EC2B7C" w:rsidP="00EC2B7C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Our program aims to solve the problem of </w:t>
            </w:r>
            <w:r w:rsidR="00AE529B">
              <w:rPr>
                <w:color w:val="000000" w:themeColor="text1"/>
                <w:sz w:val="24"/>
                <w:szCs w:val="24"/>
              </w:rPr>
              <w:t xml:space="preserve">helping </w:t>
            </w:r>
            <w:r w:rsidR="007D1B50">
              <w:rPr>
                <w:color w:val="000000" w:themeColor="text1"/>
                <w:sz w:val="24"/>
                <w:szCs w:val="24"/>
              </w:rPr>
              <w:t>small</w:t>
            </w:r>
            <w:r w:rsidR="00AE529B">
              <w:rPr>
                <w:color w:val="000000" w:themeColor="text1"/>
                <w:sz w:val="24"/>
                <w:szCs w:val="24"/>
              </w:rPr>
              <w:t xml:space="preserve"> startup CEO</w:t>
            </w:r>
            <w:r w:rsidR="00872559">
              <w:rPr>
                <w:color w:val="000000" w:themeColor="text1"/>
                <w:sz w:val="24"/>
                <w:szCs w:val="24"/>
              </w:rPr>
              <w:t>s</w:t>
            </w:r>
            <w:r w:rsidR="00EC730A">
              <w:rPr>
                <w:color w:val="000000" w:themeColor="text1"/>
                <w:sz w:val="24"/>
                <w:szCs w:val="24"/>
              </w:rPr>
              <w:t>.</w:t>
            </w:r>
            <w:r w:rsidR="007D1B50">
              <w:rPr>
                <w:color w:val="000000" w:themeColor="text1"/>
                <w:sz w:val="24"/>
                <w:szCs w:val="24"/>
              </w:rPr>
              <w:t xml:space="preserve"> Allowing them to create a management system </w:t>
            </w:r>
            <w:r w:rsidR="008B429A">
              <w:rPr>
                <w:color w:val="000000" w:themeColor="text1"/>
                <w:sz w:val="24"/>
                <w:szCs w:val="24"/>
              </w:rPr>
              <w:t>according their</w:t>
            </w:r>
            <w:r w:rsidR="001A45A1">
              <w:rPr>
                <w:color w:val="000000" w:themeColor="text1"/>
                <w:sz w:val="24"/>
                <w:szCs w:val="24"/>
              </w:rPr>
              <w:t xml:space="preserve"> needs.</w:t>
            </w:r>
          </w:p>
        </w:tc>
      </w:tr>
      <w:tr w:rsidR="00FF4560" w14:paraId="61B0E1F5" w14:textId="77777777" w:rsidTr="00A01FE5">
        <w:trPr>
          <w:trHeight w:val="450"/>
        </w:trPr>
        <w:tc>
          <w:tcPr>
            <w:tcW w:w="2880" w:type="dxa"/>
            <w:vAlign w:val="bottom"/>
          </w:tcPr>
          <w:p w14:paraId="71DCC847" w14:textId="77777777" w:rsidR="00FF4560" w:rsidRPr="00C36D8A" w:rsidRDefault="00FF4560">
            <w:pPr>
              <w:pStyle w:val="NoSpacing"/>
            </w:pPr>
          </w:p>
        </w:tc>
        <w:tc>
          <w:tcPr>
            <w:tcW w:w="2610" w:type="dxa"/>
            <w:gridSpan w:val="2"/>
            <w:vAlign w:val="bottom"/>
          </w:tcPr>
          <w:p w14:paraId="5B74EAE6" w14:textId="30C04325" w:rsidR="00FF4560" w:rsidRDefault="00FF4560">
            <w:pPr>
              <w:pStyle w:val="NoSpacing"/>
            </w:pPr>
          </w:p>
          <w:p w14:paraId="095F1B45" w14:textId="77777777" w:rsidR="0025151C" w:rsidRDefault="0025151C">
            <w:pPr>
              <w:pStyle w:val="NoSpacing"/>
            </w:pPr>
          </w:p>
          <w:p w14:paraId="3DFC4733" w14:textId="059A3E92" w:rsidR="0025151C" w:rsidRPr="00C36D8A" w:rsidRDefault="0025151C">
            <w:pPr>
              <w:pStyle w:val="NoSpacing"/>
            </w:pPr>
          </w:p>
        </w:tc>
        <w:tc>
          <w:tcPr>
            <w:tcW w:w="6030" w:type="dxa"/>
            <w:vMerge w:val="restart"/>
            <w:vAlign w:val="center"/>
          </w:tcPr>
          <w:p w14:paraId="12444FAA" w14:textId="05DB5E22" w:rsidR="00FF4560" w:rsidRDefault="00FF4560" w:rsidP="00A01FE5">
            <w:pPr>
              <w:pStyle w:val="NoSpacing"/>
              <w:jc w:val="left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249EA4CF" wp14:editId="1AC420EA">
                      <wp:extent cx="3533167" cy="1899862"/>
                      <wp:effectExtent l="19050" t="0" r="0" b="24765"/>
                      <wp:docPr id="55" name="Group 55" descr="Second page design objects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533167" cy="1899862"/>
                                <a:chOff x="-2739123" y="-320442"/>
                                <a:chExt cx="7620266" cy="4100001"/>
                              </a:xfrm>
                            </wpg:grpSpPr>
                            <wps:wsp>
                              <wps:cNvPr id="59" name="Hexagon 59"/>
                              <wps:cNvSpPr/>
                              <wps:spPr>
                                <a:xfrm>
                                  <a:off x="885825" y="0"/>
                                  <a:ext cx="3995318" cy="3444240"/>
                                </a:xfrm>
                                <a:prstGeom prst="hexagon">
                                  <a:avLst/>
                                </a:prstGeom>
                                <a:solidFill>
                                  <a:schemeClr val="accent3">
                                    <a:alpha val="5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0" name="Hexagon 60"/>
                              <wps:cNvSpPr/>
                              <wps:spPr>
                                <a:xfrm>
                                  <a:off x="472086" y="335320"/>
                                  <a:ext cx="3994784" cy="3444239"/>
                                </a:xfrm>
                                <a:prstGeom prst="hexagon">
                                  <a:avLst/>
                                </a:prstGeom>
                                <a:noFill/>
                                <a:ln>
                                  <a:solidFill>
                                    <a:schemeClr val="accent3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" name="Hexagon 62"/>
                              <wps:cNvSpPr/>
                              <wps:spPr>
                                <a:xfrm>
                                  <a:off x="-2030992" y="16961"/>
                                  <a:ext cx="2646270" cy="2280938"/>
                                </a:xfrm>
                                <a:prstGeom prst="hexagon">
                                  <a:avLst/>
                                </a:prstGeom>
                                <a:solidFill>
                                  <a:schemeClr val="accent3">
                                    <a:alpha val="5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3" name="Hexagon 63"/>
                              <wps:cNvSpPr/>
                              <wps:spPr>
                                <a:xfrm>
                                  <a:off x="-2739123" y="-320442"/>
                                  <a:ext cx="2714493" cy="2339158"/>
                                </a:xfrm>
                                <a:prstGeom prst="hexagon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0620119" id="Group 55" o:spid="_x0000_s1026" alt="Second page design objects" style="width:278.2pt;height:149.6pt;mso-position-horizontal-relative:char;mso-position-vertical-relative:line" coordorigin="-27391,-3204" coordsize="76202,41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">
                      <v:shape id="Hexagon 59" o:spid="_x0000_s1027" type="#_x0000_t9" style="position:absolute;left:8858;width:39953;height:344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" adj="4655" fillcolor="#297fd5 [3206]" stroked="f" strokeweight="1pt">
                        <v:fill opacity="32896f"/>
                      </v:shape>
                      <v:shape id="Hexagon 60" o:spid="_x0000_s1028" type="#_x0000_t9" style="position:absolute;left:4720;top:3353;width:39948;height:344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" adj="4656" filled="f" strokecolor="#297fd5 [3206]" strokeweight="1pt"/>
                      <v:shape id="Hexagon 62" o:spid="_x0000_s1029" type="#_x0000_t9" style="position:absolute;left:-20309;top:169;width:26461;height:22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" adj="4655" fillcolor="#297fd5 [3206]" stroked="f" strokeweight="1pt">
                        <v:fill opacity="32896f"/>
                      </v:shape>
                      <v:shape id="Hexagon 63" o:spid="_x0000_s1030" type="#_x0000_t9" style="position:absolute;left:-27391;top:-3204;width:27145;height:233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" adj="4653" filled="f" strokecolor="black [3213]" strokeweight="1pt"/>
                      <w10:anchorlock/>
                    </v:group>
                  </w:pict>
                </mc:Fallback>
              </mc:AlternateContent>
            </w:r>
          </w:p>
        </w:tc>
      </w:tr>
      <w:tr w:rsidR="00FF4560" w:rsidRPr="00682EC8" w14:paraId="69E6DD2B" w14:textId="77777777" w:rsidTr="00FF4560">
        <w:trPr>
          <w:trHeight w:val="68"/>
        </w:trPr>
        <w:tc>
          <w:tcPr>
            <w:tcW w:w="2880" w:type="dxa"/>
            <w:shd w:val="clear" w:color="auto" w:fill="000000" w:themeFill="text1"/>
            <w:vAlign w:val="bottom"/>
          </w:tcPr>
          <w:p w14:paraId="59D94C7E" w14:textId="77777777" w:rsidR="00FF4560" w:rsidRPr="00682EC8" w:rsidRDefault="00FF4560">
            <w:pPr>
              <w:pStyle w:val="NoSpacing"/>
              <w:rPr>
                <w:sz w:val="8"/>
              </w:rPr>
            </w:pPr>
          </w:p>
        </w:tc>
        <w:tc>
          <w:tcPr>
            <w:tcW w:w="2610" w:type="dxa"/>
            <w:gridSpan w:val="2"/>
            <w:vAlign w:val="bottom"/>
          </w:tcPr>
          <w:p w14:paraId="134FF56D" w14:textId="77777777" w:rsidR="00FF4560" w:rsidRDefault="00FF4560">
            <w:pPr>
              <w:pStyle w:val="NoSpacing"/>
              <w:rPr>
                <w:sz w:val="8"/>
              </w:rPr>
            </w:pPr>
          </w:p>
          <w:p w14:paraId="45B183FB" w14:textId="77777777" w:rsidR="0025151C" w:rsidRDefault="0025151C">
            <w:pPr>
              <w:pStyle w:val="NoSpacing"/>
              <w:rPr>
                <w:sz w:val="8"/>
              </w:rPr>
            </w:pPr>
          </w:p>
          <w:p w14:paraId="7CB972A2" w14:textId="77777777" w:rsidR="00D646D5" w:rsidRDefault="00D646D5">
            <w:pPr>
              <w:pStyle w:val="NoSpacing"/>
              <w:rPr>
                <w:sz w:val="8"/>
              </w:rPr>
            </w:pPr>
          </w:p>
          <w:p w14:paraId="64B19A37" w14:textId="77777777" w:rsidR="00D646D5" w:rsidRDefault="00D646D5">
            <w:pPr>
              <w:pStyle w:val="NoSpacing"/>
              <w:rPr>
                <w:sz w:val="8"/>
              </w:rPr>
            </w:pPr>
          </w:p>
          <w:p w14:paraId="00586B79" w14:textId="20A5CA55" w:rsidR="00D646D5" w:rsidRPr="00682EC8" w:rsidRDefault="00D646D5">
            <w:pPr>
              <w:pStyle w:val="NoSpacing"/>
              <w:rPr>
                <w:sz w:val="8"/>
              </w:rPr>
            </w:pPr>
          </w:p>
        </w:tc>
        <w:tc>
          <w:tcPr>
            <w:tcW w:w="6030" w:type="dxa"/>
            <w:vMerge/>
            <w:vAlign w:val="bottom"/>
          </w:tcPr>
          <w:p w14:paraId="5B1FB16F" w14:textId="77777777" w:rsidR="00FF4560" w:rsidRPr="00682EC8" w:rsidRDefault="00FF4560">
            <w:pPr>
              <w:pStyle w:val="NoSpacing"/>
              <w:rPr>
                <w:sz w:val="8"/>
              </w:rPr>
            </w:pPr>
          </w:p>
        </w:tc>
      </w:tr>
      <w:tr w:rsidR="0025151C" w14:paraId="6A707EFC" w14:textId="77777777" w:rsidTr="00A01FE5">
        <w:trPr>
          <w:trHeight w:val="1692"/>
        </w:trPr>
        <w:tc>
          <w:tcPr>
            <w:tcW w:w="5220" w:type="dxa"/>
            <w:gridSpan w:val="2"/>
            <w:vMerge w:val="restart"/>
          </w:tcPr>
          <w:p w14:paraId="1FD72A7C" w14:textId="1CE57A5F" w:rsidR="00D646D5" w:rsidRDefault="00D646D5" w:rsidP="00D646D5">
            <w:pPr>
              <w:pStyle w:val="Image"/>
            </w:pPr>
            <w:r>
              <w:t>g #include&lt;iostream&gt;</w:t>
            </w:r>
          </w:p>
          <w:p w14:paraId="1C85970A" w14:textId="77777777" w:rsidR="00D646D5" w:rsidRDefault="00D646D5" w:rsidP="00D646D5">
            <w:pPr>
              <w:pStyle w:val="Image"/>
            </w:pPr>
            <w:r>
              <w:t>#include&lt;string.h&gt;</w:t>
            </w:r>
          </w:p>
          <w:p w14:paraId="4C0012C1" w14:textId="77777777" w:rsidR="00D646D5" w:rsidRDefault="00D646D5" w:rsidP="00D646D5">
            <w:pPr>
              <w:pStyle w:val="Image"/>
            </w:pPr>
            <w:r>
              <w:t>#include&lt;vector&gt;</w:t>
            </w:r>
          </w:p>
          <w:p w14:paraId="39DC51D4" w14:textId="77777777" w:rsidR="00D646D5" w:rsidRDefault="00D646D5" w:rsidP="00D646D5">
            <w:pPr>
              <w:pStyle w:val="Image"/>
            </w:pPr>
            <w:r>
              <w:t>#include&lt;cstdlib&gt;</w:t>
            </w:r>
          </w:p>
          <w:p w14:paraId="543BF214" w14:textId="77777777" w:rsidR="00D646D5" w:rsidRDefault="00D646D5" w:rsidP="00D646D5">
            <w:pPr>
              <w:pStyle w:val="Image"/>
            </w:pPr>
            <w:r>
              <w:t>#include&lt;ctime&gt;</w:t>
            </w:r>
          </w:p>
          <w:p w14:paraId="1AC2CEB9" w14:textId="77777777" w:rsidR="00D646D5" w:rsidRDefault="00D646D5" w:rsidP="00D646D5">
            <w:pPr>
              <w:pStyle w:val="Image"/>
            </w:pPr>
            <w:r>
              <w:t>#include&lt;fstream&gt;</w:t>
            </w:r>
          </w:p>
          <w:p w14:paraId="3E81406F" w14:textId="77777777" w:rsidR="00D646D5" w:rsidRDefault="00D646D5" w:rsidP="00D646D5">
            <w:pPr>
              <w:pStyle w:val="Image"/>
            </w:pPr>
            <w:r>
              <w:t>using namespace std;</w:t>
            </w:r>
          </w:p>
          <w:p w14:paraId="7F91C91F" w14:textId="77777777" w:rsidR="00D646D5" w:rsidRDefault="00D646D5" w:rsidP="00D646D5">
            <w:pPr>
              <w:pStyle w:val="Image"/>
            </w:pPr>
          </w:p>
          <w:p w14:paraId="16DDB28F" w14:textId="77777777" w:rsidR="00D646D5" w:rsidRDefault="00D646D5" w:rsidP="00D646D5">
            <w:pPr>
              <w:pStyle w:val="Image"/>
            </w:pPr>
          </w:p>
          <w:p w14:paraId="5217DB02" w14:textId="77777777" w:rsidR="00D646D5" w:rsidRDefault="00D646D5" w:rsidP="00D646D5">
            <w:pPr>
              <w:pStyle w:val="Image"/>
            </w:pPr>
          </w:p>
          <w:p w14:paraId="7839CB5E" w14:textId="77777777" w:rsidR="00D646D5" w:rsidRDefault="00D646D5" w:rsidP="00D646D5">
            <w:pPr>
              <w:pStyle w:val="Image"/>
            </w:pPr>
            <w:r>
              <w:t>//-------------------------------------------------//</w:t>
            </w:r>
          </w:p>
          <w:p w14:paraId="5C3BC7B6" w14:textId="77777777" w:rsidR="00D646D5" w:rsidRDefault="00D646D5" w:rsidP="00D646D5">
            <w:pPr>
              <w:pStyle w:val="Image"/>
            </w:pPr>
            <w:r>
              <w:t>//--------------------FINANCE---------------------//</w:t>
            </w:r>
          </w:p>
          <w:p w14:paraId="7C6986FA" w14:textId="77777777" w:rsidR="00D646D5" w:rsidRDefault="00D646D5" w:rsidP="00D646D5">
            <w:pPr>
              <w:pStyle w:val="Image"/>
            </w:pPr>
            <w:r>
              <w:t>//-----------------------------------------------//</w:t>
            </w:r>
          </w:p>
          <w:p w14:paraId="776C1A4E" w14:textId="77777777" w:rsidR="00D646D5" w:rsidRDefault="00D646D5" w:rsidP="00D646D5">
            <w:pPr>
              <w:pStyle w:val="Image"/>
            </w:pPr>
            <w:r>
              <w:t>class finance</w:t>
            </w:r>
          </w:p>
          <w:p w14:paraId="093A1B59" w14:textId="77777777" w:rsidR="00D646D5" w:rsidRDefault="00D646D5" w:rsidP="00D646D5">
            <w:pPr>
              <w:pStyle w:val="Image"/>
            </w:pPr>
            <w:r>
              <w:t>{</w:t>
            </w:r>
          </w:p>
          <w:p w14:paraId="1537E64C" w14:textId="77777777" w:rsidR="00D646D5" w:rsidRDefault="00D646D5" w:rsidP="00D646D5">
            <w:pPr>
              <w:pStyle w:val="Image"/>
            </w:pPr>
            <w:r>
              <w:t>friend class shopkeeper;</w:t>
            </w:r>
          </w:p>
          <w:p w14:paraId="1C8AB798" w14:textId="77777777" w:rsidR="00D646D5" w:rsidRDefault="00D646D5" w:rsidP="00D646D5">
            <w:pPr>
              <w:pStyle w:val="Image"/>
            </w:pPr>
            <w:r>
              <w:t>friend class chef;</w:t>
            </w:r>
          </w:p>
          <w:p w14:paraId="10B20EB9" w14:textId="77777777" w:rsidR="00D646D5" w:rsidRDefault="00D646D5" w:rsidP="00D646D5">
            <w:pPr>
              <w:pStyle w:val="Image"/>
            </w:pPr>
            <w:r>
              <w:t>friend class cleaner;</w:t>
            </w:r>
          </w:p>
          <w:p w14:paraId="19EB9425" w14:textId="77777777" w:rsidR="00D646D5" w:rsidRDefault="00D646D5" w:rsidP="00D646D5">
            <w:pPr>
              <w:pStyle w:val="Image"/>
            </w:pPr>
            <w:r>
              <w:t>friend class doctor;</w:t>
            </w:r>
          </w:p>
          <w:p w14:paraId="7D9F071C" w14:textId="77777777" w:rsidR="00D646D5" w:rsidRDefault="00D646D5" w:rsidP="00D646D5">
            <w:pPr>
              <w:pStyle w:val="Image"/>
            </w:pPr>
            <w:r>
              <w:t xml:space="preserve">    static float budget;</w:t>
            </w:r>
          </w:p>
          <w:p w14:paraId="58E0BBCD" w14:textId="77777777" w:rsidR="00D646D5" w:rsidRDefault="00D646D5" w:rsidP="00D646D5">
            <w:pPr>
              <w:pStyle w:val="Image"/>
            </w:pPr>
            <w:r>
              <w:t xml:space="preserve">    static float profit;</w:t>
            </w:r>
          </w:p>
          <w:p w14:paraId="4091806A" w14:textId="77777777" w:rsidR="00D646D5" w:rsidRDefault="00D646D5" w:rsidP="00D646D5">
            <w:pPr>
              <w:pStyle w:val="Image"/>
            </w:pPr>
            <w:r>
              <w:t xml:space="preserve">    static float expenditure;</w:t>
            </w:r>
          </w:p>
          <w:p w14:paraId="28F82D4A" w14:textId="77777777" w:rsidR="00D646D5" w:rsidRDefault="00D646D5" w:rsidP="00D646D5">
            <w:pPr>
              <w:pStyle w:val="Image"/>
            </w:pPr>
            <w:r>
              <w:t xml:space="preserve">    float taxrate;</w:t>
            </w:r>
          </w:p>
          <w:p w14:paraId="53EE2DFF" w14:textId="77777777" w:rsidR="00D646D5" w:rsidRDefault="00D646D5" w:rsidP="00D646D5">
            <w:pPr>
              <w:pStyle w:val="Image"/>
            </w:pPr>
            <w:r>
              <w:t xml:space="preserve">    class inventory;</w:t>
            </w:r>
          </w:p>
          <w:p w14:paraId="73677FBA" w14:textId="77777777" w:rsidR="00D646D5" w:rsidRDefault="00D646D5" w:rsidP="00D646D5">
            <w:pPr>
              <w:pStyle w:val="Image"/>
            </w:pPr>
            <w:r>
              <w:t xml:space="preserve">  float bill;</w:t>
            </w:r>
          </w:p>
          <w:p w14:paraId="649BF895" w14:textId="77777777" w:rsidR="00D646D5" w:rsidRDefault="00D646D5" w:rsidP="00D646D5">
            <w:pPr>
              <w:pStyle w:val="Image"/>
            </w:pPr>
            <w:r>
              <w:t>vector&lt;float&gt;cleaningitems;          //price</w:t>
            </w:r>
          </w:p>
          <w:p w14:paraId="4E9C4944" w14:textId="77777777" w:rsidR="00D646D5" w:rsidRDefault="00D646D5" w:rsidP="00D646D5">
            <w:pPr>
              <w:pStyle w:val="Image"/>
            </w:pPr>
            <w:r>
              <w:t>vector&lt;float&gt;chef_items;</w:t>
            </w:r>
          </w:p>
          <w:p w14:paraId="5CB38713" w14:textId="77777777" w:rsidR="00D646D5" w:rsidRDefault="00D646D5" w:rsidP="00D646D5">
            <w:pPr>
              <w:pStyle w:val="Image"/>
            </w:pPr>
            <w:r>
              <w:t>vector &lt;float&gt; shop_items;</w:t>
            </w:r>
          </w:p>
          <w:p w14:paraId="6E51C7C7" w14:textId="77777777" w:rsidR="00D646D5" w:rsidRDefault="00D646D5" w:rsidP="00D646D5">
            <w:pPr>
              <w:pStyle w:val="Image"/>
            </w:pPr>
            <w:r>
              <w:t>public:</w:t>
            </w:r>
          </w:p>
          <w:p w14:paraId="526A225D" w14:textId="77777777" w:rsidR="00D646D5" w:rsidRDefault="00D646D5" w:rsidP="00D646D5">
            <w:pPr>
              <w:pStyle w:val="Image"/>
            </w:pPr>
            <w:r>
              <w:t>//------setters for budget profit and taxrate-------//</w:t>
            </w:r>
          </w:p>
          <w:p w14:paraId="4CB53A67" w14:textId="77777777" w:rsidR="00D646D5" w:rsidRDefault="00D646D5" w:rsidP="00D646D5">
            <w:pPr>
              <w:pStyle w:val="Image"/>
            </w:pPr>
            <w:r>
              <w:t>void setbudget(float o)</w:t>
            </w:r>
          </w:p>
          <w:p w14:paraId="5F8E5B7B" w14:textId="77777777" w:rsidR="00D646D5" w:rsidRDefault="00D646D5" w:rsidP="00D646D5">
            <w:pPr>
              <w:pStyle w:val="Image"/>
            </w:pPr>
            <w:r>
              <w:t>{budget=o;}</w:t>
            </w:r>
          </w:p>
          <w:p w14:paraId="73586442" w14:textId="77777777" w:rsidR="00D646D5" w:rsidRDefault="00D646D5" w:rsidP="00D646D5">
            <w:pPr>
              <w:pStyle w:val="Image"/>
            </w:pPr>
            <w:r>
              <w:t>void setexpenditure(float o)</w:t>
            </w:r>
          </w:p>
          <w:p w14:paraId="210B2B5E" w14:textId="77777777" w:rsidR="00D646D5" w:rsidRDefault="00D646D5" w:rsidP="00D646D5">
            <w:pPr>
              <w:pStyle w:val="Image"/>
            </w:pPr>
            <w:r>
              <w:t>{expenditure=o;}</w:t>
            </w:r>
          </w:p>
          <w:p w14:paraId="448B847F" w14:textId="77777777" w:rsidR="00D646D5" w:rsidRDefault="00D646D5" w:rsidP="00D646D5">
            <w:pPr>
              <w:pStyle w:val="Image"/>
            </w:pPr>
            <w:r>
              <w:t>void setprofit(float o)</w:t>
            </w:r>
          </w:p>
          <w:p w14:paraId="3766E3B0" w14:textId="77777777" w:rsidR="00D646D5" w:rsidRDefault="00D646D5" w:rsidP="00D646D5">
            <w:pPr>
              <w:pStyle w:val="Image"/>
            </w:pPr>
            <w:r>
              <w:t>{profit=o;}</w:t>
            </w:r>
          </w:p>
          <w:p w14:paraId="0139B1D4" w14:textId="77777777" w:rsidR="00D646D5" w:rsidRDefault="00D646D5" w:rsidP="00D646D5">
            <w:pPr>
              <w:pStyle w:val="Image"/>
            </w:pPr>
            <w:r>
              <w:t>void settax(float o)</w:t>
            </w:r>
          </w:p>
          <w:p w14:paraId="1D67D228" w14:textId="77777777" w:rsidR="00D646D5" w:rsidRDefault="00D646D5" w:rsidP="00D646D5">
            <w:pPr>
              <w:pStyle w:val="Image"/>
            </w:pPr>
            <w:r>
              <w:t>{taxrate=o;}</w:t>
            </w:r>
          </w:p>
          <w:p w14:paraId="32F60E97" w14:textId="77777777" w:rsidR="00D646D5" w:rsidRDefault="00D646D5" w:rsidP="00D646D5">
            <w:pPr>
              <w:pStyle w:val="Image"/>
            </w:pPr>
          </w:p>
          <w:p w14:paraId="249A95D4" w14:textId="77777777" w:rsidR="00D646D5" w:rsidRDefault="00D646D5" w:rsidP="00D646D5">
            <w:pPr>
              <w:pStyle w:val="Image"/>
            </w:pPr>
            <w:r>
              <w:t>//------getters for budget profit and taxrate-------//</w:t>
            </w:r>
          </w:p>
          <w:p w14:paraId="5972B57A" w14:textId="77777777" w:rsidR="00D646D5" w:rsidRDefault="00D646D5" w:rsidP="00D646D5">
            <w:pPr>
              <w:pStyle w:val="Image"/>
            </w:pPr>
            <w:r>
              <w:t>float getbudget()</w:t>
            </w:r>
          </w:p>
          <w:p w14:paraId="20A8E825" w14:textId="77777777" w:rsidR="00D646D5" w:rsidRDefault="00D646D5" w:rsidP="00D646D5">
            <w:pPr>
              <w:pStyle w:val="Image"/>
            </w:pPr>
            <w:r>
              <w:t>{return budget;}</w:t>
            </w:r>
          </w:p>
          <w:p w14:paraId="0ADE94EF" w14:textId="77777777" w:rsidR="00D646D5" w:rsidRDefault="00D646D5" w:rsidP="00D646D5">
            <w:pPr>
              <w:pStyle w:val="Image"/>
            </w:pPr>
            <w:r>
              <w:t>float getexpenditure()</w:t>
            </w:r>
          </w:p>
          <w:p w14:paraId="18043EDD" w14:textId="77777777" w:rsidR="00D646D5" w:rsidRDefault="00D646D5" w:rsidP="00D646D5">
            <w:pPr>
              <w:pStyle w:val="Image"/>
            </w:pPr>
            <w:r>
              <w:t>{return expenditure;}</w:t>
            </w:r>
          </w:p>
          <w:p w14:paraId="75EC53F0" w14:textId="77777777" w:rsidR="00D646D5" w:rsidRDefault="00D646D5" w:rsidP="00D646D5">
            <w:pPr>
              <w:pStyle w:val="Image"/>
            </w:pPr>
            <w:r>
              <w:t>float getprofit()</w:t>
            </w:r>
          </w:p>
          <w:p w14:paraId="065D0C1C" w14:textId="77777777" w:rsidR="00D646D5" w:rsidRDefault="00D646D5" w:rsidP="00D646D5">
            <w:pPr>
              <w:pStyle w:val="Image"/>
            </w:pPr>
            <w:r>
              <w:t>{return profit;}</w:t>
            </w:r>
          </w:p>
          <w:p w14:paraId="3AA653A2" w14:textId="77777777" w:rsidR="00D646D5" w:rsidRDefault="00D646D5" w:rsidP="00D646D5">
            <w:pPr>
              <w:pStyle w:val="Image"/>
            </w:pPr>
            <w:r>
              <w:t>float gettax()</w:t>
            </w:r>
          </w:p>
          <w:p w14:paraId="19E32FF1" w14:textId="77777777" w:rsidR="00D646D5" w:rsidRDefault="00D646D5" w:rsidP="00D646D5">
            <w:pPr>
              <w:pStyle w:val="Image"/>
            </w:pPr>
            <w:r>
              <w:t>{return taxrate;}</w:t>
            </w:r>
          </w:p>
          <w:p w14:paraId="3BB2EBF8" w14:textId="77777777" w:rsidR="00D646D5" w:rsidRDefault="00D646D5" w:rsidP="00D646D5">
            <w:pPr>
              <w:pStyle w:val="Image"/>
            </w:pPr>
          </w:p>
          <w:p w14:paraId="5A136481" w14:textId="77777777" w:rsidR="00D646D5" w:rsidRDefault="00D646D5" w:rsidP="00D646D5">
            <w:pPr>
              <w:pStyle w:val="Image"/>
            </w:pPr>
            <w:r>
              <w:t>//--------operation on finance attributes---------//</w:t>
            </w:r>
          </w:p>
          <w:p w14:paraId="350399C8" w14:textId="77777777" w:rsidR="00D646D5" w:rsidRDefault="00D646D5" w:rsidP="00D646D5">
            <w:pPr>
              <w:pStyle w:val="Image"/>
            </w:pPr>
          </w:p>
          <w:p w14:paraId="662F5D3A" w14:textId="77777777" w:rsidR="00D646D5" w:rsidRDefault="00D646D5" w:rsidP="00D646D5">
            <w:pPr>
              <w:pStyle w:val="Image"/>
            </w:pPr>
            <w:r>
              <w:t>void addinbudget(float t)</w:t>
            </w:r>
          </w:p>
          <w:p w14:paraId="42187687" w14:textId="77777777" w:rsidR="00D646D5" w:rsidRDefault="00D646D5" w:rsidP="00D646D5">
            <w:pPr>
              <w:pStyle w:val="Image"/>
            </w:pPr>
          </w:p>
          <w:p w14:paraId="3F87E791" w14:textId="77777777" w:rsidR="00D646D5" w:rsidRDefault="00D646D5" w:rsidP="00D646D5">
            <w:pPr>
              <w:pStyle w:val="Image"/>
            </w:pPr>
            <w:r>
              <w:t>{budget=budget+t;}</w:t>
            </w:r>
          </w:p>
          <w:p w14:paraId="5BCB8D4D" w14:textId="77777777" w:rsidR="00D646D5" w:rsidRDefault="00D646D5" w:rsidP="00D646D5">
            <w:pPr>
              <w:pStyle w:val="Image"/>
            </w:pPr>
          </w:p>
          <w:p w14:paraId="2AF8A4D5" w14:textId="77777777" w:rsidR="00D646D5" w:rsidRDefault="00D646D5" w:rsidP="00D646D5">
            <w:pPr>
              <w:pStyle w:val="Image"/>
            </w:pPr>
            <w:r>
              <w:t>void subinbudget(float t)</w:t>
            </w:r>
          </w:p>
          <w:p w14:paraId="1FD83B66" w14:textId="77777777" w:rsidR="00D646D5" w:rsidRDefault="00D646D5" w:rsidP="00D646D5">
            <w:pPr>
              <w:pStyle w:val="Image"/>
            </w:pPr>
            <w:r>
              <w:t>{</w:t>
            </w:r>
          </w:p>
          <w:p w14:paraId="456B7E7D" w14:textId="77777777" w:rsidR="00D646D5" w:rsidRDefault="00D646D5" w:rsidP="00D646D5">
            <w:pPr>
              <w:pStyle w:val="Image"/>
            </w:pPr>
            <w:r>
              <w:t xml:space="preserve">    budget=budget-t;</w:t>
            </w:r>
          </w:p>
          <w:p w14:paraId="47E0515C" w14:textId="77777777" w:rsidR="00D646D5" w:rsidRDefault="00D646D5" w:rsidP="00D646D5">
            <w:pPr>
              <w:pStyle w:val="Image"/>
            </w:pPr>
            <w:r>
              <w:t xml:space="preserve">    expenditure=expenditure+t;</w:t>
            </w:r>
          </w:p>
          <w:p w14:paraId="039E08FF" w14:textId="77777777" w:rsidR="00D646D5" w:rsidRDefault="00D646D5" w:rsidP="00D646D5">
            <w:pPr>
              <w:pStyle w:val="Image"/>
            </w:pPr>
            <w:r>
              <w:t>}</w:t>
            </w:r>
          </w:p>
          <w:p w14:paraId="60CBD88E" w14:textId="77777777" w:rsidR="00D646D5" w:rsidRDefault="00D646D5" w:rsidP="00D646D5">
            <w:pPr>
              <w:pStyle w:val="Image"/>
            </w:pPr>
            <w:r>
              <w:t>void setbill(float n)</w:t>
            </w:r>
          </w:p>
          <w:p w14:paraId="073FA917" w14:textId="77777777" w:rsidR="00D646D5" w:rsidRDefault="00D646D5" w:rsidP="00D646D5">
            <w:pPr>
              <w:pStyle w:val="Image"/>
            </w:pPr>
            <w:r>
              <w:t>{</w:t>
            </w:r>
          </w:p>
          <w:p w14:paraId="3046813E" w14:textId="77777777" w:rsidR="00D646D5" w:rsidRDefault="00D646D5" w:rsidP="00D646D5">
            <w:pPr>
              <w:pStyle w:val="Image"/>
            </w:pPr>
            <w:r>
              <w:t xml:space="preserve">    bill=bill+n;</w:t>
            </w:r>
          </w:p>
          <w:p w14:paraId="1BD8EF9B" w14:textId="77777777" w:rsidR="00D646D5" w:rsidRDefault="00D646D5" w:rsidP="00D646D5">
            <w:pPr>
              <w:pStyle w:val="Image"/>
            </w:pPr>
            <w:r>
              <w:t>}</w:t>
            </w:r>
          </w:p>
          <w:p w14:paraId="6C6CDD1B" w14:textId="77777777" w:rsidR="00D646D5" w:rsidRDefault="00D646D5" w:rsidP="00D646D5">
            <w:pPr>
              <w:pStyle w:val="Image"/>
            </w:pPr>
            <w:r>
              <w:t>float getbill()</w:t>
            </w:r>
          </w:p>
          <w:p w14:paraId="276B3FCF" w14:textId="77777777" w:rsidR="00D646D5" w:rsidRDefault="00D646D5" w:rsidP="00D646D5">
            <w:pPr>
              <w:pStyle w:val="Image"/>
            </w:pPr>
            <w:r>
              <w:t>{</w:t>
            </w:r>
          </w:p>
          <w:p w14:paraId="587BAA5C" w14:textId="77777777" w:rsidR="00D646D5" w:rsidRDefault="00D646D5" w:rsidP="00D646D5">
            <w:pPr>
              <w:pStyle w:val="Image"/>
            </w:pPr>
            <w:r>
              <w:t xml:space="preserve">    return bill;</w:t>
            </w:r>
          </w:p>
          <w:p w14:paraId="1B43742D" w14:textId="77777777" w:rsidR="00D646D5" w:rsidRDefault="00D646D5" w:rsidP="00D646D5">
            <w:pPr>
              <w:pStyle w:val="Image"/>
            </w:pPr>
            <w:r>
              <w:t>}</w:t>
            </w:r>
          </w:p>
          <w:p w14:paraId="05CC9348" w14:textId="77777777" w:rsidR="00D646D5" w:rsidRDefault="00D646D5" w:rsidP="00D646D5">
            <w:pPr>
              <w:pStyle w:val="Image"/>
            </w:pPr>
            <w:r>
              <w:lastRenderedPageBreak/>
              <w:t>//***************************************************************//</w:t>
            </w:r>
          </w:p>
          <w:p w14:paraId="143AD5B9" w14:textId="77777777" w:rsidR="00D646D5" w:rsidRDefault="00D646D5" w:rsidP="00D646D5">
            <w:pPr>
              <w:pStyle w:val="Image"/>
            </w:pPr>
            <w:r>
              <w:t>//                    factory bought                               //</w:t>
            </w:r>
          </w:p>
          <w:p w14:paraId="3025E643" w14:textId="77777777" w:rsidR="00D646D5" w:rsidRDefault="00D646D5" w:rsidP="00D646D5">
            <w:pPr>
              <w:pStyle w:val="Image"/>
            </w:pPr>
            <w:r>
              <w:t>//*************************************************************//</w:t>
            </w:r>
          </w:p>
          <w:p w14:paraId="38FF59D4" w14:textId="77777777" w:rsidR="00D646D5" w:rsidRDefault="00D646D5" w:rsidP="00D646D5">
            <w:pPr>
              <w:pStyle w:val="Image"/>
            </w:pPr>
          </w:p>
          <w:p w14:paraId="3725EA6A" w14:textId="77777777" w:rsidR="00D646D5" w:rsidRDefault="00D646D5" w:rsidP="00D646D5">
            <w:pPr>
              <w:pStyle w:val="Image"/>
            </w:pPr>
            <w:r>
              <w:t>void cleanset()</w:t>
            </w:r>
          </w:p>
          <w:p w14:paraId="449EBA87" w14:textId="77777777" w:rsidR="00D646D5" w:rsidRDefault="00D646D5" w:rsidP="00D646D5">
            <w:pPr>
              <w:pStyle w:val="Image"/>
            </w:pPr>
            <w:r>
              <w:t>{float t;</w:t>
            </w:r>
          </w:p>
          <w:p w14:paraId="1866949A" w14:textId="77777777" w:rsidR="00D646D5" w:rsidRDefault="00D646D5" w:rsidP="00D646D5">
            <w:pPr>
              <w:pStyle w:val="Image"/>
            </w:pPr>
            <w:r>
              <w:t>float upper=50.0;</w:t>
            </w:r>
          </w:p>
          <w:p w14:paraId="325F9D54" w14:textId="77777777" w:rsidR="00D646D5" w:rsidRDefault="00D646D5" w:rsidP="00D646D5">
            <w:pPr>
              <w:pStyle w:val="Image"/>
            </w:pPr>
            <w:r>
              <w:t>float lower=20.0;</w:t>
            </w:r>
          </w:p>
          <w:p w14:paraId="19238100" w14:textId="77777777" w:rsidR="00D646D5" w:rsidRDefault="00D646D5" w:rsidP="00D646D5">
            <w:pPr>
              <w:pStyle w:val="Image"/>
            </w:pPr>
            <w:r>
              <w:t>for(int i=0;i&lt;100;i++)</w:t>
            </w:r>
          </w:p>
          <w:p w14:paraId="02189C8B" w14:textId="77777777" w:rsidR="00D646D5" w:rsidRDefault="00D646D5" w:rsidP="00D646D5">
            <w:pPr>
              <w:pStyle w:val="Image"/>
            </w:pPr>
            <w:r>
              <w:t>{</w:t>
            </w:r>
          </w:p>
          <w:p w14:paraId="053A352D" w14:textId="77777777" w:rsidR="00D646D5" w:rsidRDefault="00D646D5" w:rsidP="00D646D5">
            <w:pPr>
              <w:pStyle w:val="Image"/>
            </w:pPr>
            <w:r>
              <w:t>t=(rand() % 50)+20;</w:t>
            </w:r>
          </w:p>
          <w:p w14:paraId="2516A710" w14:textId="77777777" w:rsidR="00D646D5" w:rsidRDefault="00D646D5" w:rsidP="00D646D5">
            <w:pPr>
              <w:pStyle w:val="Image"/>
            </w:pPr>
            <w:r>
              <w:t>cleaningitems.push_back(t);</w:t>
            </w:r>
          </w:p>
          <w:p w14:paraId="7113E59F" w14:textId="77777777" w:rsidR="00D646D5" w:rsidRDefault="00D646D5" w:rsidP="00D646D5">
            <w:pPr>
              <w:pStyle w:val="Image"/>
            </w:pPr>
            <w:r>
              <w:t>}</w:t>
            </w:r>
          </w:p>
          <w:p w14:paraId="235CE708" w14:textId="77777777" w:rsidR="00D646D5" w:rsidRDefault="00D646D5" w:rsidP="00D646D5">
            <w:pPr>
              <w:pStyle w:val="Image"/>
            </w:pPr>
            <w:r>
              <w:t>}</w:t>
            </w:r>
          </w:p>
          <w:p w14:paraId="3E17ED1B" w14:textId="77777777" w:rsidR="00D646D5" w:rsidRDefault="00D646D5" w:rsidP="00D646D5">
            <w:pPr>
              <w:pStyle w:val="Image"/>
            </w:pPr>
          </w:p>
          <w:p w14:paraId="36EFFE6C" w14:textId="77777777" w:rsidR="00D646D5" w:rsidRDefault="00D646D5" w:rsidP="00D646D5">
            <w:pPr>
              <w:pStyle w:val="Image"/>
            </w:pPr>
            <w:r>
              <w:t>void chefset()</w:t>
            </w:r>
          </w:p>
          <w:p w14:paraId="3000585E" w14:textId="77777777" w:rsidR="00D646D5" w:rsidRDefault="00D646D5" w:rsidP="00D646D5">
            <w:pPr>
              <w:pStyle w:val="Image"/>
            </w:pPr>
            <w:r>
              <w:t>{float t;</w:t>
            </w:r>
          </w:p>
          <w:p w14:paraId="184ACD8A" w14:textId="77777777" w:rsidR="00D646D5" w:rsidRDefault="00D646D5" w:rsidP="00D646D5">
            <w:pPr>
              <w:pStyle w:val="Image"/>
            </w:pPr>
            <w:r>
              <w:t>float upper=35.0;</w:t>
            </w:r>
          </w:p>
          <w:p w14:paraId="08BBF43D" w14:textId="77777777" w:rsidR="00D646D5" w:rsidRDefault="00D646D5" w:rsidP="00D646D5">
            <w:pPr>
              <w:pStyle w:val="Image"/>
            </w:pPr>
            <w:r>
              <w:t>float lower=10.0;</w:t>
            </w:r>
          </w:p>
          <w:p w14:paraId="2D95781E" w14:textId="77777777" w:rsidR="00D646D5" w:rsidRDefault="00D646D5" w:rsidP="00D646D5">
            <w:pPr>
              <w:pStyle w:val="Image"/>
            </w:pPr>
            <w:r>
              <w:t>for(int i=0;i&lt;100;i++)</w:t>
            </w:r>
          </w:p>
          <w:p w14:paraId="5A2DD3F7" w14:textId="77777777" w:rsidR="00D646D5" w:rsidRDefault="00D646D5" w:rsidP="00D646D5">
            <w:pPr>
              <w:pStyle w:val="Image"/>
            </w:pPr>
            <w:r>
              <w:t>{</w:t>
            </w:r>
          </w:p>
          <w:p w14:paraId="2B2985FF" w14:textId="77777777" w:rsidR="00D646D5" w:rsidRDefault="00D646D5" w:rsidP="00D646D5">
            <w:pPr>
              <w:pStyle w:val="Image"/>
            </w:pPr>
            <w:r>
              <w:t>t=(rand() % 50)+20;</w:t>
            </w:r>
          </w:p>
          <w:p w14:paraId="73064440" w14:textId="77777777" w:rsidR="00D646D5" w:rsidRDefault="00D646D5" w:rsidP="00D646D5">
            <w:pPr>
              <w:pStyle w:val="Image"/>
            </w:pPr>
            <w:r>
              <w:t>chef_items.push_back(t);</w:t>
            </w:r>
          </w:p>
          <w:p w14:paraId="5275496E" w14:textId="77777777" w:rsidR="00D646D5" w:rsidRDefault="00D646D5" w:rsidP="00D646D5">
            <w:pPr>
              <w:pStyle w:val="Image"/>
            </w:pPr>
            <w:r>
              <w:t>}</w:t>
            </w:r>
          </w:p>
          <w:p w14:paraId="788ED64D" w14:textId="77777777" w:rsidR="00D646D5" w:rsidRDefault="00D646D5" w:rsidP="00D646D5">
            <w:pPr>
              <w:pStyle w:val="Image"/>
            </w:pPr>
            <w:r>
              <w:t>}</w:t>
            </w:r>
          </w:p>
          <w:p w14:paraId="1AC043E8" w14:textId="77777777" w:rsidR="00D646D5" w:rsidRDefault="00D646D5" w:rsidP="00D646D5">
            <w:pPr>
              <w:pStyle w:val="Image"/>
            </w:pPr>
          </w:p>
          <w:p w14:paraId="5CF9DF8A" w14:textId="77777777" w:rsidR="00D646D5" w:rsidRDefault="00D646D5" w:rsidP="00D646D5">
            <w:pPr>
              <w:pStyle w:val="Image"/>
            </w:pPr>
            <w:r>
              <w:t>void shopset()</w:t>
            </w:r>
          </w:p>
          <w:p w14:paraId="79019D2D" w14:textId="77777777" w:rsidR="00D646D5" w:rsidRDefault="00D646D5" w:rsidP="00D646D5">
            <w:pPr>
              <w:pStyle w:val="Image"/>
            </w:pPr>
            <w:r>
              <w:t>{float t;</w:t>
            </w:r>
          </w:p>
          <w:p w14:paraId="4DF7C4B4" w14:textId="77777777" w:rsidR="00D646D5" w:rsidRDefault="00D646D5" w:rsidP="00D646D5">
            <w:pPr>
              <w:pStyle w:val="Image"/>
            </w:pPr>
            <w:r>
              <w:t>float upper=40.0;</w:t>
            </w:r>
          </w:p>
          <w:p w14:paraId="354202E3" w14:textId="77777777" w:rsidR="00D646D5" w:rsidRDefault="00D646D5" w:rsidP="00D646D5">
            <w:pPr>
              <w:pStyle w:val="Image"/>
            </w:pPr>
            <w:r>
              <w:t>float lower=10.0;</w:t>
            </w:r>
          </w:p>
          <w:p w14:paraId="40757B9B" w14:textId="77777777" w:rsidR="00D646D5" w:rsidRDefault="00D646D5" w:rsidP="00D646D5">
            <w:pPr>
              <w:pStyle w:val="Image"/>
            </w:pPr>
            <w:r>
              <w:t>for(int i=0;i&lt;100;i++)</w:t>
            </w:r>
          </w:p>
          <w:p w14:paraId="7613CB89" w14:textId="77777777" w:rsidR="00D646D5" w:rsidRDefault="00D646D5" w:rsidP="00D646D5">
            <w:pPr>
              <w:pStyle w:val="Image"/>
            </w:pPr>
            <w:r>
              <w:t>{</w:t>
            </w:r>
          </w:p>
          <w:p w14:paraId="70744BFD" w14:textId="77777777" w:rsidR="00D646D5" w:rsidRDefault="00D646D5" w:rsidP="00D646D5">
            <w:pPr>
              <w:pStyle w:val="Image"/>
            </w:pPr>
            <w:r>
              <w:t>t=(rand() % 50)+20;</w:t>
            </w:r>
          </w:p>
          <w:p w14:paraId="3894279D" w14:textId="77777777" w:rsidR="00D646D5" w:rsidRDefault="00D646D5" w:rsidP="00D646D5">
            <w:pPr>
              <w:pStyle w:val="Image"/>
            </w:pPr>
            <w:r>
              <w:t>shop_items.push_back(t);</w:t>
            </w:r>
          </w:p>
          <w:p w14:paraId="26C091DF" w14:textId="77777777" w:rsidR="00D646D5" w:rsidRDefault="00D646D5" w:rsidP="00D646D5">
            <w:pPr>
              <w:pStyle w:val="Image"/>
            </w:pPr>
            <w:r>
              <w:t>}</w:t>
            </w:r>
          </w:p>
          <w:p w14:paraId="44A8D7B3" w14:textId="77777777" w:rsidR="00D646D5" w:rsidRDefault="00D646D5" w:rsidP="00D646D5">
            <w:pPr>
              <w:pStyle w:val="Image"/>
            </w:pPr>
            <w:r>
              <w:t>}</w:t>
            </w:r>
          </w:p>
          <w:p w14:paraId="1C67D701" w14:textId="77777777" w:rsidR="00D646D5" w:rsidRDefault="00D646D5" w:rsidP="00D646D5">
            <w:pPr>
              <w:pStyle w:val="Image"/>
            </w:pPr>
          </w:p>
          <w:p w14:paraId="56B00732" w14:textId="77777777" w:rsidR="00D646D5" w:rsidRDefault="00D646D5" w:rsidP="00D646D5">
            <w:pPr>
              <w:pStyle w:val="Image"/>
            </w:pPr>
            <w:r>
              <w:t>//***************************************************************//</w:t>
            </w:r>
          </w:p>
          <w:p w14:paraId="3A10EE18" w14:textId="77777777" w:rsidR="00D646D5" w:rsidRDefault="00D646D5" w:rsidP="00D646D5">
            <w:pPr>
              <w:pStyle w:val="Image"/>
            </w:pPr>
            <w:r>
              <w:t>//                       RESTOCKING                             //</w:t>
            </w:r>
          </w:p>
          <w:p w14:paraId="368ADBE5" w14:textId="77777777" w:rsidR="00D646D5" w:rsidRDefault="00D646D5" w:rsidP="00D646D5">
            <w:pPr>
              <w:pStyle w:val="Image"/>
            </w:pPr>
            <w:r>
              <w:t>//*************************************************************//</w:t>
            </w:r>
          </w:p>
          <w:p w14:paraId="0822BD7B" w14:textId="77777777" w:rsidR="00D646D5" w:rsidRDefault="00D646D5" w:rsidP="00D646D5">
            <w:pPr>
              <w:pStyle w:val="Image"/>
            </w:pPr>
          </w:p>
          <w:p w14:paraId="37CBD0A1" w14:textId="77777777" w:rsidR="00D646D5" w:rsidRDefault="00D646D5" w:rsidP="00D646D5">
            <w:pPr>
              <w:pStyle w:val="Image"/>
            </w:pPr>
            <w:r>
              <w:t>void chefrestock(int i,int n)</w:t>
            </w:r>
          </w:p>
          <w:p w14:paraId="210F8C21" w14:textId="77777777" w:rsidR="00D646D5" w:rsidRDefault="00D646D5" w:rsidP="00D646D5">
            <w:pPr>
              <w:pStyle w:val="Image"/>
            </w:pPr>
            <w:r>
              <w:t>{</w:t>
            </w:r>
          </w:p>
          <w:p w14:paraId="6C7F8715" w14:textId="77777777" w:rsidR="00D646D5" w:rsidRDefault="00D646D5" w:rsidP="00D646D5">
            <w:pPr>
              <w:pStyle w:val="Image"/>
            </w:pPr>
            <w:r>
              <w:t xml:space="preserve">    float sub;</w:t>
            </w:r>
          </w:p>
          <w:p w14:paraId="736E1A33" w14:textId="77777777" w:rsidR="00D646D5" w:rsidRDefault="00D646D5" w:rsidP="00D646D5">
            <w:pPr>
              <w:pStyle w:val="Image"/>
            </w:pPr>
            <w:r>
              <w:t xml:space="preserve">    sub=chef_items[i]*n;</w:t>
            </w:r>
          </w:p>
          <w:p w14:paraId="61F0142E" w14:textId="77777777" w:rsidR="00D646D5" w:rsidRDefault="00D646D5" w:rsidP="00D646D5">
            <w:pPr>
              <w:pStyle w:val="Image"/>
            </w:pPr>
            <w:r>
              <w:t xml:space="preserve">    subinbudget(sub);</w:t>
            </w:r>
          </w:p>
          <w:p w14:paraId="52431A14" w14:textId="77777777" w:rsidR="00D646D5" w:rsidRDefault="00D646D5" w:rsidP="00D646D5">
            <w:pPr>
              <w:pStyle w:val="Image"/>
            </w:pPr>
            <w:r>
              <w:t>}</w:t>
            </w:r>
          </w:p>
          <w:p w14:paraId="734C4449" w14:textId="77777777" w:rsidR="00D646D5" w:rsidRDefault="00D646D5" w:rsidP="00D646D5">
            <w:pPr>
              <w:pStyle w:val="Image"/>
            </w:pPr>
          </w:p>
          <w:p w14:paraId="4FE48840" w14:textId="77777777" w:rsidR="00D646D5" w:rsidRDefault="00D646D5" w:rsidP="00D646D5">
            <w:pPr>
              <w:pStyle w:val="Image"/>
            </w:pPr>
            <w:r>
              <w:t>void cleanrestock(int i,int n)</w:t>
            </w:r>
          </w:p>
          <w:p w14:paraId="0D4BD01A" w14:textId="77777777" w:rsidR="00D646D5" w:rsidRDefault="00D646D5" w:rsidP="00D646D5">
            <w:pPr>
              <w:pStyle w:val="Image"/>
            </w:pPr>
            <w:r>
              <w:t>{</w:t>
            </w:r>
          </w:p>
          <w:p w14:paraId="307B288C" w14:textId="77777777" w:rsidR="00D646D5" w:rsidRDefault="00D646D5" w:rsidP="00D646D5">
            <w:pPr>
              <w:pStyle w:val="Image"/>
            </w:pPr>
            <w:r>
              <w:t xml:space="preserve">    float sub;</w:t>
            </w:r>
          </w:p>
          <w:p w14:paraId="7FCF580D" w14:textId="77777777" w:rsidR="00D646D5" w:rsidRDefault="00D646D5" w:rsidP="00D646D5">
            <w:pPr>
              <w:pStyle w:val="Image"/>
            </w:pPr>
            <w:r>
              <w:t xml:space="preserve">    sub=cleaningitems[i]*n;</w:t>
            </w:r>
          </w:p>
          <w:p w14:paraId="5071D8B7" w14:textId="77777777" w:rsidR="00D646D5" w:rsidRDefault="00D646D5" w:rsidP="00D646D5">
            <w:pPr>
              <w:pStyle w:val="Image"/>
            </w:pPr>
            <w:r>
              <w:t xml:space="preserve">    subinbudget(sub);</w:t>
            </w:r>
          </w:p>
          <w:p w14:paraId="3A93D732" w14:textId="77777777" w:rsidR="00D646D5" w:rsidRDefault="00D646D5" w:rsidP="00D646D5">
            <w:pPr>
              <w:pStyle w:val="Image"/>
            </w:pPr>
            <w:r>
              <w:t>}</w:t>
            </w:r>
          </w:p>
          <w:p w14:paraId="54B37686" w14:textId="77777777" w:rsidR="00D646D5" w:rsidRDefault="00D646D5" w:rsidP="00D646D5">
            <w:pPr>
              <w:pStyle w:val="Image"/>
            </w:pPr>
          </w:p>
          <w:p w14:paraId="03D6D8F6" w14:textId="77777777" w:rsidR="00D646D5" w:rsidRDefault="00D646D5" w:rsidP="00D646D5">
            <w:pPr>
              <w:pStyle w:val="Image"/>
            </w:pPr>
            <w:r>
              <w:t>void shoprestock(int i,int n)</w:t>
            </w:r>
          </w:p>
          <w:p w14:paraId="644E0685" w14:textId="77777777" w:rsidR="00D646D5" w:rsidRDefault="00D646D5" w:rsidP="00D646D5">
            <w:pPr>
              <w:pStyle w:val="Image"/>
            </w:pPr>
            <w:r>
              <w:t>{</w:t>
            </w:r>
          </w:p>
          <w:p w14:paraId="205CFC27" w14:textId="77777777" w:rsidR="00D646D5" w:rsidRDefault="00D646D5" w:rsidP="00D646D5">
            <w:pPr>
              <w:pStyle w:val="Image"/>
            </w:pPr>
            <w:r>
              <w:lastRenderedPageBreak/>
              <w:t xml:space="preserve">    float sub;</w:t>
            </w:r>
          </w:p>
          <w:p w14:paraId="2A4223DC" w14:textId="77777777" w:rsidR="00D646D5" w:rsidRDefault="00D646D5" w:rsidP="00D646D5">
            <w:pPr>
              <w:pStyle w:val="Image"/>
            </w:pPr>
            <w:r>
              <w:t xml:space="preserve">    sub=shop_items[i]*n;</w:t>
            </w:r>
          </w:p>
          <w:p w14:paraId="46667188" w14:textId="77777777" w:rsidR="00D646D5" w:rsidRDefault="00D646D5" w:rsidP="00D646D5">
            <w:pPr>
              <w:pStyle w:val="Image"/>
            </w:pPr>
            <w:r>
              <w:t xml:space="preserve">    subinbudget(sub);</w:t>
            </w:r>
          </w:p>
          <w:p w14:paraId="631E5A9A" w14:textId="77777777" w:rsidR="00D646D5" w:rsidRDefault="00D646D5" w:rsidP="00D646D5">
            <w:pPr>
              <w:pStyle w:val="Image"/>
            </w:pPr>
            <w:r>
              <w:t>}</w:t>
            </w:r>
          </w:p>
          <w:p w14:paraId="1E86AAE0" w14:textId="77777777" w:rsidR="00D646D5" w:rsidRDefault="00D646D5" w:rsidP="00D646D5">
            <w:pPr>
              <w:pStyle w:val="Image"/>
            </w:pPr>
          </w:p>
          <w:p w14:paraId="2F56208D" w14:textId="77777777" w:rsidR="00D646D5" w:rsidRDefault="00D646D5" w:rsidP="00D646D5">
            <w:pPr>
              <w:pStyle w:val="Image"/>
            </w:pPr>
            <w:r>
              <w:t>};</w:t>
            </w:r>
          </w:p>
          <w:p w14:paraId="162B9E83" w14:textId="77777777" w:rsidR="00D646D5" w:rsidRDefault="00D646D5" w:rsidP="00D646D5">
            <w:pPr>
              <w:pStyle w:val="Image"/>
            </w:pPr>
            <w:r>
              <w:t>float finance::budget=0;</w:t>
            </w:r>
          </w:p>
          <w:p w14:paraId="226CC08A" w14:textId="77777777" w:rsidR="00D646D5" w:rsidRDefault="00D646D5" w:rsidP="00D646D5">
            <w:pPr>
              <w:pStyle w:val="Image"/>
            </w:pPr>
            <w:r>
              <w:t>float finance::expenditure=0;</w:t>
            </w:r>
          </w:p>
          <w:p w14:paraId="41232368" w14:textId="77777777" w:rsidR="00D646D5" w:rsidRDefault="00D646D5" w:rsidP="00D646D5">
            <w:pPr>
              <w:pStyle w:val="Image"/>
            </w:pPr>
            <w:r>
              <w:t>float finance::profit=0;</w:t>
            </w:r>
          </w:p>
          <w:p w14:paraId="7C122C3D" w14:textId="77777777" w:rsidR="00D646D5" w:rsidRDefault="00D646D5" w:rsidP="00D646D5">
            <w:pPr>
              <w:pStyle w:val="Image"/>
            </w:pPr>
          </w:p>
          <w:p w14:paraId="603809BC" w14:textId="77777777" w:rsidR="00D646D5" w:rsidRDefault="00D646D5" w:rsidP="00D646D5">
            <w:pPr>
              <w:pStyle w:val="Image"/>
            </w:pPr>
            <w:r>
              <w:t>//-------------------------------------</w:t>
            </w:r>
          </w:p>
          <w:p w14:paraId="60DA4896" w14:textId="77777777" w:rsidR="00D646D5" w:rsidRDefault="00D646D5" w:rsidP="00D646D5">
            <w:pPr>
              <w:pStyle w:val="Image"/>
            </w:pPr>
            <w:r>
              <w:t xml:space="preserve">           </w:t>
            </w:r>
          </w:p>
          <w:p w14:paraId="311F93C9" w14:textId="77777777" w:rsidR="00D646D5" w:rsidRDefault="00D646D5" w:rsidP="00D646D5">
            <w:pPr>
              <w:pStyle w:val="Image"/>
            </w:pPr>
            <w:r>
              <w:t xml:space="preserve">            //INVENTORY</w:t>
            </w:r>
          </w:p>
          <w:p w14:paraId="23755213" w14:textId="77777777" w:rsidR="00D646D5" w:rsidRDefault="00D646D5" w:rsidP="00D646D5">
            <w:pPr>
              <w:pStyle w:val="Image"/>
            </w:pPr>
          </w:p>
          <w:p w14:paraId="66DA6463" w14:textId="77777777" w:rsidR="00D646D5" w:rsidRDefault="00D646D5" w:rsidP="00D646D5">
            <w:pPr>
              <w:pStyle w:val="Image"/>
            </w:pPr>
            <w:r>
              <w:t>//-------------------------------------</w:t>
            </w:r>
          </w:p>
          <w:p w14:paraId="634A20B9" w14:textId="77777777" w:rsidR="00D646D5" w:rsidRDefault="00D646D5" w:rsidP="00D646D5">
            <w:pPr>
              <w:pStyle w:val="Image"/>
            </w:pPr>
            <w:r>
              <w:t xml:space="preserve">class inventory{  </w:t>
            </w:r>
          </w:p>
          <w:p w14:paraId="2DD65597" w14:textId="77777777" w:rsidR="00D646D5" w:rsidRDefault="00D646D5" w:rsidP="00D646D5">
            <w:pPr>
              <w:pStyle w:val="Image"/>
            </w:pPr>
          </w:p>
          <w:p w14:paraId="129E496A" w14:textId="77777777" w:rsidR="00D646D5" w:rsidRDefault="00D646D5" w:rsidP="00D646D5">
            <w:pPr>
              <w:pStyle w:val="Image"/>
            </w:pPr>
            <w:r>
              <w:t>friend class shopkeeper;</w:t>
            </w:r>
          </w:p>
          <w:p w14:paraId="5D732CE4" w14:textId="77777777" w:rsidR="00D646D5" w:rsidRDefault="00D646D5" w:rsidP="00D646D5">
            <w:pPr>
              <w:pStyle w:val="Image"/>
            </w:pPr>
            <w:r>
              <w:t>friend class chef;</w:t>
            </w:r>
          </w:p>
          <w:p w14:paraId="268E0850" w14:textId="77777777" w:rsidR="00D646D5" w:rsidRDefault="00D646D5" w:rsidP="00D646D5">
            <w:pPr>
              <w:pStyle w:val="Image"/>
            </w:pPr>
            <w:r>
              <w:t>friend class cleaner;</w:t>
            </w:r>
          </w:p>
          <w:p w14:paraId="31E1A49A" w14:textId="77777777" w:rsidR="00D646D5" w:rsidRDefault="00D646D5" w:rsidP="00D646D5">
            <w:pPr>
              <w:pStyle w:val="Image"/>
            </w:pPr>
            <w:r>
              <w:t>friend class doctor;</w:t>
            </w:r>
          </w:p>
          <w:p w14:paraId="387482FC" w14:textId="77777777" w:rsidR="00D646D5" w:rsidRDefault="00D646D5" w:rsidP="00D646D5">
            <w:pPr>
              <w:pStyle w:val="Image"/>
            </w:pPr>
            <w:r>
              <w:t>friend class finance;</w:t>
            </w:r>
          </w:p>
          <w:p w14:paraId="68D1CB9F" w14:textId="77777777" w:rsidR="00D646D5" w:rsidRDefault="00D646D5" w:rsidP="00D646D5">
            <w:pPr>
              <w:pStyle w:val="Image"/>
            </w:pPr>
            <w:r>
              <w:t>friend class manager;</w:t>
            </w:r>
          </w:p>
          <w:p w14:paraId="537D76F1" w14:textId="77777777" w:rsidR="00D646D5" w:rsidRDefault="00D646D5" w:rsidP="00D646D5">
            <w:pPr>
              <w:pStyle w:val="Image"/>
            </w:pPr>
            <w:r>
              <w:t>vector&lt;int&gt;cleaningitems;</w:t>
            </w:r>
          </w:p>
          <w:p w14:paraId="0F48CFC6" w14:textId="77777777" w:rsidR="00D646D5" w:rsidRDefault="00D646D5" w:rsidP="00D646D5">
            <w:pPr>
              <w:pStyle w:val="Image"/>
            </w:pPr>
            <w:r>
              <w:t>vector&lt;int&gt;chef_items;//quant</w:t>
            </w:r>
          </w:p>
          <w:p w14:paraId="775798B2" w14:textId="77777777" w:rsidR="00D646D5" w:rsidRDefault="00D646D5" w:rsidP="00D646D5">
            <w:pPr>
              <w:pStyle w:val="Image"/>
            </w:pPr>
            <w:r>
              <w:t>vector &lt;int&gt; shop_items;</w:t>
            </w:r>
          </w:p>
          <w:p w14:paraId="7689E696" w14:textId="77777777" w:rsidR="00D646D5" w:rsidRDefault="00D646D5" w:rsidP="00D646D5">
            <w:pPr>
              <w:pStyle w:val="Image"/>
            </w:pPr>
            <w:r>
              <w:t>finance f;</w:t>
            </w:r>
          </w:p>
          <w:p w14:paraId="2360077F" w14:textId="77777777" w:rsidR="00D646D5" w:rsidRDefault="00D646D5" w:rsidP="00D646D5">
            <w:pPr>
              <w:pStyle w:val="Image"/>
            </w:pPr>
            <w:r>
              <w:t>public:</w:t>
            </w:r>
          </w:p>
          <w:p w14:paraId="360C687B" w14:textId="77777777" w:rsidR="00D646D5" w:rsidRDefault="00D646D5" w:rsidP="00D646D5">
            <w:pPr>
              <w:pStyle w:val="Image"/>
            </w:pPr>
            <w:r>
              <w:t>inventory()</w:t>
            </w:r>
          </w:p>
          <w:p w14:paraId="15110C41" w14:textId="77777777" w:rsidR="00D646D5" w:rsidRDefault="00D646D5" w:rsidP="00D646D5">
            <w:pPr>
              <w:pStyle w:val="Image"/>
            </w:pPr>
            <w:r>
              <w:t>{</w:t>
            </w:r>
          </w:p>
          <w:p w14:paraId="4A0FDDB9" w14:textId="77777777" w:rsidR="00D646D5" w:rsidRDefault="00D646D5" w:rsidP="00D646D5">
            <w:pPr>
              <w:pStyle w:val="Image"/>
            </w:pPr>
            <w:r>
              <w:t>f.chefset();</w:t>
            </w:r>
          </w:p>
          <w:p w14:paraId="5DB9E051" w14:textId="77777777" w:rsidR="00D646D5" w:rsidRDefault="00D646D5" w:rsidP="00D646D5">
            <w:pPr>
              <w:pStyle w:val="Image"/>
            </w:pPr>
            <w:r>
              <w:t>f.cleanset();</w:t>
            </w:r>
          </w:p>
          <w:p w14:paraId="3EDF62A9" w14:textId="77777777" w:rsidR="00D646D5" w:rsidRDefault="00D646D5" w:rsidP="00D646D5">
            <w:pPr>
              <w:pStyle w:val="Image"/>
            </w:pPr>
            <w:r>
              <w:t>f.shopset();</w:t>
            </w:r>
          </w:p>
          <w:p w14:paraId="1AD8C211" w14:textId="77777777" w:rsidR="00D646D5" w:rsidRDefault="00D646D5" w:rsidP="00D646D5">
            <w:pPr>
              <w:pStyle w:val="Image"/>
            </w:pPr>
            <w:r>
              <w:t>}</w:t>
            </w:r>
          </w:p>
          <w:p w14:paraId="0899C365" w14:textId="77777777" w:rsidR="00D646D5" w:rsidRDefault="00D646D5" w:rsidP="00D646D5">
            <w:pPr>
              <w:pStyle w:val="Image"/>
            </w:pPr>
            <w:r>
              <w:t>//functions</w:t>
            </w:r>
          </w:p>
          <w:p w14:paraId="0DE9BC88" w14:textId="77777777" w:rsidR="00D646D5" w:rsidRDefault="00D646D5" w:rsidP="00D646D5">
            <w:pPr>
              <w:pStyle w:val="Image"/>
            </w:pPr>
            <w:r>
              <w:t>void buyandsell(){}  //subtracting from inventory</w:t>
            </w:r>
          </w:p>
          <w:p w14:paraId="5AF261C8" w14:textId="77777777" w:rsidR="00D646D5" w:rsidRDefault="00D646D5" w:rsidP="00D646D5">
            <w:pPr>
              <w:pStyle w:val="Image"/>
            </w:pPr>
            <w:r>
              <w:t>void restock() //cleaner</w:t>
            </w:r>
          </w:p>
          <w:p w14:paraId="1F9E0E39" w14:textId="77777777" w:rsidR="00D646D5" w:rsidRDefault="00D646D5" w:rsidP="00D646D5">
            <w:pPr>
              <w:pStyle w:val="Image"/>
            </w:pPr>
            <w:r>
              <w:t>{int n;</w:t>
            </w:r>
          </w:p>
          <w:p w14:paraId="0D946F03" w14:textId="77777777" w:rsidR="00D646D5" w:rsidRDefault="00D646D5" w:rsidP="00D646D5">
            <w:pPr>
              <w:pStyle w:val="Image"/>
            </w:pPr>
            <w:r>
              <w:t xml:space="preserve">    for(int i=0;i&lt;6;i++)</w:t>
            </w:r>
          </w:p>
          <w:p w14:paraId="12737273" w14:textId="77777777" w:rsidR="00D646D5" w:rsidRDefault="00D646D5" w:rsidP="00D646D5">
            <w:pPr>
              <w:pStyle w:val="Image"/>
            </w:pPr>
            <w:r>
              <w:t xml:space="preserve">    {</w:t>
            </w:r>
          </w:p>
          <w:p w14:paraId="71FA6DA1" w14:textId="77777777" w:rsidR="00D646D5" w:rsidRDefault="00D646D5" w:rsidP="00D646D5">
            <w:pPr>
              <w:pStyle w:val="Image"/>
            </w:pPr>
            <w:r>
              <w:t xml:space="preserve">        if(cleaningitems[i]==0)</w:t>
            </w:r>
          </w:p>
          <w:p w14:paraId="2F4CC11C" w14:textId="77777777" w:rsidR="00D646D5" w:rsidRDefault="00D646D5" w:rsidP="00D646D5">
            <w:pPr>
              <w:pStyle w:val="Image"/>
            </w:pPr>
            <w:r>
              <w:t xml:space="preserve">        {</w:t>
            </w:r>
          </w:p>
          <w:p w14:paraId="2E992052" w14:textId="77777777" w:rsidR="00D646D5" w:rsidRDefault="00D646D5" w:rsidP="00D646D5">
            <w:pPr>
              <w:pStyle w:val="Image"/>
            </w:pPr>
            <w:r>
              <w:t xml:space="preserve">    cout&lt;&lt;"enter by how much do you wish to restock"&lt;&lt;endl;</w:t>
            </w:r>
          </w:p>
          <w:p w14:paraId="4379B8C3" w14:textId="77777777" w:rsidR="00D646D5" w:rsidRDefault="00D646D5" w:rsidP="00D646D5">
            <w:pPr>
              <w:pStyle w:val="Image"/>
            </w:pPr>
            <w:r>
              <w:t xml:space="preserve">    cin&gt;&gt;n;</w:t>
            </w:r>
          </w:p>
          <w:p w14:paraId="2FB1FBEA" w14:textId="77777777" w:rsidR="00D646D5" w:rsidRDefault="00D646D5" w:rsidP="00D646D5">
            <w:pPr>
              <w:pStyle w:val="Image"/>
            </w:pPr>
            <w:r>
              <w:t xml:space="preserve">    f.cleanrestock(i,n);</w:t>
            </w:r>
          </w:p>
          <w:p w14:paraId="5A1A0923" w14:textId="77777777" w:rsidR="00D646D5" w:rsidRDefault="00D646D5" w:rsidP="00D646D5">
            <w:pPr>
              <w:pStyle w:val="Image"/>
            </w:pPr>
            <w:r>
              <w:t>cleaningitems[i]=n;</w:t>
            </w:r>
          </w:p>
          <w:p w14:paraId="33DD6858" w14:textId="77777777" w:rsidR="00D646D5" w:rsidRDefault="00D646D5" w:rsidP="00D646D5">
            <w:pPr>
              <w:pStyle w:val="Image"/>
            </w:pPr>
            <w:r>
              <w:t>break;</w:t>
            </w:r>
          </w:p>
          <w:p w14:paraId="4FF8CFA2" w14:textId="77777777" w:rsidR="00D646D5" w:rsidRDefault="00D646D5" w:rsidP="00D646D5">
            <w:pPr>
              <w:pStyle w:val="Image"/>
            </w:pPr>
            <w:r>
              <w:t xml:space="preserve">        }</w:t>
            </w:r>
          </w:p>
          <w:p w14:paraId="174267A0" w14:textId="77777777" w:rsidR="00D646D5" w:rsidRDefault="00D646D5" w:rsidP="00D646D5">
            <w:pPr>
              <w:pStyle w:val="Image"/>
            </w:pPr>
            <w:r>
              <w:t xml:space="preserve">    }</w:t>
            </w:r>
          </w:p>
          <w:p w14:paraId="698E1C92" w14:textId="77777777" w:rsidR="00D646D5" w:rsidRDefault="00D646D5" w:rsidP="00D646D5">
            <w:pPr>
              <w:pStyle w:val="Image"/>
            </w:pPr>
          </w:p>
          <w:p w14:paraId="0BEAF6C4" w14:textId="77777777" w:rsidR="00D646D5" w:rsidRDefault="00D646D5" w:rsidP="00D646D5">
            <w:pPr>
              <w:pStyle w:val="Image"/>
            </w:pPr>
            <w:r>
              <w:t xml:space="preserve"> cout&lt;&lt;"Restocking done"&lt;&lt;endl;   </w:t>
            </w:r>
          </w:p>
          <w:p w14:paraId="50097BFE" w14:textId="77777777" w:rsidR="00D646D5" w:rsidRDefault="00D646D5" w:rsidP="00D646D5">
            <w:pPr>
              <w:pStyle w:val="Image"/>
            </w:pPr>
            <w:r>
              <w:t>}</w:t>
            </w:r>
          </w:p>
          <w:p w14:paraId="16E6A15B" w14:textId="77777777" w:rsidR="00D646D5" w:rsidRDefault="00D646D5" w:rsidP="00D646D5">
            <w:pPr>
              <w:pStyle w:val="Image"/>
            </w:pPr>
          </w:p>
          <w:p w14:paraId="28C8F0FC" w14:textId="77777777" w:rsidR="00D646D5" w:rsidRDefault="00D646D5" w:rsidP="00D646D5">
            <w:pPr>
              <w:pStyle w:val="Image"/>
            </w:pPr>
            <w:r>
              <w:t>void restock(string nm, int index) //chef</w:t>
            </w:r>
          </w:p>
          <w:p w14:paraId="3FD1AD9E" w14:textId="77777777" w:rsidR="00D646D5" w:rsidRDefault="00D646D5" w:rsidP="00D646D5">
            <w:pPr>
              <w:pStyle w:val="Image"/>
            </w:pPr>
            <w:r>
              <w:t>{</w:t>
            </w:r>
          </w:p>
          <w:p w14:paraId="69FE5778" w14:textId="77777777" w:rsidR="00D646D5" w:rsidRDefault="00D646D5" w:rsidP="00D646D5">
            <w:pPr>
              <w:pStyle w:val="Image"/>
            </w:pPr>
            <w:r>
              <w:t xml:space="preserve">  int n;  </w:t>
            </w:r>
          </w:p>
          <w:p w14:paraId="5D6E84F6" w14:textId="77777777" w:rsidR="00D646D5" w:rsidRDefault="00D646D5" w:rsidP="00D646D5">
            <w:pPr>
              <w:pStyle w:val="Image"/>
            </w:pPr>
            <w:r>
              <w:t xml:space="preserve">    //ask by how many to increment</w:t>
            </w:r>
          </w:p>
          <w:p w14:paraId="73EFC08F" w14:textId="77777777" w:rsidR="00D646D5" w:rsidRDefault="00D646D5" w:rsidP="00D646D5">
            <w:pPr>
              <w:pStyle w:val="Image"/>
            </w:pPr>
            <w:r>
              <w:t xml:space="preserve">    cout&lt;&lt;"restocking"&lt;&lt;nm&lt;&lt;endl;</w:t>
            </w:r>
          </w:p>
          <w:p w14:paraId="4FBB1D11" w14:textId="77777777" w:rsidR="00D646D5" w:rsidRDefault="00D646D5" w:rsidP="00D646D5">
            <w:pPr>
              <w:pStyle w:val="Image"/>
            </w:pPr>
            <w:r>
              <w:t xml:space="preserve">    cout&lt;&lt;"enter by how much do you wish to restock"&lt;&lt;endl;</w:t>
            </w:r>
          </w:p>
          <w:p w14:paraId="5856FD66" w14:textId="77777777" w:rsidR="00D646D5" w:rsidRDefault="00D646D5" w:rsidP="00D646D5">
            <w:pPr>
              <w:pStyle w:val="Image"/>
            </w:pPr>
            <w:r>
              <w:t xml:space="preserve">    cin&gt;&gt;n;</w:t>
            </w:r>
          </w:p>
          <w:p w14:paraId="1C44254C" w14:textId="77777777" w:rsidR="00D646D5" w:rsidRDefault="00D646D5" w:rsidP="00D646D5">
            <w:pPr>
              <w:pStyle w:val="Image"/>
            </w:pPr>
            <w:r>
              <w:t>f.chefrestock(index,n);</w:t>
            </w:r>
          </w:p>
          <w:p w14:paraId="7D579605" w14:textId="77777777" w:rsidR="00D646D5" w:rsidRDefault="00D646D5" w:rsidP="00D646D5">
            <w:pPr>
              <w:pStyle w:val="Image"/>
            </w:pPr>
            <w:r>
              <w:lastRenderedPageBreak/>
              <w:t xml:space="preserve">    chef_items[index]=n;</w:t>
            </w:r>
          </w:p>
          <w:p w14:paraId="24232D9D" w14:textId="77777777" w:rsidR="00D646D5" w:rsidRDefault="00D646D5" w:rsidP="00D646D5">
            <w:pPr>
              <w:pStyle w:val="Image"/>
            </w:pPr>
          </w:p>
          <w:p w14:paraId="749993CF" w14:textId="77777777" w:rsidR="00D646D5" w:rsidRDefault="00D646D5" w:rsidP="00D646D5">
            <w:pPr>
              <w:pStyle w:val="Image"/>
            </w:pPr>
          </w:p>
          <w:p w14:paraId="42C859BF" w14:textId="77777777" w:rsidR="00D646D5" w:rsidRDefault="00D646D5" w:rsidP="00D646D5">
            <w:pPr>
              <w:pStyle w:val="Image"/>
            </w:pPr>
            <w:r>
              <w:t xml:space="preserve">} </w:t>
            </w:r>
          </w:p>
          <w:p w14:paraId="1B27BD72" w14:textId="77777777" w:rsidR="00D646D5" w:rsidRDefault="00D646D5" w:rsidP="00D646D5">
            <w:pPr>
              <w:pStyle w:val="Image"/>
            </w:pPr>
            <w:r>
              <w:t>void restock(int index) //shopkeeper</w:t>
            </w:r>
          </w:p>
          <w:p w14:paraId="5E9B75B6" w14:textId="77777777" w:rsidR="00D646D5" w:rsidRDefault="00D646D5" w:rsidP="00D646D5">
            <w:pPr>
              <w:pStyle w:val="Image"/>
            </w:pPr>
            <w:r>
              <w:t>{</w:t>
            </w:r>
          </w:p>
          <w:p w14:paraId="0CFFA2E8" w14:textId="77777777" w:rsidR="00D646D5" w:rsidRDefault="00D646D5" w:rsidP="00D646D5">
            <w:pPr>
              <w:pStyle w:val="Image"/>
            </w:pPr>
            <w:r>
              <w:t xml:space="preserve">    int n;</w:t>
            </w:r>
          </w:p>
          <w:p w14:paraId="46196550" w14:textId="77777777" w:rsidR="00D646D5" w:rsidRDefault="00D646D5" w:rsidP="00D646D5">
            <w:pPr>
              <w:pStyle w:val="Image"/>
            </w:pPr>
            <w:r>
              <w:t xml:space="preserve">    //ask by how many to increment</w:t>
            </w:r>
          </w:p>
          <w:p w14:paraId="57508F65" w14:textId="77777777" w:rsidR="00D646D5" w:rsidRDefault="00D646D5" w:rsidP="00D646D5">
            <w:pPr>
              <w:pStyle w:val="Image"/>
            </w:pPr>
            <w:r>
              <w:t xml:space="preserve">    cout&lt;&lt;"enter by how much do you wish to restock"&lt;&lt;endl;</w:t>
            </w:r>
          </w:p>
          <w:p w14:paraId="4899EDA8" w14:textId="77777777" w:rsidR="00D646D5" w:rsidRDefault="00D646D5" w:rsidP="00D646D5">
            <w:pPr>
              <w:pStyle w:val="Image"/>
            </w:pPr>
            <w:r>
              <w:t xml:space="preserve">    cin&gt;&gt;n;</w:t>
            </w:r>
          </w:p>
          <w:p w14:paraId="543F294F" w14:textId="77777777" w:rsidR="00D646D5" w:rsidRDefault="00D646D5" w:rsidP="00D646D5">
            <w:pPr>
              <w:pStyle w:val="Image"/>
            </w:pPr>
            <w:r>
              <w:t>f.chefrestock(index,n);</w:t>
            </w:r>
          </w:p>
          <w:p w14:paraId="1620AF64" w14:textId="77777777" w:rsidR="00D646D5" w:rsidRDefault="00D646D5" w:rsidP="00D646D5">
            <w:pPr>
              <w:pStyle w:val="Image"/>
            </w:pPr>
            <w:r>
              <w:t xml:space="preserve">    shop_items[index]=n;</w:t>
            </w:r>
          </w:p>
          <w:p w14:paraId="7EF5542F" w14:textId="77777777" w:rsidR="00D646D5" w:rsidRDefault="00D646D5" w:rsidP="00D646D5">
            <w:pPr>
              <w:pStyle w:val="Image"/>
            </w:pPr>
          </w:p>
          <w:p w14:paraId="24AB8C82" w14:textId="77777777" w:rsidR="00D646D5" w:rsidRDefault="00D646D5" w:rsidP="00D646D5">
            <w:pPr>
              <w:pStyle w:val="Image"/>
            </w:pPr>
            <w:r>
              <w:t xml:space="preserve">} </w:t>
            </w:r>
          </w:p>
          <w:p w14:paraId="643A0D66" w14:textId="77777777" w:rsidR="00D646D5" w:rsidRDefault="00D646D5" w:rsidP="00D646D5">
            <w:pPr>
              <w:pStyle w:val="Image"/>
            </w:pPr>
          </w:p>
          <w:p w14:paraId="2220E869" w14:textId="77777777" w:rsidR="00D646D5" w:rsidRDefault="00D646D5" w:rsidP="00D646D5">
            <w:pPr>
              <w:pStyle w:val="Image"/>
            </w:pPr>
          </w:p>
          <w:p w14:paraId="6380BC44" w14:textId="77777777" w:rsidR="00D646D5" w:rsidRDefault="00D646D5" w:rsidP="00D646D5">
            <w:pPr>
              <w:pStyle w:val="Image"/>
            </w:pPr>
          </w:p>
          <w:p w14:paraId="5CC3586A" w14:textId="77777777" w:rsidR="00D646D5" w:rsidRDefault="00D646D5" w:rsidP="00D646D5">
            <w:pPr>
              <w:pStyle w:val="Image"/>
            </w:pPr>
            <w:r>
              <w:t>};</w:t>
            </w:r>
          </w:p>
          <w:p w14:paraId="4D23C0EF" w14:textId="77777777" w:rsidR="00D646D5" w:rsidRDefault="00D646D5" w:rsidP="00D646D5">
            <w:pPr>
              <w:pStyle w:val="Image"/>
            </w:pPr>
          </w:p>
          <w:p w14:paraId="6FAD7646" w14:textId="77777777" w:rsidR="00D646D5" w:rsidRDefault="00D646D5" w:rsidP="00D646D5">
            <w:pPr>
              <w:pStyle w:val="Image"/>
            </w:pPr>
          </w:p>
          <w:p w14:paraId="6C9F5962" w14:textId="77777777" w:rsidR="00D646D5" w:rsidRDefault="00D646D5" w:rsidP="00D646D5">
            <w:pPr>
              <w:pStyle w:val="Image"/>
            </w:pPr>
            <w:r>
              <w:t>//-------employee-----------//</w:t>
            </w:r>
          </w:p>
          <w:p w14:paraId="3834EB7B" w14:textId="77777777" w:rsidR="00D646D5" w:rsidRDefault="00D646D5" w:rsidP="00D646D5">
            <w:pPr>
              <w:pStyle w:val="Image"/>
            </w:pPr>
            <w:r>
              <w:t>//CLASS 3</w:t>
            </w:r>
          </w:p>
          <w:p w14:paraId="613A904B" w14:textId="77777777" w:rsidR="00D646D5" w:rsidRDefault="00D646D5" w:rsidP="00D646D5">
            <w:pPr>
              <w:pStyle w:val="Image"/>
            </w:pPr>
            <w:r>
              <w:t>class employee</w:t>
            </w:r>
          </w:p>
          <w:p w14:paraId="1EBE7972" w14:textId="77777777" w:rsidR="00D646D5" w:rsidRDefault="00D646D5" w:rsidP="00D646D5">
            <w:pPr>
              <w:pStyle w:val="Image"/>
            </w:pPr>
            <w:r>
              <w:t>{</w:t>
            </w:r>
          </w:p>
          <w:p w14:paraId="0C45C8FC" w14:textId="77777777" w:rsidR="00D646D5" w:rsidRDefault="00D646D5" w:rsidP="00D646D5">
            <w:pPr>
              <w:pStyle w:val="Image"/>
            </w:pPr>
            <w:r>
              <w:t>int id;</w:t>
            </w:r>
          </w:p>
          <w:p w14:paraId="6C3C125B" w14:textId="77777777" w:rsidR="00D646D5" w:rsidRDefault="00D646D5" w:rsidP="00D646D5">
            <w:pPr>
              <w:pStyle w:val="Image"/>
            </w:pPr>
            <w:r>
              <w:t>string name;</w:t>
            </w:r>
          </w:p>
          <w:p w14:paraId="579930B5" w14:textId="77777777" w:rsidR="00D646D5" w:rsidRDefault="00D646D5" w:rsidP="00D646D5">
            <w:pPr>
              <w:pStyle w:val="Image"/>
            </w:pPr>
            <w:r>
              <w:t>int office_hrs,num_of_emp;</w:t>
            </w:r>
          </w:p>
          <w:p w14:paraId="2AEE6F24" w14:textId="77777777" w:rsidR="00D646D5" w:rsidRDefault="00D646D5" w:rsidP="00D646D5">
            <w:pPr>
              <w:pStyle w:val="Image"/>
            </w:pPr>
            <w:r>
              <w:t>double bonus;</w:t>
            </w:r>
          </w:p>
          <w:p w14:paraId="182A7453" w14:textId="77777777" w:rsidR="00D646D5" w:rsidRDefault="00D646D5" w:rsidP="00D646D5">
            <w:pPr>
              <w:pStyle w:val="Image"/>
            </w:pPr>
            <w:r>
              <w:t>static double total_sal;</w:t>
            </w:r>
          </w:p>
          <w:p w14:paraId="2FBD4921" w14:textId="77777777" w:rsidR="00D646D5" w:rsidRDefault="00D646D5" w:rsidP="00D646D5">
            <w:pPr>
              <w:pStyle w:val="Image"/>
            </w:pPr>
            <w:r>
              <w:t>double mon_salary;</w:t>
            </w:r>
          </w:p>
          <w:p w14:paraId="0BAB3A94" w14:textId="77777777" w:rsidR="00D646D5" w:rsidRDefault="00D646D5" w:rsidP="00D646D5">
            <w:pPr>
              <w:pStyle w:val="Image"/>
            </w:pPr>
          </w:p>
          <w:p w14:paraId="42F2ED19" w14:textId="77777777" w:rsidR="00D646D5" w:rsidRDefault="00D646D5" w:rsidP="00D646D5">
            <w:pPr>
              <w:pStyle w:val="Image"/>
            </w:pPr>
            <w:r>
              <w:t>public:</w:t>
            </w:r>
          </w:p>
          <w:p w14:paraId="7C7EADCC" w14:textId="77777777" w:rsidR="00D646D5" w:rsidRDefault="00D646D5" w:rsidP="00D646D5">
            <w:pPr>
              <w:pStyle w:val="Image"/>
            </w:pPr>
            <w:r>
              <w:t>//constructer</w:t>
            </w:r>
          </w:p>
          <w:p w14:paraId="22DE6385" w14:textId="77777777" w:rsidR="00D646D5" w:rsidRDefault="00D646D5" w:rsidP="00D646D5">
            <w:pPr>
              <w:pStyle w:val="Image"/>
            </w:pPr>
            <w:r>
              <w:t>employee(int i)</w:t>
            </w:r>
          </w:p>
          <w:p w14:paraId="489CBB42" w14:textId="77777777" w:rsidR="00D646D5" w:rsidRDefault="00D646D5" w:rsidP="00D646D5">
            <w:pPr>
              <w:pStyle w:val="Image"/>
            </w:pPr>
            <w:r>
              <w:t>{}</w:t>
            </w:r>
          </w:p>
          <w:p w14:paraId="3FC8B9EE" w14:textId="77777777" w:rsidR="00D646D5" w:rsidRDefault="00D646D5" w:rsidP="00D646D5">
            <w:pPr>
              <w:pStyle w:val="Image"/>
            </w:pPr>
            <w:r>
              <w:t>employee()</w:t>
            </w:r>
          </w:p>
          <w:p w14:paraId="1291A8F8" w14:textId="77777777" w:rsidR="00D646D5" w:rsidRDefault="00D646D5" w:rsidP="00D646D5">
            <w:pPr>
              <w:pStyle w:val="Image"/>
            </w:pPr>
            <w:r>
              <w:t>{</w:t>
            </w:r>
          </w:p>
          <w:p w14:paraId="790BECD6" w14:textId="77777777" w:rsidR="00D646D5" w:rsidRDefault="00D646D5" w:rsidP="00D646D5">
            <w:pPr>
              <w:pStyle w:val="Image"/>
            </w:pPr>
          </w:p>
          <w:p w14:paraId="5989B72A" w14:textId="77777777" w:rsidR="00D646D5" w:rsidRDefault="00D646D5" w:rsidP="00D646D5">
            <w:pPr>
              <w:pStyle w:val="Image"/>
            </w:pPr>
            <w:r>
              <w:t>}</w:t>
            </w:r>
          </w:p>
          <w:p w14:paraId="1344B5FB" w14:textId="77777777" w:rsidR="00D646D5" w:rsidRDefault="00D646D5" w:rsidP="00D646D5">
            <w:pPr>
              <w:pStyle w:val="Image"/>
            </w:pPr>
          </w:p>
          <w:p w14:paraId="4E060AFD" w14:textId="77777777" w:rsidR="00D646D5" w:rsidRDefault="00D646D5" w:rsidP="00D646D5">
            <w:pPr>
              <w:pStyle w:val="Image"/>
            </w:pPr>
          </w:p>
          <w:p w14:paraId="58E07D93" w14:textId="77777777" w:rsidR="00D646D5" w:rsidRDefault="00D646D5" w:rsidP="00D646D5">
            <w:pPr>
              <w:pStyle w:val="Image"/>
            </w:pPr>
          </w:p>
          <w:p w14:paraId="373E5F4C" w14:textId="77777777" w:rsidR="00D646D5" w:rsidRDefault="00D646D5" w:rsidP="00D646D5">
            <w:pPr>
              <w:pStyle w:val="Image"/>
            </w:pPr>
            <w:r>
              <w:t>//setter and getters</w:t>
            </w:r>
          </w:p>
          <w:p w14:paraId="6EDAB9DA" w14:textId="77777777" w:rsidR="00D646D5" w:rsidRDefault="00D646D5" w:rsidP="00D646D5">
            <w:pPr>
              <w:pStyle w:val="Image"/>
            </w:pPr>
            <w:r>
              <w:t>int getid()</w:t>
            </w:r>
          </w:p>
          <w:p w14:paraId="5818D8D4" w14:textId="77777777" w:rsidR="00D646D5" w:rsidRDefault="00D646D5" w:rsidP="00D646D5">
            <w:pPr>
              <w:pStyle w:val="Image"/>
            </w:pPr>
            <w:r>
              <w:t>{</w:t>
            </w:r>
          </w:p>
          <w:p w14:paraId="4C4327F0" w14:textId="77777777" w:rsidR="00D646D5" w:rsidRDefault="00D646D5" w:rsidP="00D646D5">
            <w:pPr>
              <w:pStyle w:val="Image"/>
            </w:pPr>
            <w:r>
              <w:t>return id;</w:t>
            </w:r>
          </w:p>
          <w:p w14:paraId="476003BE" w14:textId="77777777" w:rsidR="00D646D5" w:rsidRDefault="00D646D5" w:rsidP="00D646D5">
            <w:pPr>
              <w:pStyle w:val="Image"/>
            </w:pPr>
            <w:r>
              <w:t>}</w:t>
            </w:r>
          </w:p>
          <w:p w14:paraId="497C7CE5" w14:textId="77777777" w:rsidR="00D646D5" w:rsidRDefault="00D646D5" w:rsidP="00D646D5">
            <w:pPr>
              <w:pStyle w:val="Image"/>
            </w:pPr>
          </w:p>
          <w:p w14:paraId="47D0341C" w14:textId="77777777" w:rsidR="00D646D5" w:rsidRDefault="00D646D5" w:rsidP="00D646D5">
            <w:pPr>
              <w:pStyle w:val="Image"/>
            </w:pPr>
            <w:r>
              <w:t>void setname(string name){</w:t>
            </w:r>
          </w:p>
          <w:p w14:paraId="196BE4A0" w14:textId="77777777" w:rsidR="00D646D5" w:rsidRDefault="00D646D5" w:rsidP="00D646D5">
            <w:pPr>
              <w:pStyle w:val="Image"/>
            </w:pPr>
            <w:r>
              <w:t>this-&gt;name=name;</w:t>
            </w:r>
          </w:p>
          <w:p w14:paraId="5B2E886B" w14:textId="77777777" w:rsidR="00D646D5" w:rsidRDefault="00D646D5" w:rsidP="00D646D5">
            <w:pPr>
              <w:pStyle w:val="Image"/>
            </w:pPr>
          </w:p>
          <w:p w14:paraId="233456DA" w14:textId="77777777" w:rsidR="00D646D5" w:rsidRDefault="00D646D5" w:rsidP="00D646D5">
            <w:pPr>
              <w:pStyle w:val="Image"/>
            </w:pPr>
            <w:r>
              <w:t>}</w:t>
            </w:r>
          </w:p>
          <w:p w14:paraId="29F4A4D7" w14:textId="77777777" w:rsidR="00D646D5" w:rsidRDefault="00D646D5" w:rsidP="00D646D5">
            <w:pPr>
              <w:pStyle w:val="Image"/>
            </w:pPr>
            <w:r>
              <w:t>string getname(){</w:t>
            </w:r>
          </w:p>
          <w:p w14:paraId="29649610" w14:textId="77777777" w:rsidR="00D646D5" w:rsidRDefault="00D646D5" w:rsidP="00D646D5">
            <w:pPr>
              <w:pStyle w:val="Image"/>
            </w:pPr>
            <w:r>
              <w:t>return name;</w:t>
            </w:r>
          </w:p>
          <w:p w14:paraId="12DDA202" w14:textId="77777777" w:rsidR="00D646D5" w:rsidRDefault="00D646D5" w:rsidP="00D646D5">
            <w:pPr>
              <w:pStyle w:val="Image"/>
            </w:pPr>
            <w:r>
              <w:t>}</w:t>
            </w:r>
          </w:p>
          <w:p w14:paraId="5B9CD10F" w14:textId="77777777" w:rsidR="00D646D5" w:rsidRDefault="00D646D5" w:rsidP="00D646D5">
            <w:pPr>
              <w:pStyle w:val="Image"/>
            </w:pPr>
            <w:r>
              <w:t>void setofficehrs(int office_hrs){</w:t>
            </w:r>
          </w:p>
          <w:p w14:paraId="2A0D1E58" w14:textId="77777777" w:rsidR="00D646D5" w:rsidRDefault="00D646D5" w:rsidP="00D646D5">
            <w:pPr>
              <w:pStyle w:val="Image"/>
            </w:pPr>
            <w:r>
              <w:t xml:space="preserve">    this-&gt;office_hrs=office_hrs;</w:t>
            </w:r>
          </w:p>
          <w:p w14:paraId="5451CD0A" w14:textId="77777777" w:rsidR="00D646D5" w:rsidRDefault="00D646D5" w:rsidP="00D646D5">
            <w:pPr>
              <w:pStyle w:val="Image"/>
            </w:pPr>
          </w:p>
          <w:p w14:paraId="6133E5E0" w14:textId="77777777" w:rsidR="00D646D5" w:rsidRDefault="00D646D5" w:rsidP="00D646D5">
            <w:pPr>
              <w:pStyle w:val="Image"/>
            </w:pPr>
            <w:r>
              <w:t>}</w:t>
            </w:r>
          </w:p>
          <w:p w14:paraId="1F06BC23" w14:textId="77777777" w:rsidR="00D646D5" w:rsidRDefault="00D646D5" w:rsidP="00D646D5">
            <w:pPr>
              <w:pStyle w:val="Image"/>
            </w:pPr>
            <w:r>
              <w:t>int getofficehrs(){</w:t>
            </w:r>
          </w:p>
          <w:p w14:paraId="606C448F" w14:textId="77777777" w:rsidR="00D646D5" w:rsidRDefault="00D646D5" w:rsidP="00D646D5">
            <w:pPr>
              <w:pStyle w:val="Image"/>
            </w:pPr>
            <w:r>
              <w:t xml:space="preserve">    return office_hrs;</w:t>
            </w:r>
          </w:p>
          <w:p w14:paraId="348F047B" w14:textId="77777777" w:rsidR="00D646D5" w:rsidRDefault="00D646D5" w:rsidP="00D646D5">
            <w:pPr>
              <w:pStyle w:val="Image"/>
            </w:pPr>
            <w:r>
              <w:lastRenderedPageBreak/>
              <w:t>}</w:t>
            </w:r>
          </w:p>
          <w:p w14:paraId="6DABB70D" w14:textId="77777777" w:rsidR="00D646D5" w:rsidRDefault="00D646D5" w:rsidP="00D646D5">
            <w:pPr>
              <w:pStyle w:val="Image"/>
            </w:pPr>
          </w:p>
          <w:p w14:paraId="6F9A5BCA" w14:textId="77777777" w:rsidR="00D646D5" w:rsidRDefault="00D646D5" w:rsidP="00D646D5">
            <w:pPr>
              <w:pStyle w:val="Image"/>
            </w:pPr>
            <w:r>
              <w:t>void setbonus(double bonus){</w:t>
            </w:r>
          </w:p>
          <w:p w14:paraId="0FC04E25" w14:textId="77777777" w:rsidR="00D646D5" w:rsidRDefault="00D646D5" w:rsidP="00D646D5">
            <w:pPr>
              <w:pStyle w:val="Image"/>
            </w:pPr>
            <w:r>
              <w:t>this-&gt;bonus=bonus;</w:t>
            </w:r>
          </w:p>
          <w:p w14:paraId="5F829B5C" w14:textId="77777777" w:rsidR="00D646D5" w:rsidRDefault="00D646D5" w:rsidP="00D646D5">
            <w:pPr>
              <w:pStyle w:val="Image"/>
            </w:pPr>
          </w:p>
          <w:p w14:paraId="308F01EC" w14:textId="77777777" w:rsidR="00D646D5" w:rsidRDefault="00D646D5" w:rsidP="00D646D5">
            <w:pPr>
              <w:pStyle w:val="Image"/>
            </w:pPr>
          </w:p>
          <w:p w14:paraId="79498AFB" w14:textId="77777777" w:rsidR="00D646D5" w:rsidRDefault="00D646D5" w:rsidP="00D646D5">
            <w:pPr>
              <w:pStyle w:val="Image"/>
            </w:pPr>
            <w:r>
              <w:t>}</w:t>
            </w:r>
          </w:p>
          <w:p w14:paraId="1565ADA1" w14:textId="77777777" w:rsidR="00D646D5" w:rsidRDefault="00D646D5" w:rsidP="00D646D5">
            <w:pPr>
              <w:pStyle w:val="Image"/>
            </w:pPr>
            <w:r>
              <w:t>double getbonus(){</w:t>
            </w:r>
          </w:p>
          <w:p w14:paraId="78C2C96F" w14:textId="77777777" w:rsidR="00D646D5" w:rsidRDefault="00D646D5" w:rsidP="00D646D5">
            <w:pPr>
              <w:pStyle w:val="Image"/>
            </w:pPr>
            <w:r>
              <w:t>return bonus;</w:t>
            </w:r>
          </w:p>
          <w:p w14:paraId="63B6A042" w14:textId="77777777" w:rsidR="00D646D5" w:rsidRDefault="00D646D5" w:rsidP="00D646D5">
            <w:pPr>
              <w:pStyle w:val="Image"/>
            </w:pPr>
            <w:r>
              <w:t>}</w:t>
            </w:r>
          </w:p>
          <w:p w14:paraId="702EE468" w14:textId="77777777" w:rsidR="00D646D5" w:rsidRDefault="00D646D5" w:rsidP="00D646D5">
            <w:pPr>
              <w:pStyle w:val="Image"/>
            </w:pPr>
          </w:p>
          <w:p w14:paraId="51FD6137" w14:textId="77777777" w:rsidR="00D646D5" w:rsidRDefault="00D646D5" w:rsidP="00D646D5">
            <w:pPr>
              <w:pStyle w:val="Image"/>
            </w:pPr>
            <w:r>
              <w:t>void setnumofemployees(int num_of_emp){</w:t>
            </w:r>
          </w:p>
          <w:p w14:paraId="00876981" w14:textId="77777777" w:rsidR="00D646D5" w:rsidRDefault="00D646D5" w:rsidP="00D646D5">
            <w:pPr>
              <w:pStyle w:val="Image"/>
            </w:pPr>
            <w:r>
              <w:t>this-&gt;num_of_emp=num_of_emp;</w:t>
            </w:r>
          </w:p>
          <w:p w14:paraId="65E72A44" w14:textId="77777777" w:rsidR="00D646D5" w:rsidRDefault="00D646D5" w:rsidP="00D646D5">
            <w:pPr>
              <w:pStyle w:val="Image"/>
            </w:pPr>
            <w:r>
              <w:t>}</w:t>
            </w:r>
          </w:p>
          <w:p w14:paraId="704D5994" w14:textId="77777777" w:rsidR="00D646D5" w:rsidRDefault="00D646D5" w:rsidP="00D646D5">
            <w:pPr>
              <w:pStyle w:val="Image"/>
            </w:pPr>
            <w:r>
              <w:t>int getnumofemployees(){</w:t>
            </w:r>
          </w:p>
          <w:p w14:paraId="62727721" w14:textId="77777777" w:rsidR="00D646D5" w:rsidRDefault="00D646D5" w:rsidP="00D646D5">
            <w:pPr>
              <w:pStyle w:val="Image"/>
            </w:pPr>
            <w:r>
              <w:t xml:space="preserve">    return num_of_emp;</w:t>
            </w:r>
          </w:p>
          <w:p w14:paraId="5C510A46" w14:textId="77777777" w:rsidR="00D646D5" w:rsidRDefault="00D646D5" w:rsidP="00D646D5">
            <w:pPr>
              <w:pStyle w:val="Image"/>
            </w:pPr>
            <w:r>
              <w:t>}</w:t>
            </w:r>
          </w:p>
          <w:p w14:paraId="2C03FEBD" w14:textId="77777777" w:rsidR="00D646D5" w:rsidRDefault="00D646D5" w:rsidP="00D646D5">
            <w:pPr>
              <w:pStyle w:val="Image"/>
            </w:pPr>
          </w:p>
          <w:p w14:paraId="3050744C" w14:textId="77777777" w:rsidR="00D646D5" w:rsidRDefault="00D646D5" w:rsidP="00D646D5">
            <w:pPr>
              <w:pStyle w:val="Image"/>
            </w:pPr>
            <w:r>
              <w:t>//function</w:t>
            </w:r>
          </w:p>
          <w:p w14:paraId="198A6712" w14:textId="77777777" w:rsidR="00D646D5" w:rsidRDefault="00D646D5" w:rsidP="00D646D5">
            <w:pPr>
              <w:pStyle w:val="Image"/>
            </w:pPr>
            <w:r>
              <w:t>void inputfunct(){      //abstract</w:t>
            </w:r>
          </w:p>
          <w:p w14:paraId="6DA0E0BF" w14:textId="77777777" w:rsidR="00D646D5" w:rsidRDefault="00D646D5" w:rsidP="00D646D5">
            <w:pPr>
              <w:pStyle w:val="Image"/>
            </w:pPr>
          </w:p>
          <w:p w14:paraId="4FDAFCF7" w14:textId="77777777" w:rsidR="00D646D5" w:rsidRDefault="00D646D5" w:rsidP="00D646D5">
            <w:pPr>
              <w:pStyle w:val="Image"/>
            </w:pPr>
            <w:r>
              <w:t xml:space="preserve">}  </w:t>
            </w:r>
          </w:p>
          <w:p w14:paraId="1F277A0E" w14:textId="77777777" w:rsidR="00D646D5" w:rsidRDefault="00D646D5" w:rsidP="00D646D5">
            <w:pPr>
              <w:pStyle w:val="Image"/>
            </w:pPr>
          </w:p>
          <w:p w14:paraId="48823B42" w14:textId="77777777" w:rsidR="00D646D5" w:rsidRDefault="00D646D5" w:rsidP="00D646D5">
            <w:pPr>
              <w:pStyle w:val="Image"/>
            </w:pPr>
            <w:r>
              <w:t>void workfunction(){</w:t>
            </w:r>
          </w:p>
          <w:p w14:paraId="47283A74" w14:textId="77777777" w:rsidR="00D646D5" w:rsidRDefault="00D646D5" w:rsidP="00D646D5">
            <w:pPr>
              <w:pStyle w:val="Image"/>
            </w:pPr>
          </w:p>
          <w:p w14:paraId="6D57480F" w14:textId="77777777" w:rsidR="00D646D5" w:rsidRDefault="00D646D5" w:rsidP="00D646D5">
            <w:pPr>
              <w:pStyle w:val="Image"/>
            </w:pPr>
            <w:r>
              <w:t>}</w:t>
            </w:r>
          </w:p>
          <w:p w14:paraId="48745212" w14:textId="77777777" w:rsidR="00D646D5" w:rsidRDefault="00D646D5" w:rsidP="00D646D5">
            <w:pPr>
              <w:pStyle w:val="Image"/>
            </w:pPr>
          </w:p>
          <w:p w14:paraId="317D68A9" w14:textId="77777777" w:rsidR="00D646D5" w:rsidRDefault="00D646D5" w:rsidP="00D646D5">
            <w:pPr>
              <w:pStyle w:val="Image"/>
            </w:pPr>
          </w:p>
          <w:p w14:paraId="3324F95B" w14:textId="77777777" w:rsidR="00D646D5" w:rsidRDefault="00D646D5" w:rsidP="00D646D5">
            <w:pPr>
              <w:pStyle w:val="Image"/>
            </w:pPr>
            <w:r>
              <w:t>};</w:t>
            </w:r>
          </w:p>
          <w:p w14:paraId="2C7EE95B" w14:textId="77777777" w:rsidR="00D646D5" w:rsidRDefault="00D646D5" w:rsidP="00D646D5">
            <w:pPr>
              <w:pStyle w:val="Image"/>
            </w:pPr>
          </w:p>
          <w:p w14:paraId="1BCB24F9" w14:textId="77777777" w:rsidR="00D646D5" w:rsidRDefault="00D646D5" w:rsidP="00D646D5">
            <w:pPr>
              <w:pStyle w:val="Image"/>
            </w:pPr>
            <w:r>
              <w:t>//-----------------------------------</w:t>
            </w:r>
          </w:p>
          <w:p w14:paraId="5B5620EC" w14:textId="77777777" w:rsidR="00D646D5" w:rsidRDefault="00D646D5" w:rsidP="00D646D5">
            <w:pPr>
              <w:pStyle w:val="Image"/>
            </w:pPr>
            <w:r>
              <w:t xml:space="preserve">            //DOCTOR</w:t>
            </w:r>
          </w:p>
          <w:p w14:paraId="1239EDFB" w14:textId="77777777" w:rsidR="00D646D5" w:rsidRDefault="00D646D5" w:rsidP="00D646D5">
            <w:pPr>
              <w:pStyle w:val="Image"/>
            </w:pPr>
            <w:r>
              <w:t>//--------------------------------------</w:t>
            </w:r>
          </w:p>
          <w:p w14:paraId="536B6D68" w14:textId="77777777" w:rsidR="00D646D5" w:rsidRDefault="00D646D5" w:rsidP="00D646D5">
            <w:pPr>
              <w:pStyle w:val="Image"/>
            </w:pPr>
          </w:p>
          <w:p w14:paraId="5B510399" w14:textId="77777777" w:rsidR="00D646D5" w:rsidRDefault="00D646D5" w:rsidP="00D646D5">
            <w:pPr>
              <w:pStyle w:val="Image"/>
            </w:pPr>
            <w:r>
              <w:t>class doctor :protected employee</w:t>
            </w:r>
          </w:p>
          <w:p w14:paraId="4E03F619" w14:textId="77777777" w:rsidR="00D646D5" w:rsidRDefault="00D646D5" w:rsidP="00D646D5">
            <w:pPr>
              <w:pStyle w:val="Image"/>
            </w:pPr>
            <w:r>
              <w:t>{</w:t>
            </w:r>
          </w:p>
          <w:p w14:paraId="0904FE0B" w14:textId="77777777" w:rsidR="00D646D5" w:rsidRDefault="00D646D5" w:rsidP="00D646D5">
            <w:pPr>
              <w:pStyle w:val="Image"/>
            </w:pPr>
            <w:r>
              <w:t xml:space="preserve">    protected :</w:t>
            </w:r>
          </w:p>
          <w:p w14:paraId="1F92A11F" w14:textId="77777777" w:rsidR="00D646D5" w:rsidRDefault="00D646D5" w:rsidP="00D646D5">
            <w:pPr>
              <w:pStyle w:val="Image"/>
            </w:pPr>
            <w:r>
              <w:t xml:space="preserve"> float sal;</w:t>
            </w:r>
          </w:p>
          <w:p w14:paraId="573BF3C8" w14:textId="77777777" w:rsidR="00D646D5" w:rsidRDefault="00D646D5" w:rsidP="00D646D5">
            <w:pPr>
              <w:pStyle w:val="Image"/>
            </w:pPr>
            <w:r>
              <w:t>friend class manager;</w:t>
            </w:r>
          </w:p>
          <w:p w14:paraId="32043179" w14:textId="77777777" w:rsidR="00D646D5" w:rsidRDefault="00D646D5" w:rsidP="00D646D5">
            <w:pPr>
              <w:pStyle w:val="Image"/>
            </w:pPr>
            <w:r>
              <w:t xml:space="preserve"> </w:t>
            </w:r>
          </w:p>
          <w:p w14:paraId="65EAC56C" w14:textId="77777777" w:rsidR="00D646D5" w:rsidRDefault="00D646D5" w:rsidP="00D646D5">
            <w:pPr>
              <w:pStyle w:val="Image"/>
            </w:pPr>
            <w:r>
              <w:t>public:</w:t>
            </w:r>
          </w:p>
          <w:p w14:paraId="7AA4B199" w14:textId="77777777" w:rsidR="00D646D5" w:rsidRDefault="00D646D5" w:rsidP="00D646D5">
            <w:pPr>
              <w:pStyle w:val="Image"/>
            </w:pPr>
            <w:r>
              <w:t>//parametrized construtor</w:t>
            </w:r>
          </w:p>
          <w:p w14:paraId="1B3E33F8" w14:textId="77777777" w:rsidR="00D646D5" w:rsidRDefault="00D646D5" w:rsidP="00D646D5">
            <w:pPr>
              <w:pStyle w:val="Image"/>
            </w:pPr>
            <w:r>
              <w:t>doctor(int i):employee(i)</w:t>
            </w:r>
          </w:p>
          <w:p w14:paraId="3C5C6E76" w14:textId="77777777" w:rsidR="00D646D5" w:rsidRDefault="00D646D5" w:rsidP="00D646D5">
            <w:pPr>
              <w:pStyle w:val="Image"/>
            </w:pPr>
            <w:r>
              <w:t>{</w:t>
            </w:r>
          </w:p>
          <w:p w14:paraId="410675A4" w14:textId="77777777" w:rsidR="00D646D5" w:rsidRDefault="00D646D5" w:rsidP="00D646D5">
            <w:pPr>
              <w:pStyle w:val="Image"/>
            </w:pPr>
          </w:p>
          <w:p w14:paraId="2FDBE713" w14:textId="77777777" w:rsidR="00D646D5" w:rsidRDefault="00D646D5" w:rsidP="00D646D5">
            <w:pPr>
              <w:pStyle w:val="Image"/>
            </w:pPr>
            <w:r>
              <w:t>}</w:t>
            </w:r>
          </w:p>
          <w:p w14:paraId="223C9D38" w14:textId="77777777" w:rsidR="00D646D5" w:rsidRDefault="00D646D5" w:rsidP="00D646D5">
            <w:pPr>
              <w:pStyle w:val="Image"/>
            </w:pPr>
            <w:r>
              <w:t>doctor()</w:t>
            </w:r>
          </w:p>
          <w:p w14:paraId="0A68349B" w14:textId="77777777" w:rsidR="00D646D5" w:rsidRDefault="00D646D5" w:rsidP="00D646D5">
            <w:pPr>
              <w:pStyle w:val="Image"/>
            </w:pPr>
            <w:r>
              <w:t>{</w:t>
            </w:r>
          </w:p>
          <w:p w14:paraId="5AB6C7D1" w14:textId="77777777" w:rsidR="00D646D5" w:rsidRDefault="00D646D5" w:rsidP="00D646D5">
            <w:pPr>
              <w:pStyle w:val="Image"/>
            </w:pPr>
          </w:p>
          <w:p w14:paraId="311C8EE5" w14:textId="77777777" w:rsidR="00D646D5" w:rsidRDefault="00D646D5" w:rsidP="00D646D5">
            <w:pPr>
              <w:pStyle w:val="Image"/>
            </w:pPr>
            <w:r>
              <w:t>}</w:t>
            </w:r>
          </w:p>
          <w:p w14:paraId="2FA2A53C" w14:textId="77777777" w:rsidR="00D646D5" w:rsidRDefault="00D646D5" w:rsidP="00D646D5">
            <w:pPr>
              <w:pStyle w:val="Image"/>
            </w:pPr>
            <w:r>
              <w:t xml:space="preserve"> //member functions</w:t>
            </w:r>
          </w:p>
          <w:p w14:paraId="0DA9B190" w14:textId="77777777" w:rsidR="00D646D5" w:rsidRDefault="00D646D5" w:rsidP="00D646D5">
            <w:pPr>
              <w:pStyle w:val="Image"/>
            </w:pPr>
            <w:r>
              <w:t>virtual void workfunction()=0;</w:t>
            </w:r>
          </w:p>
          <w:p w14:paraId="420D8EB8" w14:textId="77777777" w:rsidR="00D646D5" w:rsidRDefault="00D646D5" w:rsidP="00D646D5">
            <w:pPr>
              <w:pStyle w:val="Image"/>
            </w:pPr>
          </w:p>
          <w:p w14:paraId="1D290588" w14:textId="77777777" w:rsidR="00D646D5" w:rsidRDefault="00D646D5" w:rsidP="00D646D5">
            <w:pPr>
              <w:pStyle w:val="Image"/>
            </w:pPr>
            <w:r>
              <w:t>};</w:t>
            </w:r>
          </w:p>
          <w:p w14:paraId="49C60055" w14:textId="77777777" w:rsidR="00D646D5" w:rsidRDefault="00D646D5" w:rsidP="00D646D5">
            <w:pPr>
              <w:pStyle w:val="Image"/>
            </w:pPr>
          </w:p>
          <w:p w14:paraId="4C07931F" w14:textId="77777777" w:rsidR="00D646D5" w:rsidRDefault="00D646D5" w:rsidP="00D646D5">
            <w:pPr>
              <w:pStyle w:val="Image"/>
            </w:pPr>
            <w:r>
              <w:t>//-----------------ENT CHILD CLASS:DOCTOR----------------------</w:t>
            </w:r>
          </w:p>
          <w:p w14:paraId="59A3E8B9" w14:textId="77777777" w:rsidR="00D646D5" w:rsidRDefault="00D646D5" w:rsidP="00D646D5">
            <w:pPr>
              <w:pStyle w:val="Image"/>
            </w:pPr>
            <w:r>
              <w:t>class ENT_specialist:public doctor</w:t>
            </w:r>
          </w:p>
          <w:p w14:paraId="0023E098" w14:textId="77777777" w:rsidR="00D646D5" w:rsidRDefault="00D646D5" w:rsidP="00D646D5">
            <w:pPr>
              <w:pStyle w:val="Image"/>
            </w:pPr>
            <w:r>
              <w:t>{</w:t>
            </w:r>
          </w:p>
          <w:p w14:paraId="7B6BE375" w14:textId="77777777" w:rsidR="00D646D5" w:rsidRDefault="00D646D5" w:rsidP="00D646D5">
            <w:pPr>
              <w:pStyle w:val="Image"/>
            </w:pPr>
          </w:p>
          <w:p w14:paraId="75020134" w14:textId="77777777" w:rsidR="00D646D5" w:rsidRDefault="00D646D5" w:rsidP="00D646D5">
            <w:pPr>
              <w:pStyle w:val="Image"/>
            </w:pPr>
            <w:r>
              <w:t xml:space="preserve">  public:</w:t>
            </w:r>
          </w:p>
          <w:p w14:paraId="68F5204C" w14:textId="77777777" w:rsidR="00D646D5" w:rsidRDefault="00D646D5" w:rsidP="00D646D5">
            <w:pPr>
              <w:pStyle w:val="Image"/>
            </w:pPr>
            <w:r>
              <w:t>//member functions</w:t>
            </w:r>
          </w:p>
          <w:p w14:paraId="1EE4FFEB" w14:textId="77777777" w:rsidR="00D646D5" w:rsidRDefault="00D646D5" w:rsidP="00D646D5">
            <w:pPr>
              <w:pStyle w:val="Image"/>
            </w:pPr>
            <w:r>
              <w:lastRenderedPageBreak/>
              <w:t>ENT_specialist(int i):doctor(i)</w:t>
            </w:r>
          </w:p>
          <w:p w14:paraId="523A9AF5" w14:textId="77777777" w:rsidR="00D646D5" w:rsidRDefault="00D646D5" w:rsidP="00D646D5">
            <w:pPr>
              <w:pStyle w:val="Image"/>
            </w:pPr>
            <w:r>
              <w:t>{}</w:t>
            </w:r>
          </w:p>
          <w:p w14:paraId="2D5798E0" w14:textId="77777777" w:rsidR="00D646D5" w:rsidRDefault="00D646D5" w:rsidP="00D646D5">
            <w:pPr>
              <w:pStyle w:val="Image"/>
            </w:pPr>
            <w:r>
              <w:t>ENT_specialist()</w:t>
            </w:r>
          </w:p>
          <w:p w14:paraId="1490841F" w14:textId="77777777" w:rsidR="00D646D5" w:rsidRDefault="00D646D5" w:rsidP="00D646D5">
            <w:pPr>
              <w:pStyle w:val="Image"/>
            </w:pPr>
            <w:r>
              <w:t>{}</w:t>
            </w:r>
          </w:p>
          <w:p w14:paraId="07295C54" w14:textId="77777777" w:rsidR="00D646D5" w:rsidRDefault="00D646D5" w:rsidP="00D646D5">
            <w:pPr>
              <w:pStyle w:val="Image"/>
            </w:pPr>
            <w:r>
              <w:t>void setsal(float t)</w:t>
            </w:r>
          </w:p>
          <w:p w14:paraId="58C7A56E" w14:textId="77777777" w:rsidR="00D646D5" w:rsidRDefault="00D646D5" w:rsidP="00D646D5">
            <w:pPr>
              <w:pStyle w:val="Image"/>
            </w:pPr>
            <w:r>
              <w:t>{</w:t>
            </w:r>
          </w:p>
          <w:p w14:paraId="7E225F86" w14:textId="77777777" w:rsidR="00D646D5" w:rsidRDefault="00D646D5" w:rsidP="00D646D5">
            <w:pPr>
              <w:pStyle w:val="Image"/>
            </w:pPr>
            <w:r>
              <w:t xml:space="preserve">    sal=t;</w:t>
            </w:r>
          </w:p>
          <w:p w14:paraId="07B78D79" w14:textId="77777777" w:rsidR="00D646D5" w:rsidRDefault="00D646D5" w:rsidP="00D646D5">
            <w:pPr>
              <w:pStyle w:val="Image"/>
            </w:pPr>
            <w:r>
              <w:t>}</w:t>
            </w:r>
          </w:p>
          <w:p w14:paraId="27BAFCC0" w14:textId="77777777" w:rsidR="00D646D5" w:rsidRDefault="00D646D5" w:rsidP="00D646D5">
            <w:pPr>
              <w:pStyle w:val="Image"/>
            </w:pPr>
            <w:r>
              <w:t>float getsal()</w:t>
            </w:r>
          </w:p>
          <w:p w14:paraId="4B7F2884" w14:textId="77777777" w:rsidR="00D646D5" w:rsidRDefault="00D646D5" w:rsidP="00D646D5">
            <w:pPr>
              <w:pStyle w:val="Image"/>
            </w:pPr>
            <w:r>
              <w:t>{return sal;}</w:t>
            </w:r>
          </w:p>
          <w:p w14:paraId="684236D4" w14:textId="77777777" w:rsidR="00D646D5" w:rsidRDefault="00D646D5" w:rsidP="00D646D5">
            <w:pPr>
              <w:pStyle w:val="Image"/>
            </w:pPr>
          </w:p>
          <w:p w14:paraId="4F3E4BEA" w14:textId="77777777" w:rsidR="00D646D5" w:rsidRDefault="00D646D5" w:rsidP="00D646D5">
            <w:pPr>
              <w:pStyle w:val="Image"/>
            </w:pPr>
            <w:r>
              <w:t xml:space="preserve"> void workfunction()</w:t>
            </w:r>
          </w:p>
          <w:p w14:paraId="23F3353D" w14:textId="77777777" w:rsidR="00D646D5" w:rsidRDefault="00D646D5" w:rsidP="00D646D5">
            <w:pPr>
              <w:pStyle w:val="Image"/>
            </w:pPr>
            <w:r>
              <w:t xml:space="preserve"> {</w:t>
            </w:r>
          </w:p>
          <w:p w14:paraId="444E27D9" w14:textId="77777777" w:rsidR="00D646D5" w:rsidRDefault="00D646D5" w:rsidP="00D646D5">
            <w:pPr>
              <w:pStyle w:val="Image"/>
            </w:pPr>
            <w:r>
              <w:t xml:space="preserve">     string disease;</w:t>
            </w:r>
          </w:p>
          <w:p w14:paraId="055B7CA3" w14:textId="77777777" w:rsidR="00D646D5" w:rsidRDefault="00D646D5" w:rsidP="00D646D5">
            <w:pPr>
              <w:pStyle w:val="Image"/>
            </w:pPr>
            <w:r>
              <w:t xml:space="preserve">    cout&lt;&lt;"enter which of the follwing do you have"&lt;&lt;endl</w:t>
            </w:r>
          </w:p>
          <w:p w14:paraId="21C933A9" w14:textId="77777777" w:rsidR="00D646D5" w:rsidRDefault="00D646D5" w:rsidP="00D646D5">
            <w:pPr>
              <w:pStyle w:val="Image"/>
            </w:pPr>
            <w:r>
              <w:t xml:space="preserve">    &lt;&lt;"earinfection"&lt;&lt;endl</w:t>
            </w:r>
          </w:p>
          <w:p w14:paraId="3ECFA7F2" w14:textId="77777777" w:rsidR="00D646D5" w:rsidRDefault="00D646D5" w:rsidP="00D646D5">
            <w:pPr>
              <w:pStyle w:val="Image"/>
            </w:pPr>
            <w:r>
              <w:t xml:space="preserve">    &lt;&lt;"strepthroat"&lt;&lt;endl</w:t>
            </w:r>
          </w:p>
          <w:p w14:paraId="3F6AC8AE" w14:textId="77777777" w:rsidR="00D646D5" w:rsidRDefault="00D646D5" w:rsidP="00D646D5">
            <w:pPr>
              <w:pStyle w:val="Image"/>
            </w:pPr>
            <w:r>
              <w:t xml:space="preserve">    &lt;&lt;"sinusitis"&lt;&lt;endl;</w:t>
            </w:r>
          </w:p>
          <w:p w14:paraId="7EA185E9" w14:textId="77777777" w:rsidR="00D646D5" w:rsidRDefault="00D646D5" w:rsidP="00D646D5">
            <w:pPr>
              <w:pStyle w:val="Image"/>
            </w:pPr>
            <w:r>
              <w:t xml:space="preserve">    cin&gt;&gt;disease;</w:t>
            </w:r>
          </w:p>
          <w:p w14:paraId="159B3F85" w14:textId="77777777" w:rsidR="00D646D5" w:rsidRDefault="00D646D5" w:rsidP="00D646D5">
            <w:pPr>
              <w:pStyle w:val="Image"/>
            </w:pPr>
            <w:r>
              <w:t xml:space="preserve">    if(disease=="earinfection")</w:t>
            </w:r>
          </w:p>
          <w:p w14:paraId="7FE09F2A" w14:textId="77777777" w:rsidR="00D646D5" w:rsidRDefault="00D646D5" w:rsidP="00D646D5">
            <w:pPr>
              <w:pStyle w:val="Image"/>
            </w:pPr>
            <w:r>
              <w:t xml:space="preserve">    {</w:t>
            </w:r>
          </w:p>
          <w:p w14:paraId="674703E5" w14:textId="77777777" w:rsidR="00D646D5" w:rsidRDefault="00D646D5" w:rsidP="00D646D5">
            <w:pPr>
              <w:pStyle w:val="Image"/>
            </w:pPr>
            <w:r>
              <w:t xml:space="preserve">        cout&lt;&lt;"prescription:"&lt;&lt;endl</w:t>
            </w:r>
          </w:p>
          <w:p w14:paraId="2A6D48ED" w14:textId="77777777" w:rsidR="00D646D5" w:rsidRDefault="00D646D5" w:rsidP="00D646D5">
            <w:pPr>
              <w:pStyle w:val="Image"/>
            </w:pPr>
            <w:r>
              <w:t xml:space="preserve">        &lt;&lt;" 1.Ceclara(500 mg 3times)"&lt;&lt;endl&lt;&lt;</w:t>
            </w:r>
          </w:p>
          <w:p w14:paraId="3D9372AE" w14:textId="77777777" w:rsidR="00D646D5" w:rsidRDefault="00D646D5" w:rsidP="00D646D5">
            <w:pPr>
              <w:pStyle w:val="Image"/>
            </w:pPr>
            <w:r>
              <w:t xml:space="preserve">        "2. painkiller "&lt;&lt;endl&lt;&lt;</w:t>
            </w:r>
          </w:p>
          <w:p w14:paraId="5CA35B18" w14:textId="77777777" w:rsidR="00D646D5" w:rsidRDefault="00D646D5" w:rsidP="00D646D5">
            <w:pPr>
              <w:pStyle w:val="Image"/>
            </w:pPr>
            <w:r>
              <w:t xml:space="preserve">        "3. cypotec (ear drops) "&lt;&lt;endl;</w:t>
            </w:r>
          </w:p>
          <w:p w14:paraId="01EA986A" w14:textId="77777777" w:rsidR="00D646D5" w:rsidRDefault="00D646D5" w:rsidP="00D646D5">
            <w:pPr>
              <w:pStyle w:val="Image"/>
            </w:pPr>
            <w:r>
              <w:t xml:space="preserve">    }</w:t>
            </w:r>
          </w:p>
          <w:p w14:paraId="1FE5D52E" w14:textId="77777777" w:rsidR="00D646D5" w:rsidRDefault="00D646D5" w:rsidP="00D646D5">
            <w:pPr>
              <w:pStyle w:val="Image"/>
            </w:pPr>
            <w:r>
              <w:t xml:space="preserve">    else if(disease=="strepthroat")</w:t>
            </w:r>
          </w:p>
          <w:p w14:paraId="4F3001CE" w14:textId="77777777" w:rsidR="00D646D5" w:rsidRDefault="00D646D5" w:rsidP="00D646D5">
            <w:pPr>
              <w:pStyle w:val="Image"/>
            </w:pPr>
            <w:r>
              <w:t xml:space="preserve">    {</w:t>
            </w:r>
          </w:p>
          <w:p w14:paraId="7FC2203C" w14:textId="77777777" w:rsidR="00D646D5" w:rsidRDefault="00D646D5" w:rsidP="00D646D5">
            <w:pPr>
              <w:pStyle w:val="Image"/>
            </w:pPr>
            <w:r>
              <w:t xml:space="preserve">        cout&lt;&lt;"prescription:"&lt;&lt;endl</w:t>
            </w:r>
          </w:p>
          <w:p w14:paraId="555BAD49" w14:textId="77777777" w:rsidR="00D646D5" w:rsidRDefault="00D646D5" w:rsidP="00D646D5">
            <w:pPr>
              <w:pStyle w:val="Image"/>
            </w:pPr>
            <w:r>
              <w:t xml:space="preserve">        &lt;&lt;"1.Azomax "&lt;&lt;endl</w:t>
            </w:r>
          </w:p>
          <w:p w14:paraId="39139D5D" w14:textId="77777777" w:rsidR="00D646D5" w:rsidRDefault="00D646D5" w:rsidP="00D646D5">
            <w:pPr>
              <w:pStyle w:val="Image"/>
            </w:pPr>
            <w:r>
              <w:t xml:space="preserve">        &lt;&lt;"2.Amoxil (500mg 3times) "&lt;&lt;endl;</w:t>
            </w:r>
          </w:p>
          <w:p w14:paraId="4088DC71" w14:textId="77777777" w:rsidR="00D646D5" w:rsidRDefault="00D646D5" w:rsidP="00D646D5">
            <w:pPr>
              <w:pStyle w:val="Image"/>
            </w:pPr>
            <w:r>
              <w:t xml:space="preserve">    }</w:t>
            </w:r>
          </w:p>
          <w:p w14:paraId="5D7DA4DB" w14:textId="77777777" w:rsidR="00D646D5" w:rsidRDefault="00D646D5" w:rsidP="00D646D5">
            <w:pPr>
              <w:pStyle w:val="Image"/>
            </w:pPr>
            <w:r>
              <w:t xml:space="preserve">    else if(disease=="sinusitis")</w:t>
            </w:r>
          </w:p>
          <w:p w14:paraId="382A3C2D" w14:textId="77777777" w:rsidR="00D646D5" w:rsidRDefault="00D646D5" w:rsidP="00D646D5">
            <w:pPr>
              <w:pStyle w:val="Image"/>
            </w:pPr>
            <w:r>
              <w:t xml:space="preserve">    {</w:t>
            </w:r>
          </w:p>
          <w:p w14:paraId="4753634A" w14:textId="77777777" w:rsidR="00D646D5" w:rsidRDefault="00D646D5" w:rsidP="00D646D5">
            <w:pPr>
              <w:pStyle w:val="Image"/>
            </w:pPr>
            <w:r>
              <w:t xml:space="preserve">        cout&lt;&lt;"prescription:"&lt;&lt;endl</w:t>
            </w:r>
          </w:p>
          <w:p w14:paraId="6514D8A9" w14:textId="77777777" w:rsidR="00D646D5" w:rsidRDefault="00D646D5" w:rsidP="00D646D5">
            <w:pPr>
              <w:pStyle w:val="Image"/>
            </w:pPr>
            <w:r>
              <w:t xml:space="preserve">        &lt;&lt;"1.Avelox (400mg 1 time night)"&lt;&lt;endl</w:t>
            </w:r>
          </w:p>
          <w:p w14:paraId="6BC8AFDF" w14:textId="77777777" w:rsidR="00D646D5" w:rsidRDefault="00D646D5" w:rsidP="00D646D5">
            <w:pPr>
              <w:pStyle w:val="Image"/>
            </w:pPr>
            <w:r>
              <w:t xml:space="preserve">        &lt;&lt;" 2.Talfast "&lt;&lt;endl;</w:t>
            </w:r>
          </w:p>
          <w:p w14:paraId="0D0FEE1C" w14:textId="77777777" w:rsidR="00D646D5" w:rsidRDefault="00D646D5" w:rsidP="00D646D5">
            <w:pPr>
              <w:pStyle w:val="Image"/>
            </w:pPr>
            <w:r>
              <w:t xml:space="preserve">    }</w:t>
            </w:r>
          </w:p>
          <w:p w14:paraId="372E5175" w14:textId="77777777" w:rsidR="00D646D5" w:rsidRDefault="00D646D5" w:rsidP="00D646D5">
            <w:pPr>
              <w:pStyle w:val="Image"/>
            </w:pPr>
            <w:r>
              <w:t xml:space="preserve"> }</w:t>
            </w:r>
          </w:p>
          <w:p w14:paraId="06F7D292" w14:textId="77777777" w:rsidR="00D646D5" w:rsidRDefault="00D646D5" w:rsidP="00D646D5">
            <w:pPr>
              <w:pStyle w:val="Image"/>
            </w:pPr>
            <w:r>
              <w:t>};</w:t>
            </w:r>
          </w:p>
          <w:p w14:paraId="6C55CF14" w14:textId="77777777" w:rsidR="00D646D5" w:rsidRDefault="00D646D5" w:rsidP="00D646D5">
            <w:pPr>
              <w:pStyle w:val="Image"/>
            </w:pPr>
          </w:p>
          <w:p w14:paraId="32F61A44" w14:textId="77777777" w:rsidR="00D646D5" w:rsidRDefault="00D646D5" w:rsidP="00D646D5">
            <w:pPr>
              <w:pStyle w:val="Image"/>
            </w:pPr>
            <w:r>
              <w:t>//-----------------SURGEON CHILD CLASS:DOCTOR----------------------</w:t>
            </w:r>
          </w:p>
          <w:p w14:paraId="265A810A" w14:textId="77777777" w:rsidR="00D646D5" w:rsidRDefault="00D646D5" w:rsidP="00D646D5">
            <w:pPr>
              <w:pStyle w:val="Image"/>
            </w:pPr>
            <w:r>
              <w:t>class surgeon:public doctor</w:t>
            </w:r>
          </w:p>
          <w:p w14:paraId="79152A68" w14:textId="77777777" w:rsidR="00D646D5" w:rsidRDefault="00D646D5" w:rsidP="00D646D5">
            <w:pPr>
              <w:pStyle w:val="Image"/>
            </w:pPr>
            <w:r>
              <w:t>{</w:t>
            </w:r>
          </w:p>
          <w:p w14:paraId="3C08C673" w14:textId="77777777" w:rsidR="00D646D5" w:rsidRDefault="00D646D5" w:rsidP="00D646D5">
            <w:pPr>
              <w:pStyle w:val="Image"/>
            </w:pPr>
            <w:r>
              <w:t xml:space="preserve">  public:</w:t>
            </w:r>
          </w:p>
          <w:p w14:paraId="37B20E8F" w14:textId="77777777" w:rsidR="00D646D5" w:rsidRDefault="00D646D5" w:rsidP="00D646D5">
            <w:pPr>
              <w:pStyle w:val="Image"/>
            </w:pPr>
            <w:r>
              <w:t xml:space="preserve"> //member functions</w:t>
            </w:r>
          </w:p>
          <w:p w14:paraId="44E54330" w14:textId="77777777" w:rsidR="00D646D5" w:rsidRDefault="00D646D5" w:rsidP="00D646D5">
            <w:pPr>
              <w:pStyle w:val="Image"/>
            </w:pPr>
            <w:r>
              <w:t xml:space="preserve"> surgeon(int i):doctor(i)</w:t>
            </w:r>
          </w:p>
          <w:p w14:paraId="2A4F6DF8" w14:textId="77777777" w:rsidR="00D646D5" w:rsidRDefault="00D646D5" w:rsidP="00D646D5">
            <w:pPr>
              <w:pStyle w:val="Image"/>
            </w:pPr>
            <w:r>
              <w:t xml:space="preserve"> {}</w:t>
            </w:r>
          </w:p>
          <w:p w14:paraId="443A7B4A" w14:textId="77777777" w:rsidR="00D646D5" w:rsidRDefault="00D646D5" w:rsidP="00D646D5">
            <w:pPr>
              <w:pStyle w:val="Image"/>
            </w:pPr>
            <w:r>
              <w:t xml:space="preserve"> surgeon()</w:t>
            </w:r>
          </w:p>
          <w:p w14:paraId="1298A891" w14:textId="77777777" w:rsidR="00D646D5" w:rsidRDefault="00D646D5" w:rsidP="00D646D5">
            <w:pPr>
              <w:pStyle w:val="Image"/>
            </w:pPr>
            <w:r>
              <w:t xml:space="preserve"> {</w:t>
            </w:r>
          </w:p>
          <w:p w14:paraId="05877E9F" w14:textId="77777777" w:rsidR="00D646D5" w:rsidRDefault="00D646D5" w:rsidP="00D646D5">
            <w:pPr>
              <w:pStyle w:val="Image"/>
            </w:pPr>
          </w:p>
          <w:p w14:paraId="3A11593A" w14:textId="77777777" w:rsidR="00D646D5" w:rsidRDefault="00D646D5" w:rsidP="00D646D5">
            <w:pPr>
              <w:pStyle w:val="Image"/>
            </w:pPr>
            <w:r>
              <w:t xml:space="preserve"> }</w:t>
            </w:r>
          </w:p>
          <w:p w14:paraId="4698DA24" w14:textId="77777777" w:rsidR="00D646D5" w:rsidRDefault="00D646D5" w:rsidP="00D646D5">
            <w:pPr>
              <w:pStyle w:val="Image"/>
            </w:pPr>
            <w:r>
              <w:t xml:space="preserve"> void setsal(float t)</w:t>
            </w:r>
          </w:p>
          <w:p w14:paraId="70F56946" w14:textId="77777777" w:rsidR="00D646D5" w:rsidRDefault="00D646D5" w:rsidP="00D646D5">
            <w:pPr>
              <w:pStyle w:val="Image"/>
            </w:pPr>
            <w:r>
              <w:t>{</w:t>
            </w:r>
          </w:p>
          <w:p w14:paraId="11D4863D" w14:textId="77777777" w:rsidR="00D646D5" w:rsidRDefault="00D646D5" w:rsidP="00D646D5">
            <w:pPr>
              <w:pStyle w:val="Image"/>
            </w:pPr>
            <w:r>
              <w:t xml:space="preserve">    sal=t;</w:t>
            </w:r>
          </w:p>
          <w:p w14:paraId="212E838A" w14:textId="77777777" w:rsidR="00D646D5" w:rsidRDefault="00D646D5" w:rsidP="00D646D5">
            <w:pPr>
              <w:pStyle w:val="Image"/>
            </w:pPr>
            <w:r>
              <w:t>}</w:t>
            </w:r>
          </w:p>
          <w:p w14:paraId="10791383" w14:textId="77777777" w:rsidR="00D646D5" w:rsidRDefault="00D646D5" w:rsidP="00D646D5">
            <w:pPr>
              <w:pStyle w:val="Image"/>
            </w:pPr>
            <w:r>
              <w:t>float getsal()</w:t>
            </w:r>
          </w:p>
          <w:p w14:paraId="0FEE3BEB" w14:textId="77777777" w:rsidR="00D646D5" w:rsidRDefault="00D646D5" w:rsidP="00D646D5">
            <w:pPr>
              <w:pStyle w:val="Image"/>
            </w:pPr>
            <w:r>
              <w:t>{return sal;}</w:t>
            </w:r>
          </w:p>
          <w:p w14:paraId="417D6A1B" w14:textId="77777777" w:rsidR="00D646D5" w:rsidRDefault="00D646D5" w:rsidP="00D646D5">
            <w:pPr>
              <w:pStyle w:val="Image"/>
            </w:pPr>
            <w:r>
              <w:t xml:space="preserve"> void workfunction()</w:t>
            </w:r>
          </w:p>
          <w:p w14:paraId="035C6F72" w14:textId="77777777" w:rsidR="00D646D5" w:rsidRDefault="00D646D5" w:rsidP="00D646D5">
            <w:pPr>
              <w:pStyle w:val="Image"/>
            </w:pPr>
            <w:r>
              <w:t xml:space="preserve"> {</w:t>
            </w:r>
          </w:p>
          <w:p w14:paraId="0C2C0F88" w14:textId="77777777" w:rsidR="00D646D5" w:rsidRDefault="00D646D5" w:rsidP="00D646D5">
            <w:pPr>
              <w:pStyle w:val="Image"/>
            </w:pPr>
            <w:r>
              <w:t xml:space="preserve">     string disease;</w:t>
            </w:r>
          </w:p>
          <w:p w14:paraId="115C80D8" w14:textId="77777777" w:rsidR="00D646D5" w:rsidRDefault="00D646D5" w:rsidP="00D646D5">
            <w:pPr>
              <w:pStyle w:val="Image"/>
            </w:pPr>
            <w:r>
              <w:lastRenderedPageBreak/>
              <w:t xml:space="preserve">    cout&lt;&lt;"enter which of the follwing do you have"&lt;&lt;endl</w:t>
            </w:r>
          </w:p>
          <w:p w14:paraId="24C786EF" w14:textId="77777777" w:rsidR="00D646D5" w:rsidRDefault="00D646D5" w:rsidP="00D646D5">
            <w:pPr>
              <w:pStyle w:val="Image"/>
            </w:pPr>
            <w:r>
              <w:t xml:space="preserve">    &lt;&lt;"hernia"&lt;&lt;endl</w:t>
            </w:r>
          </w:p>
          <w:p w14:paraId="1590359A" w14:textId="77777777" w:rsidR="00D646D5" w:rsidRDefault="00D646D5" w:rsidP="00D646D5">
            <w:pPr>
              <w:pStyle w:val="Image"/>
            </w:pPr>
            <w:r>
              <w:t xml:space="preserve">    &lt;&lt;"cholilithiasis"&lt;&lt;endl</w:t>
            </w:r>
          </w:p>
          <w:p w14:paraId="5864FFF4" w14:textId="77777777" w:rsidR="00D646D5" w:rsidRDefault="00D646D5" w:rsidP="00D646D5">
            <w:pPr>
              <w:pStyle w:val="Image"/>
            </w:pPr>
            <w:r>
              <w:t xml:space="preserve">    &lt;&lt;"Kidneystone"&lt;&lt;endl;</w:t>
            </w:r>
          </w:p>
          <w:p w14:paraId="35BC1785" w14:textId="77777777" w:rsidR="00D646D5" w:rsidRDefault="00D646D5" w:rsidP="00D646D5">
            <w:pPr>
              <w:pStyle w:val="Image"/>
            </w:pPr>
            <w:r>
              <w:t xml:space="preserve">    cin&gt;&gt;disease;</w:t>
            </w:r>
          </w:p>
          <w:p w14:paraId="0BDF2807" w14:textId="77777777" w:rsidR="00D646D5" w:rsidRDefault="00D646D5" w:rsidP="00D646D5">
            <w:pPr>
              <w:pStyle w:val="Image"/>
            </w:pPr>
            <w:r>
              <w:t xml:space="preserve">     if(disease=="hernia")</w:t>
            </w:r>
          </w:p>
          <w:p w14:paraId="0B0F5ECD" w14:textId="77777777" w:rsidR="00D646D5" w:rsidRDefault="00D646D5" w:rsidP="00D646D5">
            <w:pPr>
              <w:pStyle w:val="Image"/>
            </w:pPr>
            <w:r>
              <w:t xml:space="preserve">    {</w:t>
            </w:r>
          </w:p>
          <w:p w14:paraId="67B4922C" w14:textId="77777777" w:rsidR="00D646D5" w:rsidRDefault="00D646D5" w:rsidP="00D646D5">
            <w:pPr>
              <w:pStyle w:val="Image"/>
            </w:pPr>
            <w:r>
              <w:t xml:space="preserve">        cout&lt;&lt;"type of surgery required: Hernioraphy "&lt;&lt;endl;</w:t>
            </w:r>
          </w:p>
          <w:p w14:paraId="15588890" w14:textId="77777777" w:rsidR="00D646D5" w:rsidRDefault="00D646D5" w:rsidP="00D646D5">
            <w:pPr>
              <w:pStyle w:val="Image"/>
            </w:pPr>
            <w:r>
              <w:t xml:space="preserve">    }</w:t>
            </w:r>
          </w:p>
          <w:p w14:paraId="007BC958" w14:textId="77777777" w:rsidR="00D646D5" w:rsidRDefault="00D646D5" w:rsidP="00D646D5">
            <w:pPr>
              <w:pStyle w:val="Image"/>
            </w:pPr>
            <w:r>
              <w:t xml:space="preserve">    else if(disease=="cholilithiasis")</w:t>
            </w:r>
          </w:p>
          <w:p w14:paraId="27E7DDF5" w14:textId="77777777" w:rsidR="00D646D5" w:rsidRDefault="00D646D5" w:rsidP="00D646D5">
            <w:pPr>
              <w:pStyle w:val="Image"/>
            </w:pPr>
            <w:r>
              <w:t xml:space="preserve">    {</w:t>
            </w:r>
          </w:p>
          <w:p w14:paraId="053AC132" w14:textId="77777777" w:rsidR="00D646D5" w:rsidRDefault="00D646D5" w:rsidP="00D646D5">
            <w:pPr>
              <w:pStyle w:val="Image"/>
            </w:pPr>
            <w:r>
              <w:t xml:space="preserve">        cout&lt;&lt;"type of surgery required: Cholisystectomy "&lt;&lt;endl;</w:t>
            </w:r>
          </w:p>
          <w:p w14:paraId="3A125B31" w14:textId="77777777" w:rsidR="00D646D5" w:rsidRDefault="00D646D5" w:rsidP="00D646D5">
            <w:pPr>
              <w:pStyle w:val="Image"/>
            </w:pPr>
            <w:r>
              <w:t xml:space="preserve">    }</w:t>
            </w:r>
          </w:p>
          <w:p w14:paraId="6D413596" w14:textId="77777777" w:rsidR="00D646D5" w:rsidRDefault="00D646D5" w:rsidP="00D646D5">
            <w:pPr>
              <w:pStyle w:val="Image"/>
            </w:pPr>
            <w:r>
              <w:t xml:space="preserve">    else if(disease=="Kidneystone")</w:t>
            </w:r>
          </w:p>
          <w:p w14:paraId="79B1A849" w14:textId="77777777" w:rsidR="00D646D5" w:rsidRDefault="00D646D5" w:rsidP="00D646D5">
            <w:pPr>
              <w:pStyle w:val="Image"/>
            </w:pPr>
            <w:r>
              <w:t xml:space="preserve">    {</w:t>
            </w:r>
          </w:p>
          <w:p w14:paraId="2F91EED5" w14:textId="77777777" w:rsidR="00D646D5" w:rsidRDefault="00D646D5" w:rsidP="00D646D5">
            <w:pPr>
              <w:pStyle w:val="Image"/>
            </w:pPr>
            <w:r>
              <w:t xml:space="preserve">        cout&lt;&lt;"type of surgery required: Ureteroscopy (lithotripsy)"&lt;&lt;endl;</w:t>
            </w:r>
          </w:p>
          <w:p w14:paraId="0C843407" w14:textId="77777777" w:rsidR="00D646D5" w:rsidRDefault="00D646D5" w:rsidP="00D646D5">
            <w:pPr>
              <w:pStyle w:val="Image"/>
            </w:pPr>
            <w:r>
              <w:t xml:space="preserve">    }</w:t>
            </w:r>
          </w:p>
          <w:p w14:paraId="46CCB16E" w14:textId="77777777" w:rsidR="00D646D5" w:rsidRDefault="00D646D5" w:rsidP="00D646D5">
            <w:pPr>
              <w:pStyle w:val="Image"/>
            </w:pPr>
            <w:r>
              <w:t xml:space="preserve"> }</w:t>
            </w:r>
          </w:p>
          <w:p w14:paraId="35BFAE57" w14:textId="77777777" w:rsidR="00D646D5" w:rsidRDefault="00D646D5" w:rsidP="00D646D5">
            <w:pPr>
              <w:pStyle w:val="Image"/>
            </w:pPr>
            <w:r>
              <w:t>};</w:t>
            </w:r>
          </w:p>
          <w:p w14:paraId="1590103B" w14:textId="77777777" w:rsidR="00D646D5" w:rsidRDefault="00D646D5" w:rsidP="00D646D5">
            <w:pPr>
              <w:pStyle w:val="Image"/>
            </w:pPr>
          </w:p>
          <w:p w14:paraId="52CB6BFE" w14:textId="77777777" w:rsidR="00D646D5" w:rsidRDefault="00D646D5" w:rsidP="00D646D5">
            <w:pPr>
              <w:pStyle w:val="Image"/>
            </w:pPr>
            <w:r>
              <w:t>//-----------------GENERAL PHYSICIAN CHILD CLASS:DOCTOR----------------------</w:t>
            </w:r>
          </w:p>
          <w:p w14:paraId="60FAD0D4" w14:textId="77777777" w:rsidR="00D646D5" w:rsidRDefault="00D646D5" w:rsidP="00D646D5">
            <w:pPr>
              <w:pStyle w:val="Image"/>
            </w:pPr>
            <w:r>
              <w:t>class gen_phy:public doctor</w:t>
            </w:r>
          </w:p>
          <w:p w14:paraId="112A41E4" w14:textId="77777777" w:rsidR="00D646D5" w:rsidRDefault="00D646D5" w:rsidP="00D646D5">
            <w:pPr>
              <w:pStyle w:val="Image"/>
            </w:pPr>
            <w:r>
              <w:t>{</w:t>
            </w:r>
          </w:p>
          <w:p w14:paraId="1D2E7862" w14:textId="77777777" w:rsidR="00D646D5" w:rsidRDefault="00D646D5" w:rsidP="00D646D5">
            <w:pPr>
              <w:pStyle w:val="Image"/>
            </w:pPr>
            <w:r>
              <w:t xml:space="preserve">  public:</w:t>
            </w:r>
          </w:p>
          <w:p w14:paraId="1ACD160E" w14:textId="77777777" w:rsidR="00D646D5" w:rsidRDefault="00D646D5" w:rsidP="00D646D5">
            <w:pPr>
              <w:pStyle w:val="Image"/>
            </w:pPr>
            <w:r>
              <w:t xml:space="preserve"> //member functions</w:t>
            </w:r>
          </w:p>
          <w:p w14:paraId="48D3D161" w14:textId="77777777" w:rsidR="00D646D5" w:rsidRDefault="00D646D5" w:rsidP="00D646D5">
            <w:pPr>
              <w:pStyle w:val="Image"/>
            </w:pPr>
            <w:r>
              <w:t xml:space="preserve"> </w:t>
            </w:r>
          </w:p>
          <w:p w14:paraId="01145C38" w14:textId="77777777" w:rsidR="00D646D5" w:rsidRDefault="00D646D5" w:rsidP="00D646D5">
            <w:pPr>
              <w:pStyle w:val="Image"/>
            </w:pPr>
            <w:r>
              <w:t>gen_phy(int i):doctor(i)</w:t>
            </w:r>
          </w:p>
          <w:p w14:paraId="05228BFE" w14:textId="77777777" w:rsidR="00D646D5" w:rsidRDefault="00D646D5" w:rsidP="00D646D5">
            <w:pPr>
              <w:pStyle w:val="Image"/>
            </w:pPr>
            <w:r>
              <w:t>{}</w:t>
            </w:r>
          </w:p>
          <w:p w14:paraId="196132DE" w14:textId="77777777" w:rsidR="00D646D5" w:rsidRDefault="00D646D5" w:rsidP="00D646D5">
            <w:pPr>
              <w:pStyle w:val="Image"/>
            </w:pPr>
            <w:r>
              <w:t>gen_phy()</w:t>
            </w:r>
          </w:p>
          <w:p w14:paraId="40E93856" w14:textId="77777777" w:rsidR="00D646D5" w:rsidRDefault="00D646D5" w:rsidP="00D646D5">
            <w:pPr>
              <w:pStyle w:val="Image"/>
            </w:pPr>
            <w:r>
              <w:t>{</w:t>
            </w:r>
          </w:p>
          <w:p w14:paraId="4E2312F7" w14:textId="77777777" w:rsidR="00D646D5" w:rsidRDefault="00D646D5" w:rsidP="00D646D5">
            <w:pPr>
              <w:pStyle w:val="Image"/>
            </w:pPr>
            <w:r>
              <w:t xml:space="preserve">    </w:t>
            </w:r>
          </w:p>
          <w:p w14:paraId="329B63F9" w14:textId="77777777" w:rsidR="00D646D5" w:rsidRDefault="00D646D5" w:rsidP="00D646D5">
            <w:pPr>
              <w:pStyle w:val="Image"/>
            </w:pPr>
            <w:r>
              <w:t>}</w:t>
            </w:r>
          </w:p>
          <w:p w14:paraId="0E5723EC" w14:textId="77777777" w:rsidR="00D646D5" w:rsidRDefault="00D646D5" w:rsidP="00D646D5">
            <w:pPr>
              <w:pStyle w:val="Image"/>
            </w:pPr>
            <w:r>
              <w:t>void setsal(float t)</w:t>
            </w:r>
          </w:p>
          <w:p w14:paraId="4009CDC1" w14:textId="77777777" w:rsidR="00D646D5" w:rsidRDefault="00D646D5" w:rsidP="00D646D5">
            <w:pPr>
              <w:pStyle w:val="Image"/>
            </w:pPr>
            <w:r>
              <w:t>{</w:t>
            </w:r>
          </w:p>
          <w:p w14:paraId="532747B8" w14:textId="77777777" w:rsidR="00D646D5" w:rsidRDefault="00D646D5" w:rsidP="00D646D5">
            <w:pPr>
              <w:pStyle w:val="Image"/>
            </w:pPr>
            <w:r>
              <w:t xml:space="preserve">    sal=t;</w:t>
            </w:r>
          </w:p>
          <w:p w14:paraId="24F7392F" w14:textId="77777777" w:rsidR="00D646D5" w:rsidRDefault="00D646D5" w:rsidP="00D646D5">
            <w:pPr>
              <w:pStyle w:val="Image"/>
            </w:pPr>
            <w:r>
              <w:t>}</w:t>
            </w:r>
          </w:p>
          <w:p w14:paraId="3B5983A9" w14:textId="77777777" w:rsidR="00D646D5" w:rsidRDefault="00D646D5" w:rsidP="00D646D5">
            <w:pPr>
              <w:pStyle w:val="Image"/>
            </w:pPr>
            <w:r>
              <w:t>float getsal()</w:t>
            </w:r>
          </w:p>
          <w:p w14:paraId="741CBE16" w14:textId="77777777" w:rsidR="00D646D5" w:rsidRDefault="00D646D5" w:rsidP="00D646D5">
            <w:pPr>
              <w:pStyle w:val="Image"/>
            </w:pPr>
            <w:r>
              <w:t>{return sal;}</w:t>
            </w:r>
          </w:p>
          <w:p w14:paraId="0DB54E14" w14:textId="77777777" w:rsidR="00D646D5" w:rsidRDefault="00D646D5" w:rsidP="00D646D5">
            <w:pPr>
              <w:pStyle w:val="Image"/>
            </w:pPr>
            <w:r>
              <w:t xml:space="preserve"> void workfunction()</w:t>
            </w:r>
          </w:p>
          <w:p w14:paraId="7F8100F2" w14:textId="77777777" w:rsidR="00D646D5" w:rsidRDefault="00D646D5" w:rsidP="00D646D5">
            <w:pPr>
              <w:pStyle w:val="Image"/>
            </w:pPr>
            <w:r>
              <w:t xml:space="preserve"> {</w:t>
            </w:r>
          </w:p>
          <w:p w14:paraId="130E4026" w14:textId="77777777" w:rsidR="00D646D5" w:rsidRDefault="00D646D5" w:rsidP="00D646D5">
            <w:pPr>
              <w:pStyle w:val="Image"/>
            </w:pPr>
            <w:r>
              <w:t xml:space="preserve">    string disease;</w:t>
            </w:r>
          </w:p>
          <w:p w14:paraId="24BFAB94" w14:textId="77777777" w:rsidR="00D646D5" w:rsidRDefault="00D646D5" w:rsidP="00D646D5">
            <w:pPr>
              <w:pStyle w:val="Image"/>
            </w:pPr>
            <w:r>
              <w:t xml:space="preserve">    cout&lt;&lt;"enter which of the follwing do you have"&lt;&lt;endl</w:t>
            </w:r>
          </w:p>
          <w:p w14:paraId="682601F6" w14:textId="77777777" w:rsidR="00D646D5" w:rsidRDefault="00D646D5" w:rsidP="00D646D5">
            <w:pPr>
              <w:pStyle w:val="Image"/>
            </w:pPr>
            <w:r>
              <w:t xml:space="preserve">    &lt;&lt;"dysentry"&lt;&lt;endl</w:t>
            </w:r>
          </w:p>
          <w:p w14:paraId="15263939" w14:textId="77777777" w:rsidR="00D646D5" w:rsidRDefault="00D646D5" w:rsidP="00D646D5">
            <w:pPr>
              <w:pStyle w:val="Image"/>
            </w:pPr>
            <w:r>
              <w:t xml:space="preserve">    &lt;&lt;"pneumonia"&lt;&lt;endl</w:t>
            </w:r>
          </w:p>
          <w:p w14:paraId="766E0709" w14:textId="77777777" w:rsidR="00D646D5" w:rsidRDefault="00D646D5" w:rsidP="00D646D5">
            <w:pPr>
              <w:pStyle w:val="Image"/>
            </w:pPr>
            <w:r>
              <w:t xml:space="preserve">    &lt;&lt;"gastritis"&lt;&lt;endl;</w:t>
            </w:r>
          </w:p>
          <w:p w14:paraId="7610E179" w14:textId="77777777" w:rsidR="00D646D5" w:rsidRDefault="00D646D5" w:rsidP="00D646D5">
            <w:pPr>
              <w:pStyle w:val="Image"/>
            </w:pPr>
            <w:r>
              <w:t xml:space="preserve">    cin&gt;&gt;disease;</w:t>
            </w:r>
          </w:p>
          <w:p w14:paraId="00A6CCE2" w14:textId="77777777" w:rsidR="00D646D5" w:rsidRDefault="00D646D5" w:rsidP="00D646D5">
            <w:pPr>
              <w:pStyle w:val="Image"/>
            </w:pPr>
            <w:r>
              <w:t xml:space="preserve">       if(disease=="dysentry")</w:t>
            </w:r>
          </w:p>
          <w:p w14:paraId="1A0E9933" w14:textId="77777777" w:rsidR="00D646D5" w:rsidRDefault="00D646D5" w:rsidP="00D646D5">
            <w:pPr>
              <w:pStyle w:val="Image"/>
            </w:pPr>
            <w:r>
              <w:t xml:space="preserve">    {</w:t>
            </w:r>
          </w:p>
          <w:p w14:paraId="3D17FB9E" w14:textId="77777777" w:rsidR="00D646D5" w:rsidRDefault="00D646D5" w:rsidP="00D646D5">
            <w:pPr>
              <w:pStyle w:val="Image"/>
            </w:pPr>
            <w:r>
              <w:t xml:space="preserve">        cout&lt;&lt;"prescription:"&lt;&lt;endl</w:t>
            </w:r>
          </w:p>
          <w:p w14:paraId="5C1CA351" w14:textId="77777777" w:rsidR="00D646D5" w:rsidRDefault="00D646D5" w:rsidP="00D646D5">
            <w:pPr>
              <w:pStyle w:val="Image"/>
            </w:pPr>
            <w:r>
              <w:t xml:space="preserve">        &lt;&lt;"1.Ciproxin"&lt;&lt;endl&lt;&lt;</w:t>
            </w:r>
          </w:p>
          <w:p w14:paraId="51B24486" w14:textId="77777777" w:rsidR="00D646D5" w:rsidRDefault="00D646D5" w:rsidP="00D646D5">
            <w:pPr>
              <w:pStyle w:val="Image"/>
            </w:pPr>
            <w:r>
              <w:t xml:space="preserve">        "2.Flagyl"&lt;&lt;endl</w:t>
            </w:r>
          </w:p>
          <w:p w14:paraId="3EFBAA50" w14:textId="77777777" w:rsidR="00D646D5" w:rsidRDefault="00D646D5" w:rsidP="00D646D5">
            <w:pPr>
              <w:pStyle w:val="Image"/>
            </w:pPr>
            <w:r>
              <w:t xml:space="preserve">        &lt;&lt;"3.ORS"</w:t>
            </w:r>
          </w:p>
          <w:p w14:paraId="57C18C8A" w14:textId="77777777" w:rsidR="00D646D5" w:rsidRDefault="00D646D5" w:rsidP="00D646D5">
            <w:pPr>
              <w:pStyle w:val="Image"/>
            </w:pPr>
            <w:r>
              <w:t xml:space="preserve">        &lt;&lt;endl;</w:t>
            </w:r>
          </w:p>
          <w:p w14:paraId="37395CEE" w14:textId="77777777" w:rsidR="00D646D5" w:rsidRDefault="00D646D5" w:rsidP="00D646D5">
            <w:pPr>
              <w:pStyle w:val="Image"/>
            </w:pPr>
            <w:r>
              <w:t xml:space="preserve">    }</w:t>
            </w:r>
          </w:p>
          <w:p w14:paraId="2EAEE549" w14:textId="77777777" w:rsidR="00D646D5" w:rsidRDefault="00D646D5" w:rsidP="00D646D5">
            <w:pPr>
              <w:pStyle w:val="Image"/>
            </w:pPr>
            <w:r>
              <w:t xml:space="preserve">    else if(disease=="pneumonia")</w:t>
            </w:r>
          </w:p>
          <w:p w14:paraId="069EFEA9" w14:textId="77777777" w:rsidR="00D646D5" w:rsidRDefault="00D646D5" w:rsidP="00D646D5">
            <w:pPr>
              <w:pStyle w:val="Image"/>
            </w:pPr>
            <w:r>
              <w:t xml:space="preserve">    {</w:t>
            </w:r>
          </w:p>
          <w:p w14:paraId="1C9C4468" w14:textId="77777777" w:rsidR="00D646D5" w:rsidRDefault="00D646D5" w:rsidP="00D646D5">
            <w:pPr>
              <w:pStyle w:val="Image"/>
            </w:pPr>
            <w:r>
              <w:t xml:space="preserve">        cout&lt;&lt;"prescription:"&lt;&lt;endl</w:t>
            </w:r>
          </w:p>
          <w:p w14:paraId="31F9074C" w14:textId="77777777" w:rsidR="00D646D5" w:rsidRDefault="00D646D5" w:rsidP="00D646D5">
            <w:pPr>
              <w:pStyle w:val="Image"/>
            </w:pPr>
            <w:r>
              <w:t xml:space="preserve">        &lt;&lt;"1.Augmentin(1 grm daily)"&lt;&lt;endl</w:t>
            </w:r>
          </w:p>
          <w:p w14:paraId="3999CD52" w14:textId="77777777" w:rsidR="00D646D5" w:rsidRDefault="00D646D5" w:rsidP="00D646D5">
            <w:pPr>
              <w:pStyle w:val="Image"/>
            </w:pPr>
            <w:r>
              <w:t xml:space="preserve">        &lt;&lt;" 2.Paracetamol(2 tablets 3 times a day)"&lt;&lt;endl</w:t>
            </w:r>
          </w:p>
          <w:p w14:paraId="5C668D0B" w14:textId="77777777" w:rsidR="00D646D5" w:rsidRDefault="00D646D5" w:rsidP="00D646D5">
            <w:pPr>
              <w:pStyle w:val="Image"/>
            </w:pPr>
            <w:r>
              <w:lastRenderedPageBreak/>
              <w:t xml:space="preserve">        &lt;&lt;" 3.Acefyll  "&lt;&lt;endl;</w:t>
            </w:r>
          </w:p>
          <w:p w14:paraId="653DB90F" w14:textId="77777777" w:rsidR="00D646D5" w:rsidRDefault="00D646D5" w:rsidP="00D646D5">
            <w:pPr>
              <w:pStyle w:val="Image"/>
            </w:pPr>
            <w:r>
              <w:t xml:space="preserve">    }</w:t>
            </w:r>
          </w:p>
          <w:p w14:paraId="0BF15B08" w14:textId="77777777" w:rsidR="00D646D5" w:rsidRDefault="00D646D5" w:rsidP="00D646D5">
            <w:pPr>
              <w:pStyle w:val="Image"/>
            </w:pPr>
            <w:r>
              <w:t xml:space="preserve">    else if(disease=="gastritis")</w:t>
            </w:r>
          </w:p>
          <w:p w14:paraId="453DE892" w14:textId="77777777" w:rsidR="00D646D5" w:rsidRDefault="00D646D5" w:rsidP="00D646D5">
            <w:pPr>
              <w:pStyle w:val="Image"/>
            </w:pPr>
            <w:r>
              <w:t xml:space="preserve">    {</w:t>
            </w:r>
          </w:p>
          <w:p w14:paraId="730FF863" w14:textId="77777777" w:rsidR="00D646D5" w:rsidRDefault="00D646D5" w:rsidP="00D646D5">
            <w:pPr>
              <w:pStyle w:val="Image"/>
            </w:pPr>
            <w:r>
              <w:t xml:space="preserve">        cout&lt;&lt;"prescription:"&lt;&lt;endl</w:t>
            </w:r>
          </w:p>
          <w:p w14:paraId="46B8D584" w14:textId="77777777" w:rsidR="00D646D5" w:rsidRDefault="00D646D5" w:rsidP="00D646D5">
            <w:pPr>
              <w:pStyle w:val="Image"/>
            </w:pPr>
            <w:r>
              <w:t xml:space="preserve">        &lt;&lt;"1.Risek (20mg 2 times)"&lt;&lt;endl</w:t>
            </w:r>
          </w:p>
          <w:p w14:paraId="3BE403FE" w14:textId="77777777" w:rsidR="00D646D5" w:rsidRDefault="00D646D5" w:rsidP="00D646D5">
            <w:pPr>
              <w:pStyle w:val="Image"/>
            </w:pPr>
            <w:r>
              <w:t xml:space="preserve">        &lt;&lt;" 2.Nospa fort (2 times)"&lt;&lt;endl</w:t>
            </w:r>
          </w:p>
          <w:p w14:paraId="3579F55A" w14:textId="77777777" w:rsidR="00D646D5" w:rsidRDefault="00D646D5" w:rsidP="00D646D5">
            <w:pPr>
              <w:pStyle w:val="Image"/>
            </w:pPr>
            <w:r>
              <w:t xml:space="preserve">        &lt;&lt;" 3.Itopride (50mg) "&lt;&lt;endl;</w:t>
            </w:r>
          </w:p>
          <w:p w14:paraId="22C63B83" w14:textId="77777777" w:rsidR="00D646D5" w:rsidRDefault="00D646D5" w:rsidP="00D646D5">
            <w:pPr>
              <w:pStyle w:val="Image"/>
            </w:pPr>
            <w:r>
              <w:t xml:space="preserve">    }</w:t>
            </w:r>
          </w:p>
          <w:p w14:paraId="29E5E4D0" w14:textId="77777777" w:rsidR="00D646D5" w:rsidRDefault="00D646D5" w:rsidP="00D646D5">
            <w:pPr>
              <w:pStyle w:val="Image"/>
            </w:pPr>
            <w:r>
              <w:t xml:space="preserve"> }</w:t>
            </w:r>
          </w:p>
          <w:p w14:paraId="7387B954" w14:textId="77777777" w:rsidR="00D646D5" w:rsidRDefault="00D646D5" w:rsidP="00D646D5">
            <w:pPr>
              <w:pStyle w:val="Image"/>
            </w:pPr>
            <w:r>
              <w:t>};</w:t>
            </w:r>
          </w:p>
          <w:p w14:paraId="38DDCD71" w14:textId="77777777" w:rsidR="00D646D5" w:rsidRDefault="00D646D5" w:rsidP="00D646D5">
            <w:pPr>
              <w:pStyle w:val="Image"/>
            </w:pPr>
          </w:p>
          <w:p w14:paraId="301F40B1" w14:textId="77777777" w:rsidR="00D646D5" w:rsidRDefault="00D646D5" w:rsidP="00D646D5">
            <w:pPr>
              <w:pStyle w:val="Image"/>
            </w:pPr>
            <w:r>
              <w:t>//--------------------------------------</w:t>
            </w:r>
          </w:p>
          <w:p w14:paraId="3A019B92" w14:textId="77777777" w:rsidR="00D646D5" w:rsidRDefault="00D646D5" w:rsidP="00D646D5">
            <w:pPr>
              <w:pStyle w:val="Image"/>
            </w:pPr>
            <w:r>
              <w:t xml:space="preserve">            //SHOPKEEPER CLASS </w:t>
            </w:r>
          </w:p>
          <w:p w14:paraId="6AB9FEA3" w14:textId="77777777" w:rsidR="00D646D5" w:rsidRDefault="00D646D5" w:rsidP="00D646D5">
            <w:pPr>
              <w:pStyle w:val="Image"/>
            </w:pPr>
            <w:r>
              <w:t>//--------------------------------------</w:t>
            </w:r>
          </w:p>
          <w:p w14:paraId="7C6AA1CE" w14:textId="77777777" w:rsidR="00D646D5" w:rsidRDefault="00D646D5" w:rsidP="00D646D5">
            <w:pPr>
              <w:pStyle w:val="Image"/>
            </w:pPr>
            <w:r>
              <w:t>class shopkeeper:protected employee{</w:t>
            </w:r>
          </w:p>
          <w:p w14:paraId="21CE5FF0" w14:textId="77777777" w:rsidR="00D646D5" w:rsidRDefault="00D646D5" w:rsidP="00D646D5">
            <w:pPr>
              <w:pStyle w:val="Image"/>
            </w:pPr>
            <w:r>
              <w:t>friend class manager;</w:t>
            </w:r>
          </w:p>
          <w:p w14:paraId="054336A9" w14:textId="77777777" w:rsidR="00D646D5" w:rsidRDefault="00D646D5" w:rsidP="00D646D5">
            <w:pPr>
              <w:pStyle w:val="Image"/>
            </w:pPr>
            <w:r>
              <w:t>int no_of_items;  //size of array</w:t>
            </w:r>
          </w:p>
          <w:p w14:paraId="7E9494E8" w14:textId="77777777" w:rsidR="00D646D5" w:rsidRDefault="00D646D5" w:rsidP="00D646D5">
            <w:pPr>
              <w:pStyle w:val="Image"/>
            </w:pPr>
            <w:r>
              <w:t>int *noof_items_price;  //make setter n getters</w:t>
            </w:r>
          </w:p>
          <w:p w14:paraId="25218C3B" w14:textId="77777777" w:rsidR="00D646D5" w:rsidRDefault="00D646D5" w:rsidP="00D646D5">
            <w:pPr>
              <w:pStyle w:val="Image"/>
            </w:pPr>
            <w:r>
              <w:t>float bill=0.0;</w:t>
            </w:r>
          </w:p>
          <w:p w14:paraId="130D8855" w14:textId="77777777" w:rsidR="00D646D5" w:rsidRDefault="00D646D5" w:rsidP="00D646D5">
            <w:pPr>
              <w:pStyle w:val="Image"/>
            </w:pPr>
            <w:r>
              <w:t>float *price;</w:t>
            </w:r>
          </w:p>
          <w:p w14:paraId="0933D0A4" w14:textId="77777777" w:rsidR="00D646D5" w:rsidRDefault="00D646D5" w:rsidP="00D646D5">
            <w:pPr>
              <w:pStyle w:val="Image"/>
            </w:pPr>
            <w:r>
              <w:t>string *menu;</w:t>
            </w:r>
          </w:p>
          <w:p w14:paraId="23D7DA0E" w14:textId="77777777" w:rsidR="00D646D5" w:rsidRDefault="00D646D5" w:rsidP="00D646D5">
            <w:pPr>
              <w:pStyle w:val="Image"/>
            </w:pPr>
            <w:r>
              <w:t>inventory inv;</w:t>
            </w:r>
          </w:p>
          <w:p w14:paraId="2AD50096" w14:textId="77777777" w:rsidR="00D646D5" w:rsidRDefault="00D646D5" w:rsidP="00D646D5">
            <w:pPr>
              <w:pStyle w:val="Image"/>
            </w:pPr>
            <w:r>
              <w:t>int quantity;</w:t>
            </w:r>
          </w:p>
          <w:p w14:paraId="4884487E" w14:textId="77777777" w:rsidR="00D646D5" w:rsidRDefault="00D646D5" w:rsidP="00D646D5">
            <w:pPr>
              <w:pStyle w:val="Image"/>
            </w:pPr>
            <w:r>
              <w:t>float salary;</w:t>
            </w:r>
          </w:p>
          <w:p w14:paraId="15DDE6FD" w14:textId="77777777" w:rsidR="00D646D5" w:rsidRDefault="00D646D5" w:rsidP="00D646D5">
            <w:pPr>
              <w:pStyle w:val="Image"/>
            </w:pPr>
            <w:r>
              <w:t>finance f;</w:t>
            </w:r>
          </w:p>
          <w:p w14:paraId="7CF329E2" w14:textId="77777777" w:rsidR="00D646D5" w:rsidRDefault="00D646D5" w:rsidP="00D646D5">
            <w:pPr>
              <w:pStyle w:val="Image"/>
            </w:pPr>
            <w:r>
              <w:t>float pay,left;</w:t>
            </w:r>
          </w:p>
          <w:p w14:paraId="179AC93A" w14:textId="77777777" w:rsidR="00D646D5" w:rsidRDefault="00D646D5" w:rsidP="00D646D5">
            <w:pPr>
              <w:pStyle w:val="Image"/>
            </w:pPr>
            <w:r>
              <w:t>public:</w:t>
            </w:r>
          </w:p>
          <w:p w14:paraId="28266EF1" w14:textId="77777777" w:rsidR="00D646D5" w:rsidRDefault="00D646D5" w:rsidP="00D646D5">
            <w:pPr>
              <w:pStyle w:val="Image"/>
            </w:pPr>
            <w:r>
              <w:t>shopkeeper(int i):employee(i)</w:t>
            </w:r>
          </w:p>
          <w:p w14:paraId="657AE838" w14:textId="77777777" w:rsidR="00D646D5" w:rsidRDefault="00D646D5" w:rsidP="00D646D5">
            <w:pPr>
              <w:pStyle w:val="Image"/>
            </w:pPr>
            <w:r>
              <w:t>{</w:t>
            </w:r>
          </w:p>
          <w:p w14:paraId="372B8FED" w14:textId="77777777" w:rsidR="00D646D5" w:rsidRDefault="00D646D5" w:rsidP="00D646D5">
            <w:pPr>
              <w:pStyle w:val="Image"/>
            </w:pPr>
            <w:r>
              <w:t xml:space="preserve"> </w:t>
            </w:r>
          </w:p>
          <w:p w14:paraId="1D3D39F0" w14:textId="77777777" w:rsidR="00D646D5" w:rsidRDefault="00D646D5" w:rsidP="00D646D5">
            <w:pPr>
              <w:pStyle w:val="Image"/>
            </w:pPr>
            <w:r>
              <w:t>}</w:t>
            </w:r>
          </w:p>
          <w:p w14:paraId="50E46090" w14:textId="77777777" w:rsidR="00D646D5" w:rsidRDefault="00D646D5" w:rsidP="00D646D5">
            <w:pPr>
              <w:pStyle w:val="Image"/>
            </w:pPr>
            <w:r>
              <w:t>shopkeeper()</w:t>
            </w:r>
          </w:p>
          <w:p w14:paraId="64594CE0" w14:textId="77777777" w:rsidR="00D646D5" w:rsidRDefault="00D646D5" w:rsidP="00D646D5">
            <w:pPr>
              <w:pStyle w:val="Image"/>
            </w:pPr>
            <w:r>
              <w:t>{}</w:t>
            </w:r>
          </w:p>
          <w:p w14:paraId="50E7220A" w14:textId="77777777" w:rsidR="00D646D5" w:rsidRDefault="00D646D5" w:rsidP="00D646D5">
            <w:pPr>
              <w:pStyle w:val="Image"/>
            </w:pPr>
            <w:r>
              <w:t>void setsal(float salary )</w:t>
            </w:r>
          </w:p>
          <w:p w14:paraId="4E11AC5A" w14:textId="77777777" w:rsidR="00D646D5" w:rsidRDefault="00D646D5" w:rsidP="00D646D5">
            <w:pPr>
              <w:pStyle w:val="Image"/>
            </w:pPr>
            <w:r>
              <w:t>{</w:t>
            </w:r>
          </w:p>
          <w:p w14:paraId="170DE6EB" w14:textId="77777777" w:rsidR="00D646D5" w:rsidRDefault="00D646D5" w:rsidP="00D646D5">
            <w:pPr>
              <w:pStyle w:val="Image"/>
            </w:pPr>
            <w:r>
              <w:t xml:space="preserve">    this-&gt;salary=salary;</w:t>
            </w:r>
          </w:p>
          <w:p w14:paraId="0B608045" w14:textId="77777777" w:rsidR="00D646D5" w:rsidRDefault="00D646D5" w:rsidP="00D646D5">
            <w:pPr>
              <w:pStyle w:val="Image"/>
            </w:pPr>
            <w:r>
              <w:t>}</w:t>
            </w:r>
          </w:p>
          <w:p w14:paraId="102581B4" w14:textId="77777777" w:rsidR="00D646D5" w:rsidRDefault="00D646D5" w:rsidP="00D646D5">
            <w:pPr>
              <w:pStyle w:val="Image"/>
            </w:pPr>
            <w:r>
              <w:t>float getsal()</w:t>
            </w:r>
          </w:p>
          <w:p w14:paraId="09ED976F" w14:textId="77777777" w:rsidR="00D646D5" w:rsidRDefault="00D646D5" w:rsidP="00D646D5">
            <w:pPr>
              <w:pStyle w:val="Image"/>
            </w:pPr>
            <w:r>
              <w:t>{</w:t>
            </w:r>
          </w:p>
          <w:p w14:paraId="7AD723E9" w14:textId="77777777" w:rsidR="00D646D5" w:rsidRDefault="00D646D5" w:rsidP="00D646D5">
            <w:pPr>
              <w:pStyle w:val="Image"/>
            </w:pPr>
            <w:r>
              <w:t xml:space="preserve">    return salary;</w:t>
            </w:r>
          </w:p>
          <w:p w14:paraId="2A899064" w14:textId="77777777" w:rsidR="00D646D5" w:rsidRDefault="00D646D5" w:rsidP="00D646D5">
            <w:pPr>
              <w:pStyle w:val="Image"/>
            </w:pPr>
            <w:r>
              <w:t>}</w:t>
            </w:r>
          </w:p>
          <w:p w14:paraId="7A7511C9" w14:textId="77777777" w:rsidR="00D646D5" w:rsidRDefault="00D646D5" w:rsidP="00D646D5">
            <w:pPr>
              <w:pStyle w:val="Image"/>
            </w:pPr>
          </w:p>
          <w:p w14:paraId="78383477" w14:textId="77777777" w:rsidR="00D646D5" w:rsidRDefault="00D646D5" w:rsidP="00D646D5">
            <w:pPr>
              <w:pStyle w:val="Image"/>
            </w:pPr>
            <w:r>
              <w:t>void input()</w:t>
            </w:r>
          </w:p>
          <w:p w14:paraId="1F41C187" w14:textId="77777777" w:rsidR="00D646D5" w:rsidRDefault="00D646D5" w:rsidP="00D646D5">
            <w:pPr>
              <w:pStyle w:val="Image"/>
            </w:pPr>
            <w:r>
              <w:t>{</w:t>
            </w:r>
          </w:p>
          <w:p w14:paraId="38AA1B1B" w14:textId="77777777" w:rsidR="00D646D5" w:rsidRDefault="00D646D5" w:rsidP="00D646D5">
            <w:pPr>
              <w:pStyle w:val="Image"/>
            </w:pPr>
            <w:r>
              <w:t>cout&lt;&lt;"--------------------TAKING INPUTS FOR SHOP------------------"&lt;&lt;endl;</w:t>
            </w:r>
          </w:p>
          <w:p w14:paraId="70DEA416" w14:textId="77777777" w:rsidR="00D646D5" w:rsidRDefault="00D646D5" w:rsidP="00D646D5">
            <w:pPr>
              <w:pStyle w:val="Image"/>
            </w:pPr>
          </w:p>
          <w:p w14:paraId="2849D28F" w14:textId="77777777" w:rsidR="00D646D5" w:rsidRDefault="00D646D5" w:rsidP="00D646D5">
            <w:pPr>
              <w:pStyle w:val="Image"/>
            </w:pPr>
            <w:r>
              <w:t>cout&lt;&lt;"enter the salary of the shopkeeper"&lt;&lt;endl;</w:t>
            </w:r>
          </w:p>
          <w:p w14:paraId="331F8773" w14:textId="77777777" w:rsidR="00D646D5" w:rsidRDefault="00D646D5" w:rsidP="00D646D5">
            <w:pPr>
              <w:pStyle w:val="Image"/>
            </w:pPr>
            <w:r>
              <w:t xml:space="preserve">    cin&gt;&gt;salary;</w:t>
            </w:r>
          </w:p>
          <w:p w14:paraId="5B9C15E6" w14:textId="77777777" w:rsidR="00D646D5" w:rsidRDefault="00D646D5" w:rsidP="00D646D5">
            <w:pPr>
              <w:pStyle w:val="Image"/>
            </w:pPr>
            <w:r>
              <w:t xml:space="preserve">    f.subinbudget(salary);</w:t>
            </w:r>
          </w:p>
          <w:p w14:paraId="0E011191" w14:textId="77777777" w:rsidR="00D646D5" w:rsidRDefault="00D646D5" w:rsidP="00D646D5">
            <w:pPr>
              <w:pStyle w:val="Image"/>
            </w:pPr>
            <w:r>
              <w:t>cout&lt;&lt;"enter number of items in shop: "&lt;&lt;endl;</w:t>
            </w:r>
          </w:p>
          <w:p w14:paraId="5A0BA890" w14:textId="77777777" w:rsidR="00D646D5" w:rsidRDefault="00D646D5" w:rsidP="00D646D5">
            <w:pPr>
              <w:pStyle w:val="Image"/>
            </w:pPr>
            <w:r>
              <w:t xml:space="preserve">    cin&gt;&gt;no_of_items;                           //allocate memory dynamically</w:t>
            </w:r>
          </w:p>
          <w:p w14:paraId="0C4E81B2" w14:textId="77777777" w:rsidR="00D646D5" w:rsidRDefault="00D646D5" w:rsidP="00D646D5">
            <w:pPr>
              <w:pStyle w:val="Image"/>
            </w:pPr>
            <w:r>
              <w:t>price = new float [no_of_items];</w:t>
            </w:r>
          </w:p>
          <w:p w14:paraId="3AD233ED" w14:textId="77777777" w:rsidR="00D646D5" w:rsidRDefault="00D646D5" w:rsidP="00D646D5">
            <w:pPr>
              <w:pStyle w:val="Image"/>
            </w:pPr>
            <w:r>
              <w:t>menu = new string [no_of_items];</w:t>
            </w:r>
          </w:p>
          <w:p w14:paraId="2D1ECFA9" w14:textId="77777777" w:rsidR="00D646D5" w:rsidRDefault="00D646D5" w:rsidP="00D646D5">
            <w:pPr>
              <w:pStyle w:val="Image"/>
            </w:pPr>
            <w:r>
              <w:t xml:space="preserve">         </w:t>
            </w:r>
          </w:p>
          <w:p w14:paraId="12114197" w14:textId="77777777" w:rsidR="00D646D5" w:rsidRDefault="00D646D5" w:rsidP="00D646D5">
            <w:pPr>
              <w:pStyle w:val="Image"/>
            </w:pPr>
            <w:r>
              <w:t xml:space="preserve">cout&lt;&lt;"enter the items of menu and their quantity. "&lt;&lt;endl;  </w:t>
            </w:r>
          </w:p>
          <w:p w14:paraId="3B0E045D" w14:textId="77777777" w:rsidR="00D646D5" w:rsidRDefault="00D646D5" w:rsidP="00D646D5">
            <w:pPr>
              <w:pStyle w:val="Image"/>
            </w:pPr>
          </w:p>
          <w:p w14:paraId="23CA3AB4" w14:textId="77777777" w:rsidR="00D646D5" w:rsidRDefault="00D646D5" w:rsidP="00D646D5">
            <w:pPr>
              <w:pStyle w:val="Image"/>
            </w:pPr>
            <w:r>
              <w:t>for(int i=0; i&lt;no_of_items; i++)</w:t>
            </w:r>
          </w:p>
          <w:p w14:paraId="203AD9D8" w14:textId="77777777" w:rsidR="00D646D5" w:rsidRDefault="00D646D5" w:rsidP="00D646D5">
            <w:pPr>
              <w:pStyle w:val="Image"/>
            </w:pPr>
            <w:r>
              <w:t>{</w:t>
            </w:r>
          </w:p>
          <w:p w14:paraId="0CC3EDC4" w14:textId="77777777" w:rsidR="00D646D5" w:rsidRDefault="00D646D5" w:rsidP="00D646D5">
            <w:pPr>
              <w:pStyle w:val="Image"/>
            </w:pPr>
          </w:p>
          <w:p w14:paraId="538537D1" w14:textId="77777777" w:rsidR="00D646D5" w:rsidRDefault="00D646D5" w:rsidP="00D646D5">
            <w:pPr>
              <w:pStyle w:val="Image"/>
            </w:pPr>
            <w:r>
              <w:lastRenderedPageBreak/>
              <w:t>cin&gt;&gt;menu[i]&gt;&gt;quantity;</w:t>
            </w:r>
          </w:p>
          <w:p w14:paraId="38BB2EEF" w14:textId="77777777" w:rsidR="00D646D5" w:rsidRDefault="00D646D5" w:rsidP="00D646D5">
            <w:pPr>
              <w:pStyle w:val="Image"/>
            </w:pPr>
            <w:r>
              <w:t>inv.shop_items.push_back(quantity);</w:t>
            </w:r>
          </w:p>
          <w:p w14:paraId="000450C8" w14:textId="77777777" w:rsidR="00D646D5" w:rsidRDefault="00D646D5" w:rsidP="00D646D5">
            <w:pPr>
              <w:pStyle w:val="Image"/>
            </w:pPr>
          </w:p>
          <w:p w14:paraId="409BC6D9" w14:textId="77777777" w:rsidR="00D646D5" w:rsidRDefault="00D646D5" w:rsidP="00D646D5">
            <w:pPr>
              <w:pStyle w:val="Image"/>
            </w:pPr>
            <w:r>
              <w:t>}</w:t>
            </w:r>
          </w:p>
          <w:p w14:paraId="33284388" w14:textId="77777777" w:rsidR="00D646D5" w:rsidRDefault="00D646D5" w:rsidP="00D646D5">
            <w:pPr>
              <w:pStyle w:val="Image"/>
            </w:pPr>
          </w:p>
          <w:p w14:paraId="2AB391CC" w14:textId="77777777" w:rsidR="00D646D5" w:rsidRDefault="00D646D5" w:rsidP="00D646D5">
            <w:pPr>
              <w:pStyle w:val="Image"/>
            </w:pPr>
            <w:r>
              <w:t xml:space="preserve">cout&lt;&lt;"enter the prices of items "&lt;&lt;endl;  </w:t>
            </w:r>
          </w:p>
          <w:p w14:paraId="45ED0D56" w14:textId="77777777" w:rsidR="00D646D5" w:rsidRDefault="00D646D5" w:rsidP="00D646D5">
            <w:pPr>
              <w:pStyle w:val="Image"/>
            </w:pPr>
            <w:r>
              <w:t>for(int i=0; i&lt;no_of_items; i++)</w:t>
            </w:r>
          </w:p>
          <w:p w14:paraId="322567FF" w14:textId="77777777" w:rsidR="00D646D5" w:rsidRDefault="00D646D5" w:rsidP="00D646D5">
            <w:pPr>
              <w:pStyle w:val="Image"/>
            </w:pPr>
            <w:r>
              <w:t>{</w:t>
            </w:r>
          </w:p>
          <w:p w14:paraId="60136D9D" w14:textId="77777777" w:rsidR="00D646D5" w:rsidRDefault="00D646D5" w:rsidP="00D646D5">
            <w:pPr>
              <w:pStyle w:val="Image"/>
            </w:pPr>
            <w:r>
              <w:t>cin&gt;&gt;price[i];</w:t>
            </w:r>
          </w:p>
          <w:p w14:paraId="646100EA" w14:textId="77777777" w:rsidR="00D646D5" w:rsidRDefault="00D646D5" w:rsidP="00D646D5">
            <w:pPr>
              <w:pStyle w:val="Image"/>
            </w:pPr>
            <w:r>
              <w:t>}</w:t>
            </w:r>
          </w:p>
          <w:p w14:paraId="786D0BE3" w14:textId="77777777" w:rsidR="00D646D5" w:rsidRDefault="00D646D5" w:rsidP="00D646D5">
            <w:pPr>
              <w:pStyle w:val="Image"/>
            </w:pPr>
            <w:r>
              <w:t>}  //items and its quantity</w:t>
            </w:r>
          </w:p>
          <w:p w14:paraId="0A6DFF7A" w14:textId="77777777" w:rsidR="00D646D5" w:rsidRDefault="00D646D5" w:rsidP="00D646D5">
            <w:pPr>
              <w:pStyle w:val="Image"/>
            </w:pPr>
            <w:r>
              <w:t xml:space="preserve">    //Dma no of items</w:t>
            </w:r>
          </w:p>
          <w:p w14:paraId="38EE901C" w14:textId="77777777" w:rsidR="00D646D5" w:rsidRDefault="00D646D5" w:rsidP="00D646D5">
            <w:pPr>
              <w:pStyle w:val="Image"/>
            </w:pPr>
            <w:r>
              <w:t xml:space="preserve">    //menu array</w:t>
            </w:r>
          </w:p>
          <w:p w14:paraId="331B6321" w14:textId="77777777" w:rsidR="00D646D5" w:rsidRDefault="00D646D5" w:rsidP="00D646D5">
            <w:pPr>
              <w:pStyle w:val="Image"/>
            </w:pPr>
            <w:r>
              <w:t xml:space="preserve">    //menu price array</w:t>
            </w:r>
          </w:p>
          <w:p w14:paraId="3CB6C47A" w14:textId="77777777" w:rsidR="00D646D5" w:rsidRDefault="00D646D5" w:rsidP="00D646D5">
            <w:pPr>
              <w:pStyle w:val="Image"/>
            </w:pPr>
            <w:r>
              <w:t xml:space="preserve">               </w:t>
            </w:r>
          </w:p>
          <w:p w14:paraId="4A9C4DD8" w14:textId="77777777" w:rsidR="00D646D5" w:rsidRDefault="00D646D5" w:rsidP="00D646D5">
            <w:pPr>
              <w:pStyle w:val="Image"/>
            </w:pPr>
          </w:p>
          <w:p w14:paraId="696322EB" w14:textId="77777777" w:rsidR="00D646D5" w:rsidRDefault="00D646D5" w:rsidP="00D646D5">
            <w:pPr>
              <w:pStyle w:val="Image"/>
            </w:pPr>
            <w:r>
              <w:t>void display()</w:t>
            </w:r>
          </w:p>
          <w:p w14:paraId="1B3F8E34" w14:textId="77777777" w:rsidR="00D646D5" w:rsidRDefault="00D646D5" w:rsidP="00D646D5">
            <w:pPr>
              <w:pStyle w:val="Image"/>
            </w:pPr>
            <w:r>
              <w:t>{</w:t>
            </w:r>
          </w:p>
          <w:p w14:paraId="703F2BE4" w14:textId="77777777" w:rsidR="00D646D5" w:rsidRDefault="00D646D5" w:rsidP="00D646D5">
            <w:pPr>
              <w:pStyle w:val="Image"/>
            </w:pPr>
            <w:r>
              <w:t>cout&lt;&lt;"the menu items are: "&lt;&lt;endl;</w:t>
            </w:r>
          </w:p>
          <w:p w14:paraId="4283C336" w14:textId="77777777" w:rsidR="00D646D5" w:rsidRDefault="00D646D5" w:rsidP="00D646D5">
            <w:pPr>
              <w:pStyle w:val="Image"/>
            </w:pPr>
            <w:r>
              <w:t>for(int i=0; i&lt;no_of_items; i++){</w:t>
            </w:r>
          </w:p>
          <w:p w14:paraId="53E4D259" w14:textId="77777777" w:rsidR="00D646D5" w:rsidRDefault="00D646D5" w:rsidP="00D646D5">
            <w:pPr>
              <w:pStyle w:val="Image"/>
            </w:pPr>
            <w:r>
              <w:t>cout &lt;&lt;i+1&lt;&lt;" "&lt;&lt; menu[i] &lt;&lt; " price is "&lt;&lt;   price[i]  &lt;&lt; endl;</w:t>
            </w:r>
          </w:p>
          <w:p w14:paraId="0C66711C" w14:textId="77777777" w:rsidR="00D646D5" w:rsidRDefault="00D646D5" w:rsidP="00D646D5">
            <w:pPr>
              <w:pStyle w:val="Image"/>
            </w:pPr>
            <w:r>
              <w:t>}</w:t>
            </w:r>
          </w:p>
          <w:p w14:paraId="510DEB4E" w14:textId="77777777" w:rsidR="00D646D5" w:rsidRDefault="00D646D5" w:rsidP="00D646D5">
            <w:pPr>
              <w:pStyle w:val="Image"/>
            </w:pPr>
          </w:p>
          <w:p w14:paraId="1E08E8A7" w14:textId="77777777" w:rsidR="00D646D5" w:rsidRDefault="00D646D5" w:rsidP="00D646D5">
            <w:pPr>
              <w:pStyle w:val="Image"/>
            </w:pPr>
            <w:r>
              <w:t xml:space="preserve">}  </w:t>
            </w:r>
          </w:p>
          <w:p w14:paraId="56D215EC" w14:textId="77777777" w:rsidR="00D646D5" w:rsidRDefault="00D646D5" w:rsidP="00D646D5">
            <w:pPr>
              <w:pStyle w:val="Image"/>
            </w:pPr>
          </w:p>
          <w:p w14:paraId="549FF4F8" w14:textId="77777777" w:rsidR="00D646D5" w:rsidRDefault="00D646D5" w:rsidP="00D646D5">
            <w:pPr>
              <w:pStyle w:val="Image"/>
            </w:pPr>
            <w:r>
              <w:t xml:space="preserve">void workfunction(){  </w:t>
            </w:r>
          </w:p>
          <w:p w14:paraId="1785C010" w14:textId="77777777" w:rsidR="00D646D5" w:rsidRDefault="00D646D5" w:rsidP="00D646D5">
            <w:pPr>
              <w:pStyle w:val="Image"/>
            </w:pPr>
            <w:r>
              <w:t xml:space="preserve">  //return bill</w:t>
            </w:r>
          </w:p>
          <w:p w14:paraId="0125E3DB" w14:textId="77777777" w:rsidR="00D646D5" w:rsidRDefault="00D646D5" w:rsidP="00D646D5">
            <w:pPr>
              <w:pStyle w:val="Image"/>
            </w:pPr>
            <w:r>
              <w:t xml:space="preserve">  int choice,n,q,l;</w:t>
            </w:r>
          </w:p>
          <w:p w14:paraId="25A30B52" w14:textId="77777777" w:rsidR="00D646D5" w:rsidRDefault="00D646D5" w:rsidP="00D646D5">
            <w:pPr>
              <w:pStyle w:val="Image"/>
            </w:pPr>
            <w:r>
              <w:t>cout&lt;&lt;"*****************WELCOME TO SHOP*****************"&lt;&lt;endl;</w:t>
            </w:r>
          </w:p>
          <w:p w14:paraId="7AF61C8F" w14:textId="77777777" w:rsidR="00D646D5" w:rsidRDefault="00D646D5" w:rsidP="00D646D5">
            <w:pPr>
              <w:pStyle w:val="Image"/>
            </w:pPr>
          </w:p>
          <w:p w14:paraId="4EB28223" w14:textId="77777777" w:rsidR="00D646D5" w:rsidRDefault="00D646D5" w:rsidP="00D646D5">
            <w:pPr>
              <w:pStyle w:val="Image"/>
            </w:pPr>
            <w:r>
              <w:t xml:space="preserve">   display();</w:t>
            </w:r>
          </w:p>
          <w:p w14:paraId="31375567" w14:textId="77777777" w:rsidR="00D646D5" w:rsidRDefault="00D646D5" w:rsidP="00D646D5">
            <w:pPr>
              <w:pStyle w:val="Image"/>
            </w:pPr>
            <w:r>
              <w:t xml:space="preserve">   cout&lt;&lt;"enter how many different menu items do you want to buy? "&lt;&lt;endl;</w:t>
            </w:r>
          </w:p>
          <w:p w14:paraId="32D41E58" w14:textId="77777777" w:rsidR="00D646D5" w:rsidRDefault="00D646D5" w:rsidP="00D646D5">
            <w:pPr>
              <w:pStyle w:val="Image"/>
            </w:pPr>
            <w:r>
              <w:t xml:space="preserve">   cin&gt;&gt;n;</w:t>
            </w:r>
          </w:p>
          <w:p w14:paraId="0E9CEC37" w14:textId="77777777" w:rsidR="00D646D5" w:rsidRDefault="00D646D5" w:rsidP="00D646D5">
            <w:pPr>
              <w:pStyle w:val="Image"/>
            </w:pPr>
          </w:p>
          <w:p w14:paraId="351EB014" w14:textId="77777777" w:rsidR="00D646D5" w:rsidRDefault="00D646D5" w:rsidP="00D646D5">
            <w:pPr>
              <w:pStyle w:val="Image"/>
            </w:pPr>
            <w:r>
              <w:t xml:space="preserve">   for(int i=0; i&lt;n; i++)</w:t>
            </w:r>
          </w:p>
          <w:p w14:paraId="7555CEA5" w14:textId="77777777" w:rsidR="00D646D5" w:rsidRDefault="00D646D5" w:rsidP="00D646D5">
            <w:pPr>
              <w:pStyle w:val="Image"/>
            </w:pPr>
            <w:r>
              <w:t xml:space="preserve">   {</w:t>
            </w:r>
          </w:p>
          <w:p w14:paraId="77E598E8" w14:textId="77777777" w:rsidR="00D646D5" w:rsidRDefault="00D646D5" w:rsidP="00D646D5">
            <w:pPr>
              <w:pStyle w:val="Image"/>
            </w:pPr>
            <w:r>
              <w:t xml:space="preserve">    cout&lt;&lt;"enter the position of the item you want to select and its quantity "&lt;&lt;endl;</w:t>
            </w:r>
          </w:p>
          <w:p w14:paraId="3E27FDFC" w14:textId="77777777" w:rsidR="00D646D5" w:rsidRDefault="00D646D5" w:rsidP="00D646D5">
            <w:pPr>
              <w:pStyle w:val="Image"/>
            </w:pPr>
            <w:r>
              <w:t xml:space="preserve">    cin&gt;&gt;choice;</w:t>
            </w:r>
          </w:p>
          <w:p w14:paraId="1F477036" w14:textId="77777777" w:rsidR="00D646D5" w:rsidRDefault="00D646D5" w:rsidP="00D646D5">
            <w:pPr>
              <w:pStyle w:val="Image"/>
            </w:pPr>
            <w:r>
              <w:t xml:space="preserve">    cin&gt;&gt;q;</w:t>
            </w:r>
          </w:p>
          <w:p w14:paraId="12A87BEC" w14:textId="77777777" w:rsidR="00D646D5" w:rsidRDefault="00D646D5" w:rsidP="00D646D5">
            <w:pPr>
              <w:pStyle w:val="Image"/>
            </w:pPr>
          </w:p>
          <w:p w14:paraId="64A6B7F7" w14:textId="77777777" w:rsidR="00D646D5" w:rsidRDefault="00D646D5" w:rsidP="00D646D5">
            <w:pPr>
              <w:pStyle w:val="Image"/>
            </w:pPr>
            <w:r>
              <w:t xml:space="preserve">   if(inv.shop_items[choice-1]==0 || inv.shop_items[choice-1]&lt;q ){</w:t>
            </w:r>
          </w:p>
          <w:p w14:paraId="6AEC7783" w14:textId="77777777" w:rsidR="00D646D5" w:rsidRDefault="00D646D5" w:rsidP="00D646D5">
            <w:pPr>
              <w:pStyle w:val="Image"/>
            </w:pPr>
            <w:r>
              <w:t xml:space="preserve">    inv.restock(choice-1);</w:t>
            </w:r>
          </w:p>
          <w:p w14:paraId="0CB1D54E" w14:textId="77777777" w:rsidR="00D646D5" w:rsidRDefault="00D646D5" w:rsidP="00D646D5">
            <w:pPr>
              <w:pStyle w:val="Image"/>
            </w:pPr>
            <w:r>
              <w:t xml:space="preserve">   }</w:t>
            </w:r>
          </w:p>
          <w:p w14:paraId="1D50B66E" w14:textId="77777777" w:rsidR="00D646D5" w:rsidRDefault="00D646D5" w:rsidP="00D646D5">
            <w:pPr>
              <w:pStyle w:val="Image"/>
            </w:pPr>
          </w:p>
          <w:p w14:paraId="3C734A11" w14:textId="77777777" w:rsidR="00D646D5" w:rsidRDefault="00D646D5" w:rsidP="00D646D5">
            <w:pPr>
              <w:pStyle w:val="Image"/>
            </w:pPr>
            <w:r>
              <w:t xml:space="preserve">  </w:t>
            </w:r>
          </w:p>
          <w:p w14:paraId="2DED392E" w14:textId="77777777" w:rsidR="00D646D5" w:rsidRDefault="00D646D5" w:rsidP="00D646D5">
            <w:pPr>
              <w:pStyle w:val="Image"/>
            </w:pPr>
          </w:p>
          <w:p w14:paraId="00B76CBC" w14:textId="77777777" w:rsidR="00D646D5" w:rsidRDefault="00D646D5" w:rsidP="00D646D5">
            <w:pPr>
              <w:pStyle w:val="Image"/>
            </w:pPr>
            <w:r>
              <w:t xml:space="preserve">   bill = bill + (price[choice-1]*q);</w:t>
            </w:r>
          </w:p>
          <w:p w14:paraId="17D325AA" w14:textId="77777777" w:rsidR="00D646D5" w:rsidRDefault="00D646D5" w:rsidP="00D646D5">
            <w:pPr>
              <w:pStyle w:val="Image"/>
            </w:pPr>
            <w:r>
              <w:t xml:space="preserve">   l=inv.shop_items[choice-1];</w:t>
            </w:r>
          </w:p>
          <w:p w14:paraId="1A58BB89" w14:textId="77777777" w:rsidR="00D646D5" w:rsidRDefault="00D646D5" w:rsidP="00D646D5">
            <w:pPr>
              <w:pStyle w:val="Image"/>
            </w:pPr>
            <w:r>
              <w:t xml:space="preserve">   l=l-q;</w:t>
            </w:r>
          </w:p>
          <w:p w14:paraId="591F2E67" w14:textId="77777777" w:rsidR="00D646D5" w:rsidRDefault="00D646D5" w:rsidP="00D646D5">
            <w:pPr>
              <w:pStyle w:val="Image"/>
            </w:pPr>
            <w:r>
              <w:t xml:space="preserve">   inv.shop_items[choice-1]=l;</w:t>
            </w:r>
          </w:p>
          <w:p w14:paraId="1C440D62" w14:textId="77777777" w:rsidR="00D646D5" w:rsidRDefault="00D646D5" w:rsidP="00D646D5">
            <w:pPr>
              <w:pStyle w:val="Image"/>
            </w:pPr>
            <w:r>
              <w:t xml:space="preserve">   }</w:t>
            </w:r>
          </w:p>
          <w:p w14:paraId="79C2303B" w14:textId="77777777" w:rsidR="00D646D5" w:rsidRDefault="00D646D5" w:rsidP="00D646D5">
            <w:pPr>
              <w:pStyle w:val="Image"/>
            </w:pPr>
            <w:r>
              <w:t xml:space="preserve">      cout&lt;&lt;"the bill is: "&lt;&lt;bill&lt;&lt;endl&lt;&lt;"enter the pay"&lt;&lt;endl; </w:t>
            </w:r>
          </w:p>
          <w:p w14:paraId="29C13A27" w14:textId="77777777" w:rsidR="00D646D5" w:rsidRDefault="00D646D5" w:rsidP="00D646D5">
            <w:pPr>
              <w:pStyle w:val="Image"/>
            </w:pPr>
            <w:r>
              <w:t xml:space="preserve">      cin&gt;&gt;pay;</w:t>
            </w:r>
          </w:p>
          <w:p w14:paraId="74E0A13D" w14:textId="77777777" w:rsidR="00D646D5" w:rsidRDefault="00D646D5" w:rsidP="00D646D5">
            <w:pPr>
              <w:pStyle w:val="Image"/>
            </w:pPr>
            <w:r>
              <w:t xml:space="preserve">      left=pay-bill;</w:t>
            </w:r>
          </w:p>
          <w:p w14:paraId="68968E67" w14:textId="77777777" w:rsidR="00D646D5" w:rsidRDefault="00D646D5" w:rsidP="00D646D5">
            <w:pPr>
              <w:pStyle w:val="Image"/>
            </w:pPr>
            <w:r>
              <w:t xml:space="preserve">      cout&lt;&lt;"your change is: "&lt;&lt;left&lt;&lt;endl;</w:t>
            </w:r>
          </w:p>
          <w:p w14:paraId="72E1FF53" w14:textId="77777777" w:rsidR="00D646D5" w:rsidRDefault="00D646D5" w:rsidP="00D646D5">
            <w:pPr>
              <w:pStyle w:val="Image"/>
            </w:pPr>
            <w:r>
              <w:t xml:space="preserve">     f.addinbudget(bill);</w:t>
            </w:r>
          </w:p>
          <w:p w14:paraId="630D014C" w14:textId="77777777" w:rsidR="00D646D5" w:rsidRDefault="00D646D5" w:rsidP="00D646D5">
            <w:pPr>
              <w:pStyle w:val="Image"/>
            </w:pPr>
            <w:r>
              <w:t xml:space="preserve">}      </w:t>
            </w:r>
          </w:p>
          <w:p w14:paraId="04F79B0D" w14:textId="77777777" w:rsidR="00D646D5" w:rsidRDefault="00D646D5" w:rsidP="00D646D5">
            <w:pPr>
              <w:pStyle w:val="Image"/>
            </w:pPr>
          </w:p>
          <w:p w14:paraId="2A03FE6B" w14:textId="77777777" w:rsidR="00D646D5" w:rsidRDefault="00D646D5" w:rsidP="00D646D5">
            <w:pPr>
              <w:pStyle w:val="Image"/>
            </w:pPr>
            <w:r>
              <w:t>};</w:t>
            </w:r>
          </w:p>
          <w:p w14:paraId="7644074A" w14:textId="77777777" w:rsidR="00D646D5" w:rsidRDefault="00D646D5" w:rsidP="00D646D5">
            <w:pPr>
              <w:pStyle w:val="Image"/>
            </w:pPr>
          </w:p>
          <w:p w14:paraId="2AD89978" w14:textId="77777777" w:rsidR="00D646D5" w:rsidRDefault="00D646D5" w:rsidP="00D646D5">
            <w:pPr>
              <w:pStyle w:val="Image"/>
            </w:pPr>
          </w:p>
          <w:p w14:paraId="52846689" w14:textId="77777777" w:rsidR="00D646D5" w:rsidRDefault="00D646D5" w:rsidP="00D646D5">
            <w:pPr>
              <w:pStyle w:val="Image"/>
            </w:pPr>
            <w:r>
              <w:t>//---------------------------------------------------------</w:t>
            </w:r>
          </w:p>
          <w:p w14:paraId="3C5E7CB9" w14:textId="77777777" w:rsidR="00D646D5" w:rsidRDefault="00D646D5" w:rsidP="00D646D5">
            <w:pPr>
              <w:pStyle w:val="Image"/>
            </w:pPr>
            <w:r>
              <w:t xml:space="preserve">                     //CHEF CLASS</w:t>
            </w:r>
          </w:p>
          <w:p w14:paraId="0FE38EB7" w14:textId="77777777" w:rsidR="00D646D5" w:rsidRDefault="00D646D5" w:rsidP="00D646D5">
            <w:pPr>
              <w:pStyle w:val="Image"/>
            </w:pPr>
            <w:r>
              <w:t>//---------------------------------------------------------</w:t>
            </w:r>
          </w:p>
          <w:p w14:paraId="27E6BD3A" w14:textId="77777777" w:rsidR="00D646D5" w:rsidRDefault="00D646D5" w:rsidP="00D646D5">
            <w:pPr>
              <w:pStyle w:val="Image"/>
            </w:pPr>
            <w:r>
              <w:t>class chef:protected employee</w:t>
            </w:r>
          </w:p>
          <w:p w14:paraId="59F61D21" w14:textId="77777777" w:rsidR="00D646D5" w:rsidRDefault="00D646D5" w:rsidP="00D646D5">
            <w:pPr>
              <w:pStyle w:val="Image"/>
            </w:pPr>
            <w:r>
              <w:t>{</w:t>
            </w:r>
          </w:p>
          <w:p w14:paraId="51C86AA1" w14:textId="77777777" w:rsidR="00D646D5" w:rsidRDefault="00D646D5" w:rsidP="00D646D5">
            <w:pPr>
              <w:pStyle w:val="Image"/>
            </w:pPr>
            <w:r>
              <w:t xml:space="preserve">     </w:t>
            </w:r>
          </w:p>
          <w:p w14:paraId="10AF950F" w14:textId="77777777" w:rsidR="00D646D5" w:rsidRDefault="00D646D5" w:rsidP="00D646D5">
            <w:pPr>
              <w:pStyle w:val="Image"/>
            </w:pPr>
            <w:r>
              <w:t>//------------attributes-------------</w:t>
            </w:r>
          </w:p>
          <w:p w14:paraId="3AF60983" w14:textId="77777777" w:rsidR="00D646D5" w:rsidRDefault="00D646D5" w:rsidP="00D646D5">
            <w:pPr>
              <w:pStyle w:val="Image"/>
            </w:pPr>
            <w:r>
              <w:t>string *menu;</w:t>
            </w:r>
          </w:p>
          <w:p w14:paraId="0BD7AEC0" w14:textId="77777777" w:rsidR="00D646D5" w:rsidRDefault="00D646D5" w:rsidP="00D646D5">
            <w:pPr>
              <w:pStyle w:val="Image"/>
            </w:pPr>
            <w:r>
              <w:t>float *price;</w:t>
            </w:r>
          </w:p>
          <w:p w14:paraId="6C57AC27" w14:textId="77777777" w:rsidR="00D646D5" w:rsidRDefault="00D646D5" w:rsidP="00D646D5">
            <w:pPr>
              <w:pStyle w:val="Image"/>
            </w:pPr>
            <w:r>
              <w:t>int nof_items;</w:t>
            </w:r>
          </w:p>
          <w:p w14:paraId="7A743B0B" w14:textId="77777777" w:rsidR="00D646D5" w:rsidRDefault="00D646D5" w:rsidP="00D646D5">
            <w:pPr>
              <w:pStyle w:val="Image"/>
            </w:pPr>
            <w:r>
              <w:t>finance f;</w:t>
            </w:r>
          </w:p>
          <w:p w14:paraId="5809FDF8" w14:textId="77777777" w:rsidR="00D646D5" w:rsidRDefault="00D646D5" w:rsidP="00D646D5">
            <w:pPr>
              <w:pStyle w:val="Image"/>
            </w:pPr>
            <w:r>
              <w:t>float bill=0.0;</w:t>
            </w:r>
          </w:p>
          <w:p w14:paraId="1260FF5E" w14:textId="77777777" w:rsidR="00D646D5" w:rsidRDefault="00D646D5" w:rsidP="00D646D5">
            <w:pPr>
              <w:pStyle w:val="Image"/>
            </w:pPr>
            <w:r>
              <w:t>float salary;</w:t>
            </w:r>
          </w:p>
          <w:p w14:paraId="2E317EAF" w14:textId="77777777" w:rsidR="00D646D5" w:rsidRDefault="00D646D5" w:rsidP="00D646D5">
            <w:pPr>
              <w:pStyle w:val="Image"/>
            </w:pPr>
            <w:r>
              <w:t>inventory in;</w:t>
            </w:r>
          </w:p>
          <w:p w14:paraId="3BD5C8A1" w14:textId="77777777" w:rsidR="00D646D5" w:rsidRDefault="00D646D5" w:rsidP="00D646D5">
            <w:pPr>
              <w:pStyle w:val="Image"/>
            </w:pPr>
            <w:r>
              <w:t>int quantity;</w:t>
            </w:r>
          </w:p>
          <w:p w14:paraId="137EA627" w14:textId="77777777" w:rsidR="00D646D5" w:rsidRDefault="00D646D5" w:rsidP="00D646D5">
            <w:pPr>
              <w:pStyle w:val="Image"/>
            </w:pPr>
            <w:r>
              <w:t>float pay,left;</w:t>
            </w:r>
          </w:p>
          <w:p w14:paraId="7CB8DB97" w14:textId="77777777" w:rsidR="00D646D5" w:rsidRDefault="00D646D5" w:rsidP="00D646D5">
            <w:pPr>
              <w:pStyle w:val="Image"/>
            </w:pPr>
            <w:r>
              <w:t>//nofitems variable + setter getter</w:t>
            </w:r>
          </w:p>
          <w:p w14:paraId="5ACD1D40" w14:textId="77777777" w:rsidR="00D646D5" w:rsidRDefault="00D646D5" w:rsidP="00D646D5">
            <w:pPr>
              <w:pStyle w:val="Image"/>
            </w:pPr>
            <w:r>
              <w:t>//------------constructor------------</w:t>
            </w:r>
          </w:p>
          <w:p w14:paraId="09E80196" w14:textId="77777777" w:rsidR="00D646D5" w:rsidRDefault="00D646D5" w:rsidP="00D646D5">
            <w:pPr>
              <w:pStyle w:val="Image"/>
            </w:pPr>
            <w:r>
              <w:t>public:</w:t>
            </w:r>
          </w:p>
          <w:p w14:paraId="24918919" w14:textId="77777777" w:rsidR="00D646D5" w:rsidRDefault="00D646D5" w:rsidP="00D646D5">
            <w:pPr>
              <w:pStyle w:val="Image"/>
            </w:pPr>
            <w:r>
              <w:t>//----------member functions----------</w:t>
            </w:r>
          </w:p>
          <w:p w14:paraId="7E4540FF" w14:textId="77777777" w:rsidR="00D646D5" w:rsidRDefault="00D646D5" w:rsidP="00D646D5">
            <w:pPr>
              <w:pStyle w:val="Image"/>
            </w:pPr>
          </w:p>
          <w:p w14:paraId="41DB6A54" w14:textId="77777777" w:rsidR="00D646D5" w:rsidRDefault="00D646D5" w:rsidP="00D646D5">
            <w:pPr>
              <w:pStyle w:val="Image"/>
            </w:pPr>
            <w:r>
              <w:t>chef(int i):employee(i)</w:t>
            </w:r>
          </w:p>
          <w:p w14:paraId="198ADD61" w14:textId="77777777" w:rsidR="00D646D5" w:rsidRDefault="00D646D5" w:rsidP="00D646D5">
            <w:pPr>
              <w:pStyle w:val="Image"/>
            </w:pPr>
            <w:r>
              <w:t>{}</w:t>
            </w:r>
          </w:p>
          <w:p w14:paraId="7F5B82F0" w14:textId="77777777" w:rsidR="00D646D5" w:rsidRDefault="00D646D5" w:rsidP="00D646D5">
            <w:pPr>
              <w:pStyle w:val="Image"/>
            </w:pPr>
            <w:r>
              <w:t>chef()</w:t>
            </w:r>
          </w:p>
          <w:p w14:paraId="74BB33EF" w14:textId="77777777" w:rsidR="00D646D5" w:rsidRDefault="00D646D5" w:rsidP="00D646D5">
            <w:pPr>
              <w:pStyle w:val="Image"/>
            </w:pPr>
            <w:r>
              <w:t>{</w:t>
            </w:r>
          </w:p>
          <w:p w14:paraId="4CC456AD" w14:textId="77777777" w:rsidR="00D646D5" w:rsidRDefault="00D646D5" w:rsidP="00D646D5">
            <w:pPr>
              <w:pStyle w:val="Image"/>
            </w:pPr>
          </w:p>
          <w:p w14:paraId="233E189F" w14:textId="77777777" w:rsidR="00D646D5" w:rsidRDefault="00D646D5" w:rsidP="00D646D5">
            <w:pPr>
              <w:pStyle w:val="Image"/>
            </w:pPr>
            <w:r>
              <w:t>}</w:t>
            </w:r>
          </w:p>
          <w:p w14:paraId="20434336" w14:textId="77777777" w:rsidR="00D646D5" w:rsidRDefault="00D646D5" w:rsidP="00D646D5">
            <w:pPr>
              <w:pStyle w:val="Image"/>
            </w:pPr>
            <w:r>
              <w:t>void setsal(float salary)</w:t>
            </w:r>
          </w:p>
          <w:p w14:paraId="4F7631FA" w14:textId="77777777" w:rsidR="00D646D5" w:rsidRDefault="00D646D5" w:rsidP="00D646D5">
            <w:pPr>
              <w:pStyle w:val="Image"/>
            </w:pPr>
            <w:r>
              <w:t>{</w:t>
            </w:r>
          </w:p>
          <w:p w14:paraId="046828FA" w14:textId="77777777" w:rsidR="00D646D5" w:rsidRDefault="00D646D5" w:rsidP="00D646D5">
            <w:pPr>
              <w:pStyle w:val="Image"/>
            </w:pPr>
            <w:r>
              <w:t xml:space="preserve">    this-&gt;salary=salary;</w:t>
            </w:r>
          </w:p>
          <w:p w14:paraId="2AF8BA8A" w14:textId="77777777" w:rsidR="00D646D5" w:rsidRDefault="00D646D5" w:rsidP="00D646D5">
            <w:pPr>
              <w:pStyle w:val="Image"/>
            </w:pPr>
            <w:r>
              <w:t>}</w:t>
            </w:r>
          </w:p>
          <w:p w14:paraId="2319110F" w14:textId="77777777" w:rsidR="00D646D5" w:rsidRDefault="00D646D5" w:rsidP="00D646D5">
            <w:pPr>
              <w:pStyle w:val="Image"/>
            </w:pPr>
            <w:r>
              <w:t>float getsal()</w:t>
            </w:r>
          </w:p>
          <w:p w14:paraId="13B02686" w14:textId="77777777" w:rsidR="00D646D5" w:rsidRDefault="00D646D5" w:rsidP="00D646D5">
            <w:pPr>
              <w:pStyle w:val="Image"/>
            </w:pPr>
            <w:r>
              <w:t>{</w:t>
            </w:r>
          </w:p>
          <w:p w14:paraId="67C28D63" w14:textId="77777777" w:rsidR="00D646D5" w:rsidRDefault="00D646D5" w:rsidP="00D646D5">
            <w:pPr>
              <w:pStyle w:val="Image"/>
            </w:pPr>
            <w:r>
              <w:t xml:space="preserve">    return salary;</w:t>
            </w:r>
          </w:p>
          <w:p w14:paraId="2DB6FD56" w14:textId="77777777" w:rsidR="00D646D5" w:rsidRDefault="00D646D5" w:rsidP="00D646D5">
            <w:pPr>
              <w:pStyle w:val="Image"/>
            </w:pPr>
            <w:r>
              <w:t>}</w:t>
            </w:r>
          </w:p>
          <w:p w14:paraId="60219512" w14:textId="77777777" w:rsidR="00D646D5" w:rsidRDefault="00D646D5" w:rsidP="00D646D5">
            <w:pPr>
              <w:pStyle w:val="Image"/>
            </w:pPr>
          </w:p>
          <w:p w14:paraId="0360C2A9" w14:textId="77777777" w:rsidR="00D646D5" w:rsidRDefault="00D646D5" w:rsidP="00D646D5">
            <w:pPr>
              <w:pStyle w:val="Image"/>
            </w:pPr>
            <w:r>
              <w:t>void setno(int no)</w:t>
            </w:r>
          </w:p>
          <w:p w14:paraId="32188F2F" w14:textId="77777777" w:rsidR="00D646D5" w:rsidRDefault="00D646D5" w:rsidP="00D646D5">
            <w:pPr>
              <w:pStyle w:val="Image"/>
            </w:pPr>
            <w:r>
              <w:t>{nof_items=no;}</w:t>
            </w:r>
          </w:p>
          <w:p w14:paraId="7339C3FB" w14:textId="77777777" w:rsidR="00D646D5" w:rsidRDefault="00D646D5" w:rsidP="00D646D5">
            <w:pPr>
              <w:pStyle w:val="Image"/>
            </w:pPr>
          </w:p>
          <w:p w14:paraId="0A206015" w14:textId="77777777" w:rsidR="00D646D5" w:rsidRDefault="00D646D5" w:rsidP="00D646D5">
            <w:pPr>
              <w:pStyle w:val="Image"/>
            </w:pPr>
            <w:r>
              <w:t>void set_bill(float bill)</w:t>
            </w:r>
          </w:p>
          <w:p w14:paraId="1712CEB0" w14:textId="77777777" w:rsidR="00D646D5" w:rsidRDefault="00D646D5" w:rsidP="00D646D5">
            <w:pPr>
              <w:pStyle w:val="Image"/>
            </w:pPr>
            <w:r>
              <w:t>{</w:t>
            </w:r>
          </w:p>
          <w:p w14:paraId="478FED3C" w14:textId="77777777" w:rsidR="00D646D5" w:rsidRDefault="00D646D5" w:rsidP="00D646D5">
            <w:pPr>
              <w:pStyle w:val="Image"/>
            </w:pPr>
            <w:r>
              <w:t xml:space="preserve">    this-&gt;bill=bill;</w:t>
            </w:r>
          </w:p>
          <w:p w14:paraId="778CF295" w14:textId="77777777" w:rsidR="00D646D5" w:rsidRDefault="00D646D5" w:rsidP="00D646D5">
            <w:pPr>
              <w:pStyle w:val="Image"/>
            </w:pPr>
            <w:r>
              <w:t>}</w:t>
            </w:r>
          </w:p>
          <w:p w14:paraId="75432B85" w14:textId="77777777" w:rsidR="00D646D5" w:rsidRDefault="00D646D5" w:rsidP="00D646D5">
            <w:pPr>
              <w:pStyle w:val="Image"/>
            </w:pPr>
            <w:r>
              <w:t>float get_bill()</w:t>
            </w:r>
          </w:p>
          <w:p w14:paraId="2CE99503" w14:textId="77777777" w:rsidR="00D646D5" w:rsidRDefault="00D646D5" w:rsidP="00D646D5">
            <w:pPr>
              <w:pStyle w:val="Image"/>
            </w:pPr>
            <w:r>
              <w:t>{</w:t>
            </w:r>
          </w:p>
          <w:p w14:paraId="18066C22" w14:textId="77777777" w:rsidR="00D646D5" w:rsidRDefault="00D646D5" w:rsidP="00D646D5">
            <w:pPr>
              <w:pStyle w:val="Image"/>
            </w:pPr>
            <w:r>
              <w:t xml:space="preserve">    return bill;</w:t>
            </w:r>
          </w:p>
          <w:p w14:paraId="496F183D" w14:textId="77777777" w:rsidR="00D646D5" w:rsidRDefault="00D646D5" w:rsidP="00D646D5">
            <w:pPr>
              <w:pStyle w:val="Image"/>
            </w:pPr>
            <w:r>
              <w:t>}</w:t>
            </w:r>
          </w:p>
          <w:p w14:paraId="4601A55D" w14:textId="77777777" w:rsidR="00D646D5" w:rsidRDefault="00D646D5" w:rsidP="00D646D5">
            <w:pPr>
              <w:pStyle w:val="Image"/>
            </w:pPr>
          </w:p>
          <w:p w14:paraId="4831CC62" w14:textId="77777777" w:rsidR="00D646D5" w:rsidRDefault="00D646D5" w:rsidP="00D646D5">
            <w:pPr>
              <w:pStyle w:val="Image"/>
            </w:pPr>
          </w:p>
          <w:p w14:paraId="397A9F26" w14:textId="77777777" w:rsidR="00D646D5" w:rsidRDefault="00D646D5" w:rsidP="00D646D5">
            <w:pPr>
              <w:pStyle w:val="Image"/>
            </w:pPr>
            <w:r>
              <w:t>void input()</w:t>
            </w:r>
          </w:p>
          <w:p w14:paraId="30383C96" w14:textId="77777777" w:rsidR="00D646D5" w:rsidRDefault="00D646D5" w:rsidP="00D646D5">
            <w:pPr>
              <w:pStyle w:val="Image"/>
            </w:pPr>
            <w:r>
              <w:t>{</w:t>
            </w:r>
          </w:p>
          <w:p w14:paraId="787920C7" w14:textId="77777777" w:rsidR="00D646D5" w:rsidRDefault="00D646D5" w:rsidP="00D646D5">
            <w:pPr>
              <w:pStyle w:val="Image"/>
            </w:pPr>
          </w:p>
          <w:p w14:paraId="59EB6DC6" w14:textId="77777777" w:rsidR="00D646D5" w:rsidRDefault="00D646D5" w:rsidP="00D646D5">
            <w:pPr>
              <w:pStyle w:val="Image"/>
            </w:pPr>
          </w:p>
          <w:p w14:paraId="37DF2BF5" w14:textId="77777777" w:rsidR="00D646D5" w:rsidRDefault="00D646D5" w:rsidP="00D646D5">
            <w:pPr>
              <w:pStyle w:val="Image"/>
            </w:pPr>
            <w:r>
              <w:t>cout&lt;&lt;"-------------------TAKING INPUTS FOR CHEF----------------"&lt;&lt; endl;</w:t>
            </w:r>
          </w:p>
          <w:p w14:paraId="07A6267B" w14:textId="77777777" w:rsidR="00D646D5" w:rsidRDefault="00D646D5" w:rsidP="00D646D5">
            <w:pPr>
              <w:pStyle w:val="Image"/>
            </w:pPr>
            <w:r>
              <w:t xml:space="preserve">    cout&lt;&lt;"enter the salary of the chef";</w:t>
            </w:r>
          </w:p>
          <w:p w14:paraId="0C1EF34F" w14:textId="77777777" w:rsidR="00D646D5" w:rsidRDefault="00D646D5" w:rsidP="00D646D5">
            <w:pPr>
              <w:pStyle w:val="Image"/>
            </w:pPr>
            <w:r>
              <w:t xml:space="preserve">    cin&gt;&gt;salary;</w:t>
            </w:r>
          </w:p>
          <w:p w14:paraId="1A68E123" w14:textId="77777777" w:rsidR="00D646D5" w:rsidRDefault="00D646D5" w:rsidP="00D646D5">
            <w:pPr>
              <w:pStyle w:val="Image"/>
            </w:pPr>
            <w:r>
              <w:lastRenderedPageBreak/>
              <w:t xml:space="preserve">    f.subinbudget(salary);</w:t>
            </w:r>
          </w:p>
          <w:p w14:paraId="4491C179" w14:textId="77777777" w:rsidR="00D646D5" w:rsidRDefault="00D646D5" w:rsidP="00D646D5">
            <w:pPr>
              <w:pStyle w:val="Image"/>
            </w:pPr>
            <w:r>
              <w:t xml:space="preserve">    cout&lt;&lt;"enter no.of items in your menu"&lt;&lt;endl;</w:t>
            </w:r>
          </w:p>
          <w:p w14:paraId="26B81CEB" w14:textId="77777777" w:rsidR="00D646D5" w:rsidRDefault="00D646D5" w:rsidP="00D646D5">
            <w:pPr>
              <w:pStyle w:val="Image"/>
            </w:pPr>
            <w:r>
              <w:t xml:space="preserve">    cin&gt;&gt;nof_items;</w:t>
            </w:r>
          </w:p>
          <w:p w14:paraId="003A34AC" w14:textId="77777777" w:rsidR="00D646D5" w:rsidRDefault="00D646D5" w:rsidP="00D646D5">
            <w:pPr>
              <w:pStyle w:val="Image"/>
            </w:pPr>
          </w:p>
          <w:p w14:paraId="54036108" w14:textId="77777777" w:rsidR="00D646D5" w:rsidRDefault="00D646D5" w:rsidP="00D646D5">
            <w:pPr>
              <w:pStyle w:val="Image"/>
            </w:pPr>
            <w:r>
              <w:t xml:space="preserve"> price= new float [nof_items];</w:t>
            </w:r>
          </w:p>
          <w:p w14:paraId="20AE52BE" w14:textId="77777777" w:rsidR="00D646D5" w:rsidRDefault="00D646D5" w:rsidP="00D646D5">
            <w:pPr>
              <w:pStyle w:val="Image"/>
            </w:pPr>
            <w:r>
              <w:t xml:space="preserve">    menu= new string [nof_items];</w:t>
            </w:r>
          </w:p>
          <w:p w14:paraId="5AA8F4ED" w14:textId="77777777" w:rsidR="00D646D5" w:rsidRDefault="00D646D5" w:rsidP="00D646D5">
            <w:pPr>
              <w:pStyle w:val="Image"/>
            </w:pPr>
            <w:r>
              <w:t xml:space="preserve">    </w:t>
            </w:r>
          </w:p>
          <w:p w14:paraId="1EC900E4" w14:textId="77777777" w:rsidR="00D646D5" w:rsidRDefault="00D646D5" w:rsidP="00D646D5">
            <w:pPr>
              <w:pStyle w:val="Image"/>
            </w:pPr>
            <w:r>
              <w:t xml:space="preserve">  </w:t>
            </w:r>
          </w:p>
          <w:p w14:paraId="2033E7AC" w14:textId="77777777" w:rsidR="00D646D5" w:rsidRDefault="00D646D5" w:rsidP="00D646D5">
            <w:pPr>
              <w:pStyle w:val="Image"/>
            </w:pPr>
            <w:r>
              <w:t>cout&lt;&lt;"please enter the name of the menu item you want to add and amount of that dish"&lt;&lt;endl;</w:t>
            </w:r>
          </w:p>
          <w:p w14:paraId="024B77D9" w14:textId="77777777" w:rsidR="00D646D5" w:rsidRDefault="00D646D5" w:rsidP="00D646D5">
            <w:pPr>
              <w:pStyle w:val="Image"/>
            </w:pPr>
            <w:r>
              <w:t xml:space="preserve">    for(int i=0;i&lt;nof_items;i++)</w:t>
            </w:r>
          </w:p>
          <w:p w14:paraId="24416273" w14:textId="77777777" w:rsidR="00D646D5" w:rsidRDefault="00D646D5" w:rsidP="00D646D5">
            <w:pPr>
              <w:pStyle w:val="Image"/>
            </w:pPr>
            <w:r>
              <w:t xml:space="preserve">    {</w:t>
            </w:r>
          </w:p>
          <w:p w14:paraId="7B6AAC78" w14:textId="77777777" w:rsidR="00D646D5" w:rsidRDefault="00D646D5" w:rsidP="00D646D5">
            <w:pPr>
              <w:pStyle w:val="Image"/>
            </w:pPr>
            <w:r>
              <w:t xml:space="preserve">        cin&gt;&gt;menu[i]&gt;&gt;quantity;</w:t>
            </w:r>
          </w:p>
          <w:p w14:paraId="46676E81" w14:textId="77777777" w:rsidR="00D646D5" w:rsidRDefault="00D646D5" w:rsidP="00D646D5">
            <w:pPr>
              <w:pStyle w:val="Image"/>
            </w:pPr>
            <w:r>
              <w:t xml:space="preserve">        in.chef_items.push_back(quantity);</w:t>
            </w:r>
          </w:p>
          <w:p w14:paraId="09072EE5" w14:textId="77777777" w:rsidR="00D646D5" w:rsidRDefault="00D646D5" w:rsidP="00D646D5">
            <w:pPr>
              <w:pStyle w:val="Image"/>
            </w:pPr>
            <w:r>
              <w:t xml:space="preserve">    }</w:t>
            </w:r>
          </w:p>
          <w:p w14:paraId="739ECD79" w14:textId="77777777" w:rsidR="00D646D5" w:rsidRDefault="00D646D5" w:rsidP="00D646D5">
            <w:pPr>
              <w:pStyle w:val="Image"/>
            </w:pPr>
            <w:r>
              <w:t>cout&lt;&lt;"now enter the prices of each item respectively"&lt;&lt;endl;</w:t>
            </w:r>
          </w:p>
          <w:p w14:paraId="2E3D8355" w14:textId="77777777" w:rsidR="00D646D5" w:rsidRDefault="00D646D5" w:rsidP="00D646D5">
            <w:pPr>
              <w:pStyle w:val="Image"/>
            </w:pPr>
            <w:r>
              <w:t>for(int i=0;i&lt;nof_items;i++)</w:t>
            </w:r>
          </w:p>
          <w:p w14:paraId="08E42EC5" w14:textId="77777777" w:rsidR="00D646D5" w:rsidRDefault="00D646D5" w:rsidP="00D646D5">
            <w:pPr>
              <w:pStyle w:val="Image"/>
            </w:pPr>
            <w:r>
              <w:t>{</w:t>
            </w:r>
          </w:p>
          <w:p w14:paraId="34E2FBB5" w14:textId="77777777" w:rsidR="00D646D5" w:rsidRDefault="00D646D5" w:rsidP="00D646D5">
            <w:pPr>
              <w:pStyle w:val="Image"/>
            </w:pPr>
            <w:r>
              <w:t xml:space="preserve">    cout&lt;&lt;menu[i]&lt;&lt;": "&lt;&lt;endl;</w:t>
            </w:r>
          </w:p>
          <w:p w14:paraId="02DF14D1" w14:textId="77777777" w:rsidR="00D646D5" w:rsidRDefault="00D646D5" w:rsidP="00D646D5">
            <w:pPr>
              <w:pStyle w:val="Image"/>
            </w:pPr>
            <w:r>
              <w:t xml:space="preserve">    cin&gt;&gt;price[i];</w:t>
            </w:r>
          </w:p>
          <w:p w14:paraId="432E4308" w14:textId="77777777" w:rsidR="00D646D5" w:rsidRDefault="00D646D5" w:rsidP="00D646D5">
            <w:pPr>
              <w:pStyle w:val="Image"/>
            </w:pPr>
            <w:r>
              <w:t xml:space="preserve">    cout&lt;&lt;endl;</w:t>
            </w:r>
          </w:p>
          <w:p w14:paraId="60CE7115" w14:textId="77777777" w:rsidR="00D646D5" w:rsidRDefault="00D646D5" w:rsidP="00D646D5">
            <w:pPr>
              <w:pStyle w:val="Image"/>
            </w:pPr>
            <w:r>
              <w:t>}</w:t>
            </w:r>
          </w:p>
          <w:p w14:paraId="6AD5280A" w14:textId="77777777" w:rsidR="00D646D5" w:rsidRDefault="00D646D5" w:rsidP="00D646D5">
            <w:pPr>
              <w:pStyle w:val="Image"/>
            </w:pPr>
            <w:r>
              <w:t>}</w:t>
            </w:r>
          </w:p>
          <w:p w14:paraId="0E6DF9AD" w14:textId="77777777" w:rsidR="00D646D5" w:rsidRDefault="00D646D5" w:rsidP="00D646D5">
            <w:pPr>
              <w:pStyle w:val="Image"/>
            </w:pPr>
          </w:p>
          <w:p w14:paraId="2C102702" w14:textId="77777777" w:rsidR="00D646D5" w:rsidRDefault="00D646D5" w:rsidP="00D646D5">
            <w:pPr>
              <w:pStyle w:val="Image"/>
            </w:pPr>
          </w:p>
          <w:p w14:paraId="02B5444F" w14:textId="77777777" w:rsidR="00D646D5" w:rsidRDefault="00D646D5" w:rsidP="00D646D5">
            <w:pPr>
              <w:pStyle w:val="Image"/>
            </w:pPr>
            <w:r>
              <w:t>void display()</w:t>
            </w:r>
          </w:p>
          <w:p w14:paraId="7F0A303C" w14:textId="77777777" w:rsidR="00D646D5" w:rsidRDefault="00D646D5" w:rsidP="00D646D5">
            <w:pPr>
              <w:pStyle w:val="Image"/>
            </w:pPr>
            <w:r>
              <w:t>{</w:t>
            </w:r>
          </w:p>
          <w:p w14:paraId="44E96E14" w14:textId="77777777" w:rsidR="00D646D5" w:rsidRDefault="00D646D5" w:rsidP="00D646D5">
            <w:pPr>
              <w:pStyle w:val="Image"/>
            </w:pPr>
            <w:r>
              <w:t xml:space="preserve">    cout&lt;&lt;nof_items;</w:t>
            </w:r>
          </w:p>
          <w:p w14:paraId="4A30BE9F" w14:textId="77777777" w:rsidR="00D646D5" w:rsidRDefault="00D646D5" w:rsidP="00D646D5">
            <w:pPr>
              <w:pStyle w:val="Image"/>
            </w:pPr>
            <w:r>
              <w:t>cout&lt;&lt;"the following are our menu choices"&lt;&lt;endl;</w:t>
            </w:r>
          </w:p>
          <w:p w14:paraId="4B0DACEF" w14:textId="77777777" w:rsidR="00D646D5" w:rsidRDefault="00D646D5" w:rsidP="00D646D5">
            <w:pPr>
              <w:pStyle w:val="Image"/>
            </w:pPr>
            <w:r>
              <w:t xml:space="preserve">    for(int i=0;i&lt;nof_items;i++)</w:t>
            </w:r>
          </w:p>
          <w:p w14:paraId="66B01820" w14:textId="77777777" w:rsidR="00D646D5" w:rsidRDefault="00D646D5" w:rsidP="00D646D5">
            <w:pPr>
              <w:pStyle w:val="Image"/>
            </w:pPr>
            <w:r>
              <w:t xml:space="preserve">    {</w:t>
            </w:r>
          </w:p>
          <w:p w14:paraId="0C9A7286" w14:textId="77777777" w:rsidR="00D646D5" w:rsidRDefault="00D646D5" w:rsidP="00D646D5">
            <w:pPr>
              <w:pStyle w:val="Image"/>
            </w:pPr>
            <w:r>
              <w:t xml:space="preserve">        cout&lt;&lt;i+1&lt;&lt;" "&lt;&lt;menu[i]&lt;&lt;" "&lt;&lt;price[i]&lt;&lt;endl;</w:t>
            </w:r>
          </w:p>
          <w:p w14:paraId="1C282B90" w14:textId="77777777" w:rsidR="00D646D5" w:rsidRDefault="00D646D5" w:rsidP="00D646D5">
            <w:pPr>
              <w:pStyle w:val="Image"/>
            </w:pPr>
            <w:r>
              <w:t xml:space="preserve">    }</w:t>
            </w:r>
          </w:p>
          <w:p w14:paraId="4C1C0595" w14:textId="77777777" w:rsidR="00D646D5" w:rsidRDefault="00D646D5" w:rsidP="00D646D5">
            <w:pPr>
              <w:pStyle w:val="Image"/>
            </w:pPr>
            <w:r>
              <w:t>}</w:t>
            </w:r>
          </w:p>
          <w:p w14:paraId="6A0F0FE6" w14:textId="77777777" w:rsidR="00D646D5" w:rsidRDefault="00D646D5" w:rsidP="00D646D5">
            <w:pPr>
              <w:pStyle w:val="Image"/>
            </w:pPr>
          </w:p>
          <w:p w14:paraId="5EE1E489" w14:textId="77777777" w:rsidR="00D646D5" w:rsidRDefault="00D646D5" w:rsidP="00D646D5">
            <w:pPr>
              <w:pStyle w:val="Image"/>
            </w:pPr>
          </w:p>
          <w:p w14:paraId="1B0950E3" w14:textId="77777777" w:rsidR="00D646D5" w:rsidRDefault="00D646D5" w:rsidP="00D646D5">
            <w:pPr>
              <w:pStyle w:val="Image"/>
            </w:pPr>
          </w:p>
          <w:p w14:paraId="4F70C445" w14:textId="77777777" w:rsidR="00D646D5" w:rsidRDefault="00D646D5" w:rsidP="00D646D5">
            <w:pPr>
              <w:pStyle w:val="Image"/>
            </w:pPr>
            <w:r>
              <w:t>void workfunction()</w:t>
            </w:r>
          </w:p>
          <w:p w14:paraId="34266090" w14:textId="77777777" w:rsidR="00D646D5" w:rsidRDefault="00D646D5" w:rsidP="00D646D5">
            <w:pPr>
              <w:pStyle w:val="Image"/>
            </w:pPr>
            <w:r>
              <w:t>{</w:t>
            </w:r>
          </w:p>
          <w:p w14:paraId="3F533174" w14:textId="77777777" w:rsidR="00D646D5" w:rsidRDefault="00D646D5" w:rsidP="00D646D5">
            <w:pPr>
              <w:pStyle w:val="Image"/>
            </w:pPr>
            <w:r>
              <w:t>int choice,n,m,q;</w:t>
            </w:r>
          </w:p>
          <w:p w14:paraId="759D115E" w14:textId="77777777" w:rsidR="00D646D5" w:rsidRDefault="00D646D5" w:rsidP="00D646D5">
            <w:pPr>
              <w:pStyle w:val="Image"/>
            </w:pPr>
          </w:p>
          <w:p w14:paraId="25B0485F" w14:textId="77777777" w:rsidR="00D646D5" w:rsidRDefault="00D646D5" w:rsidP="00D646D5">
            <w:pPr>
              <w:pStyle w:val="Image"/>
            </w:pPr>
            <w:r>
              <w:t>cout&lt;&lt;"*****************WELCOME TO FOOD COURT*****************"&lt;&lt;endl;</w:t>
            </w:r>
          </w:p>
          <w:p w14:paraId="76D53CD9" w14:textId="77777777" w:rsidR="00D646D5" w:rsidRDefault="00D646D5" w:rsidP="00D646D5">
            <w:pPr>
              <w:pStyle w:val="Image"/>
            </w:pPr>
          </w:p>
          <w:p w14:paraId="6D8C56F4" w14:textId="77777777" w:rsidR="00D646D5" w:rsidRDefault="00D646D5" w:rsidP="00D646D5">
            <w:pPr>
              <w:pStyle w:val="Image"/>
            </w:pPr>
            <w:r>
              <w:t>cout&lt;&lt;"enter how many different menu items do you want to order? "&lt;&lt;endl;</w:t>
            </w:r>
          </w:p>
          <w:p w14:paraId="3BF0ADE0" w14:textId="77777777" w:rsidR="00D646D5" w:rsidRDefault="00D646D5" w:rsidP="00D646D5">
            <w:pPr>
              <w:pStyle w:val="Image"/>
            </w:pPr>
            <w:r>
              <w:t xml:space="preserve">   cin&gt;&gt;n;</w:t>
            </w:r>
          </w:p>
          <w:p w14:paraId="1B4B3F1F" w14:textId="77777777" w:rsidR="00D646D5" w:rsidRDefault="00D646D5" w:rsidP="00D646D5">
            <w:pPr>
              <w:pStyle w:val="Image"/>
            </w:pPr>
            <w:r>
              <w:t>display();</w:t>
            </w:r>
          </w:p>
          <w:p w14:paraId="30C14C73" w14:textId="77777777" w:rsidR="00D646D5" w:rsidRDefault="00D646D5" w:rsidP="00D646D5">
            <w:pPr>
              <w:pStyle w:val="Image"/>
            </w:pPr>
            <w:r>
              <w:t xml:space="preserve">    for(int i=0;i&lt;n;i++)</w:t>
            </w:r>
          </w:p>
          <w:p w14:paraId="029E967F" w14:textId="77777777" w:rsidR="00D646D5" w:rsidRDefault="00D646D5" w:rsidP="00D646D5">
            <w:pPr>
              <w:pStyle w:val="Image"/>
            </w:pPr>
            <w:r>
              <w:t xml:space="preserve">    {</w:t>
            </w:r>
          </w:p>
          <w:p w14:paraId="19003AE4" w14:textId="77777777" w:rsidR="00D646D5" w:rsidRDefault="00D646D5" w:rsidP="00D646D5">
            <w:pPr>
              <w:pStyle w:val="Image"/>
            </w:pPr>
            <w:r>
              <w:t xml:space="preserve">    cout&lt;&lt;"enter the serial number of the item you want "&lt;&lt;endl;</w:t>
            </w:r>
          </w:p>
          <w:p w14:paraId="38DFEB83" w14:textId="77777777" w:rsidR="00D646D5" w:rsidRDefault="00D646D5" w:rsidP="00D646D5">
            <w:pPr>
              <w:pStyle w:val="Image"/>
            </w:pPr>
            <w:r>
              <w:t xml:space="preserve">    cin&gt;&gt;choice;</w:t>
            </w:r>
          </w:p>
          <w:p w14:paraId="015AD14B" w14:textId="77777777" w:rsidR="00D646D5" w:rsidRDefault="00D646D5" w:rsidP="00D646D5">
            <w:pPr>
              <w:pStyle w:val="Image"/>
            </w:pPr>
            <w:r>
              <w:t xml:space="preserve">    choice=choice-1;</w:t>
            </w:r>
          </w:p>
          <w:p w14:paraId="141BCF6A" w14:textId="77777777" w:rsidR="00D646D5" w:rsidRDefault="00D646D5" w:rsidP="00D646D5">
            <w:pPr>
              <w:pStyle w:val="Image"/>
            </w:pPr>
            <w:r>
              <w:t xml:space="preserve">    cout&lt;&lt;"enter the quantity of the selected item"&lt;&lt;endl;</w:t>
            </w:r>
          </w:p>
          <w:p w14:paraId="09F0CC96" w14:textId="77777777" w:rsidR="00D646D5" w:rsidRDefault="00D646D5" w:rsidP="00D646D5">
            <w:pPr>
              <w:pStyle w:val="Image"/>
            </w:pPr>
            <w:r>
              <w:t xml:space="preserve">    cin&gt;&gt;m;</w:t>
            </w:r>
          </w:p>
          <w:p w14:paraId="75E54282" w14:textId="77777777" w:rsidR="00D646D5" w:rsidRDefault="00D646D5" w:rsidP="00D646D5">
            <w:pPr>
              <w:pStyle w:val="Image"/>
            </w:pPr>
            <w:r>
              <w:t xml:space="preserve">    int l;</w:t>
            </w:r>
          </w:p>
          <w:p w14:paraId="77357DA1" w14:textId="77777777" w:rsidR="00D646D5" w:rsidRDefault="00D646D5" w:rsidP="00D646D5">
            <w:pPr>
              <w:pStyle w:val="Image"/>
            </w:pPr>
            <w:r>
              <w:t xml:space="preserve">   if((in.chef_items[choice]==0)||(in.chef_items[choice]&lt;m))</w:t>
            </w:r>
          </w:p>
          <w:p w14:paraId="5A219095" w14:textId="77777777" w:rsidR="00D646D5" w:rsidRDefault="00D646D5" w:rsidP="00D646D5">
            <w:pPr>
              <w:pStyle w:val="Image"/>
            </w:pPr>
            <w:r>
              <w:t xml:space="preserve">   {</w:t>
            </w:r>
          </w:p>
          <w:p w14:paraId="54B49126" w14:textId="77777777" w:rsidR="00D646D5" w:rsidRDefault="00D646D5" w:rsidP="00D646D5">
            <w:pPr>
              <w:pStyle w:val="Image"/>
            </w:pPr>
            <w:r>
              <w:t xml:space="preserve">    in.restock(menu[choice],choice);</w:t>
            </w:r>
          </w:p>
          <w:p w14:paraId="2E3143A9" w14:textId="77777777" w:rsidR="00D646D5" w:rsidRDefault="00D646D5" w:rsidP="00D646D5">
            <w:pPr>
              <w:pStyle w:val="Image"/>
            </w:pPr>
            <w:r>
              <w:t xml:space="preserve">   }</w:t>
            </w:r>
          </w:p>
          <w:p w14:paraId="32FD709A" w14:textId="77777777" w:rsidR="00D646D5" w:rsidRDefault="00D646D5" w:rsidP="00D646D5">
            <w:pPr>
              <w:pStyle w:val="Image"/>
            </w:pPr>
            <w:r>
              <w:t xml:space="preserve">   </w:t>
            </w:r>
          </w:p>
          <w:p w14:paraId="3FD5A55A" w14:textId="77777777" w:rsidR="00D646D5" w:rsidRDefault="00D646D5" w:rsidP="00D646D5">
            <w:pPr>
              <w:pStyle w:val="Image"/>
            </w:pPr>
            <w:r>
              <w:lastRenderedPageBreak/>
              <w:t xml:space="preserve">        </w:t>
            </w:r>
          </w:p>
          <w:p w14:paraId="02354CA2" w14:textId="77777777" w:rsidR="00D646D5" w:rsidRDefault="00D646D5" w:rsidP="00D646D5">
            <w:pPr>
              <w:pStyle w:val="Image"/>
            </w:pPr>
            <w:r>
              <w:t xml:space="preserve">        bill=bill+(price[choice]*m);</w:t>
            </w:r>
          </w:p>
          <w:p w14:paraId="51C99BA5" w14:textId="77777777" w:rsidR="00D646D5" w:rsidRDefault="00D646D5" w:rsidP="00D646D5">
            <w:pPr>
              <w:pStyle w:val="Image"/>
            </w:pPr>
            <w:r>
              <w:t xml:space="preserve">        l=in.chef_items[choice];</w:t>
            </w:r>
          </w:p>
          <w:p w14:paraId="3E64FD02" w14:textId="77777777" w:rsidR="00D646D5" w:rsidRDefault="00D646D5" w:rsidP="00D646D5">
            <w:pPr>
              <w:pStyle w:val="Image"/>
            </w:pPr>
            <w:r>
              <w:t xml:space="preserve">        l=l-m;</w:t>
            </w:r>
          </w:p>
          <w:p w14:paraId="434B0E11" w14:textId="77777777" w:rsidR="00D646D5" w:rsidRDefault="00D646D5" w:rsidP="00D646D5">
            <w:pPr>
              <w:pStyle w:val="Image"/>
            </w:pPr>
            <w:r>
              <w:t xml:space="preserve">        in.chef_items[choice]=l;</w:t>
            </w:r>
          </w:p>
          <w:p w14:paraId="316781EF" w14:textId="77777777" w:rsidR="00D646D5" w:rsidRDefault="00D646D5" w:rsidP="00D646D5">
            <w:pPr>
              <w:pStyle w:val="Image"/>
            </w:pPr>
            <w:r>
              <w:t xml:space="preserve">    }</w:t>
            </w:r>
          </w:p>
          <w:p w14:paraId="6AF08CE8" w14:textId="77777777" w:rsidR="00D646D5" w:rsidRDefault="00D646D5" w:rsidP="00D646D5">
            <w:pPr>
              <w:pStyle w:val="Image"/>
            </w:pPr>
          </w:p>
          <w:p w14:paraId="295A8D61" w14:textId="77777777" w:rsidR="00D646D5" w:rsidRDefault="00D646D5" w:rsidP="00D646D5">
            <w:pPr>
              <w:pStyle w:val="Image"/>
            </w:pPr>
            <w:r>
              <w:t xml:space="preserve">    f.addinbudget(bill);</w:t>
            </w:r>
          </w:p>
          <w:p w14:paraId="11EE87B3" w14:textId="77777777" w:rsidR="00D646D5" w:rsidRDefault="00D646D5" w:rsidP="00D646D5">
            <w:pPr>
              <w:pStyle w:val="Image"/>
            </w:pPr>
            <w:r>
              <w:t xml:space="preserve">   </w:t>
            </w:r>
          </w:p>
          <w:p w14:paraId="06D8A01E" w14:textId="77777777" w:rsidR="00D646D5" w:rsidRDefault="00D646D5" w:rsidP="00D646D5">
            <w:pPr>
              <w:pStyle w:val="Image"/>
            </w:pPr>
            <w:r>
              <w:t xml:space="preserve">   </w:t>
            </w:r>
          </w:p>
          <w:p w14:paraId="3F835A51" w14:textId="77777777" w:rsidR="00D646D5" w:rsidRDefault="00D646D5" w:rsidP="00D646D5">
            <w:pPr>
              <w:pStyle w:val="Image"/>
            </w:pPr>
          </w:p>
          <w:p w14:paraId="2D2CB0D7" w14:textId="77777777" w:rsidR="00D646D5" w:rsidRDefault="00D646D5" w:rsidP="00D646D5">
            <w:pPr>
              <w:pStyle w:val="Image"/>
            </w:pPr>
            <w:r>
              <w:t>}</w:t>
            </w:r>
          </w:p>
          <w:p w14:paraId="2688F2A9" w14:textId="77777777" w:rsidR="00D646D5" w:rsidRDefault="00D646D5" w:rsidP="00D646D5">
            <w:pPr>
              <w:pStyle w:val="Image"/>
            </w:pPr>
          </w:p>
          <w:p w14:paraId="6ED20CF7" w14:textId="77777777" w:rsidR="00D646D5" w:rsidRDefault="00D646D5" w:rsidP="00D646D5">
            <w:pPr>
              <w:pStyle w:val="Image"/>
            </w:pPr>
          </w:p>
          <w:p w14:paraId="0B485C31" w14:textId="77777777" w:rsidR="00D646D5" w:rsidRDefault="00D646D5" w:rsidP="00D646D5">
            <w:pPr>
              <w:pStyle w:val="Image"/>
            </w:pPr>
          </w:p>
          <w:p w14:paraId="72056C09" w14:textId="77777777" w:rsidR="00D646D5" w:rsidRDefault="00D646D5" w:rsidP="00D646D5">
            <w:pPr>
              <w:pStyle w:val="Image"/>
            </w:pPr>
            <w:r>
              <w:t>};</w:t>
            </w:r>
          </w:p>
          <w:p w14:paraId="550E83DD" w14:textId="77777777" w:rsidR="00D646D5" w:rsidRDefault="00D646D5" w:rsidP="00D646D5">
            <w:pPr>
              <w:pStyle w:val="Image"/>
            </w:pPr>
          </w:p>
          <w:p w14:paraId="28E59306" w14:textId="77777777" w:rsidR="00D646D5" w:rsidRDefault="00D646D5" w:rsidP="00D646D5">
            <w:pPr>
              <w:pStyle w:val="Image"/>
            </w:pPr>
          </w:p>
          <w:p w14:paraId="0A460993" w14:textId="77777777" w:rsidR="00D646D5" w:rsidRDefault="00D646D5" w:rsidP="00D646D5">
            <w:pPr>
              <w:pStyle w:val="Image"/>
            </w:pPr>
            <w:r>
              <w:t>//-----------------------------------------------//</w:t>
            </w:r>
          </w:p>
          <w:p w14:paraId="3BEA0F50" w14:textId="77777777" w:rsidR="00D646D5" w:rsidRDefault="00D646D5" w:rsidP="00D646D5">
            <w:pPr>
              <w:pStyle w:val="Image"/>
            </w:pPr>
            <w:r>
              <w:t>//------------------CLEANER---------------------//</w:t>
            </w:r>
          </w:p>
          <w:p w14:paraId="1D5A51C5" w14:textId="77777777" w:rsidR="00D646D5" w:rsidRDefault="00D646D5" w:rsidP="00D646D5">
            <w:pPr>
              <w:pStyle w:val="Image"/>
            </w:pPr>
            <w:r>
              <w:t>//---------------------------------------------//</w:t>
            </w:r>
          </w:p>
          <w:p w14:paraId="2CFFC703" w14:textId="77777777" w:rsidR="00D646D5" w:rsidRDefault="00D646D5" w:rsidP="00D646D5">
            <w:pPr>
              <w:pStyle w:val="Image"/>
            </w:pPr>
            <w:r>
              <w:t xml:space="preserve">class cleaner:protected employee  </w:t>
            </w:r>
          </w:p>
          <w:p w14:paraId="6B828CC3" w14:textId="77777777" w:rsidR="00D646D5" w:rsidRDefault="00D646D5" w:rsidP="00D646D5">
            <w:pPr>
              <w:pStyle w:val="Image"/>
            </w:pPr>
            <w:r>
              <w:t>{friend class manager;</w:t>
            </w:r>
          </w:p>
          <w:p w14:paraId="0A5F0A68" w14:textId="77777777" w:rsidR="00D646D5" w:rsidRDefault="00D646D5" w:rsidP="00D646D5">
            <w:pPr>
              <w:pStyle w:val="Image"/>
            </w:pPr>
            <w:r>
              <w:t>friend class receptionist;</w:t>
            </w:r>
          </w:p>
          <w:p w14:paraId="7B1EEB1B" w14:textId="77777777" w:rsidR="00D646D5" w:rsidRDefault="00D646D5" w:rsidP="00D646D5">
            <w:pPr>
              <w:pStyle w:val="Image"/>
            </w:pPr>
            <w:r>
              <w:t>bool check;// to check if room has been cleaned</w:t>
            </w:r>
          </w:p>
          <w:p w14:paraId="6C2E54E8" w14:textId="77777777" w:rsidR="00D646D5" w:rsidRDefault="00D646D5" w:rsidP="00D646D5">
            <w:pPr>
              <w:pStyle w:val="Image"/>
            </w:pPr>
            <w:r>
              <w:t>int no;</w:t>
            </w:r>
          </w:p>
          <w:p w14:paraId="487C29EA" w14:textId="77777777" w:rsidR="00D646D5" w:rsidRDefault="00D646D5" w:rsidP="00D646D5">
            <w:pPr>
              <w:pStyle w:val="Image"/>
            </w:pPr>
            <w:r>
              <w:t>int tno;</w:t>
            </w:r>
          </w:p>
          <w:p w14:paraId="5E60C38F" w14:textId="77777777" w:rsidR="00D646D5" w:rsidRDefault="00D646D5" w:rsidP="00D646D5">
            <w:pPr>
              <w:pStyle w:val="Image"/>
            </w:pPr>
            <w:r>
              <w:t>string itemsname[10]={"TOWELS","BEDSHEETS","CLEANING SPRAYS","SOAPS","SHAMPOO","TOOTPASTE"};</w:t>
            </w:r>
          </w:p>
          <w:p w14:paraId="413B1EB7" w14:textId="77777777" w:rsidR="00D646D5" w:rsidRDefault="00D646D5" w:rsidP="00D646D5">
            <w:pPr>
              <w:pStyle w:val="Image"/>
            </w:pPr>
            <w:r>
              <w:t>inventory in;</w:t>
            </w:r>
          </w:p>
          <w:p w14:paraId="14161D30" w14:textId="77777777" w:rsidR="00D646D5" w:rsidRDefault="00D646D5" w:rsidP="00D646D5">
            <w:pPr>
              <w:pStyle w:val="Image"/>
            </w:pPr>
            <w:r>
              <w:t>finance f;</w:t>
            </w:r>
          </w:p>
          <w:p w14:paraId="2F6A7196" w14:textId="77777777" w:rsidR="00D646D5" w:rsidRDefault="00D646D5" w:rsidP="00D646D5">
            <w:pPr>
              <w:pStyle w:val="Image"/>
            </w:pPr>
            <w:r>
              <w:t>float sal;//---------------salary of customers--------------//</w:t>
            </w:r>
          </w:p>
          <w:p w14:paraId="21945558" w14:textId="77777777" w:rsidR="00D646D5" w:rsidRDefault="00D646D5" w:rsidP="00D646D5">
            <w:pPr>
              <w:pStyle w:val="Image"/>
            </w:pPr>
            <w:r>
              <w:t>public:</w:t>
            </w:r>
          </w:p>
          <w:p w14:paraId="529AE03E" w14:textId="77777777" w:rsidR="00D646D5" w:rsidRDefault="00D646D5" w:rsidP="00D646D5">
            <w:pPr>
              <w:pStyle w:val="Image"/>
            </w:pPr>
            <w:r>
              <w:t>cleaner(int id):employee(id)</w:t>
            </w:r>
          </w:p>
          <w:p w14:paraId="1A998B1C" w14:textId="77777777" w:rsidR="00D646D5" w:rsidRDefault="00D646D5" w:rsidP="00D646D5">
            <w:pPr>
              <w:pStyle w:val="Image"/>
            </w:pPr>
            <w:r>
              <w:t>{}</w:t>
            </w:r>
          </w:p>
          <w:p w14:paraId="0F7A69D2" w14:textId="77777777" w:rsidR="00D646D5" w:rsidRDefault="00D646D5" w:rsidP="00D646D5">
            <w:pPr>
              <w:pStyle w:val="Image"/>
            </w:pPr>
            <w:r>
              <w:t>cleaner()</w:t>
            </w:r>
          </w:p>
          <w:p w14:paraId="663A5D0D" w14:textId="77777777" w:rsidR="00D646D5" w:rsidRDefault="00D646D5" w:rsidP="00D646D5">
            <w:pPr>
              <w:pStyle w:val="Image"/>
            </w:pPr>
            <w:r>
              <w:t>{</w:t>
            </w:r>
          </w:p>
          <w:p w14:paraId="6810ABAA" w14:textId="77777777" w:rsidR="00D646D5" w:rsidRDefault="00D646D5" w:rsidP="00D646D5">
            <w:pPr>
              <w:pStyle w:val="Image"/>
            </w:pPr>
            <w:r>
              <w:t xml:space="preserve">    </w:t>
            </w:r>
          </w:p>
          <w:p w14:paraId="629680D5" w14:textId="77777777" w:rsidR="00D646D5" w:rsidRDefault="00D646D5" w:rsidP="00D646D5">
            <w:pPr>
              <w:pStyle w:val="Image"/>
            </w:pPr>
            <w:r>
              <w:t>}</w:t>
            </w:r>
          </w:p>
          <w:p w14:paraId="42D950AF" w14:textId="77777777" w:rsidR="00D646D5" w:rsidRDefault="00D646D5" w:rsidP="00D646D5">
            <w:pPr>
              <w:pStyle w:val="Image"/>
            </w:pPr>
            <w:r>
              <w:t>void setsal(float t)</w:t>
            </w:r>
          </w:p>
          <w:p w14:paraId="25F9133B" w14:textId="77777777" w:rsidR="00D646D5" w:rsidRDefault="00D646D5" w:rsidP="00D646D5">
            <w:pPr>
              <w:pStyle w:val="Image"/>
            </w:pPr>
            <w:r>
              <w:t>{sal=t;}</w:t>
            </w:r>
          </w:p>
          <w:p w14:paraId="5F63871D" w14:textId="77777777" w:rsidR="00D646D5" w:rsidRDefault="00D646D5" w:rsidP="00D646D5">
            <w:pPr>
              <w:pStyle w:val="Image"/>
            </w:pPr>
          </w:p>
          <w:p w14:paraId="084344B9" w14:textId="77777777" w:rsidR="00D646D5" w:rsidRDefault="00D646D5" w:rsidP="00D646D5">
            <w:pPr>
              <w:pStyle w:val="Image"/>
            </w:pPr>
            <w:r>
              <w:t>float getsal()</w:t>
            </w:r>
          </w:p>
          <w:p w14:paraId="17B010E0" w14:textId="77777777" w:rsidR="00D646D5" w:rsidRDefault="00D646D5" w:rsidP="00D646D5">
            <w:pPr>
              <w:pStyle w:val="Image"/>
            </w:pPr>
            <w:r>
              <w:t>{return sal;}</w:t>
            </w:r>
          </w:p>
          <w:p w14:paraId="58842688" w14:textId="77777777" w:rsidR="00D646D5" w:rsidRDefault="00D646D5" w:rsidP="00D646D5">
            <w:pPr>
              <w:pStyle w:val="Image"/>
            </w:pPr>
          </w:p>
          <w:p w14:paraId="60C72258" w14:textId="77777777" w:rsidR="00D646D5" w:rsidRDefault="00D646D5" w:rsidP="00D646D5">
            <w:pPr>
              <w:pStyle w:val="Image"/>
            </w:pPr>
            <w:r>
              <w:t>void setbool(bool t)</w:t>
            </w:r>
          </w:p>
          <w:p w14:paraId="527D7C3C" w14:textId="77777777" w:rsidR="00D646D5" w:rsidRDefault="00D646D5" w:rsidP="00D646D5">
            <w:pPr>
              <w:pStyle w:val="Image"/>
            </w:pPr>
            <w:r>
              <w:t>{check=t;}</w:t>
            </w:r>
          </w:p>
          <w:p w14:paraId="3313E3B6" w14:textId="77777777" w:rsidR="00D646D5" w:rsidRDefault="00D646D5" w:rsidP="00D646D5">
            <w:pPr>
              <w:pStyle w:val="Image"/>
            </w:pPr>
            <w:r>
              <w:t>bool getbool()</w:t>
            </w:r>
          </w:p>
          <w:p w14:paraId="1D1395C3" w14:textId="77777777" w:rsidR="00D646D5" w:rsidRDefault="00D646D5" w:rsidP="00D646D5">
            <w:pPr>
              <w:pStyle w:val="Image"/>
            </w:pPr>
            <w:r>
              <w:t>{return check;}</w:t>
            </w:r>
          </w:p>
          <w:p w14:paraId="136508BF" w14:textId="77777777" w:rsidR="00D646D5" w:rsidRDefault="00D646D5" w:rsidP="00D646D5">
            <w:pPr>
              <w:pStyle w:val="Image"/>
            </w:pPr>
          </w:p>
          <w:p w14:paraId="260D55FD" w14:textId="77777777" w:rsidR="00D646D5" w:rsidRDefault="00D646D5" w:rsidP="00D646D5">
            <w:pPr>
              <w:pStyle w:val="Image"/>
            </w:pPr>
            <w:r>
              <w:t>void input()</w:t>
            </w:r>
          </w:p>
          <w:p w14:paraId="68A89324" w14:textId="77777777" w:rsidR="00D646D5" w:rsidRDefault="00D646D5" w:rsidP="00D646D5">
            <w:pPr>
              <w:pStyle w:val="Image"/>
            </w:pPr>
            <w:r>
              <w:t>{</w:t>
            </w:r>
          </w:p>
          <w:p w14:paraId="2621A9D1" w14:textId="77777777" w:rsidR="00D646D5" w:rsidRDefault="00D646D5" w:rsidP="00D646D5">
            <w:pPr>
              <w:pStyle w:val="Image"/>
            </w:pPr>
            <w:r>
              <w:t xml:space="preserve">    cout&lt;&lt;"-------------------TAKING INPUTS FOR CLEANER----------------"&lt;&lt; endl;</w:t>
            </w:r>
          </w:p>
          <w:p w14:paraId="747C7351" w14:textId="77777777" w:rsidR="00D646D5" w:rsidRDefault="00D646D5" w:rsidP="00D646D5">
            <w:pPr>
              <w:pStyle w:val="Image"/>
            </w:pPr>
            <w:r>
              <w:t xml:space="preserve">    cout&lt;&lt;"enter the salary of the cleaner"&lt;&lt;endl;</w:t>
            </w:r>
          </w:p>
          <w:p w14:paraId="6560D3B3" w14:textId="77777777" w:rsidR="00D646D5" w:rsidRDefault="00D646D5" w:rsidP="00D646D5">
            <w:pPr>
              <w:pStyle w:val="Image"/>
            </w:pPr>
            <w:r>
              <w:t xml:space="preserve">    cin&gt;&gt;sal;</w:t>
            </w:r>
          </w:p>
          <w:p w14:paraId="4EA65BCF" w14:textId="77777777" w:rsidR="00D646D5" w:rsidRDefault="00D646D5" w:rsidP="00D646D5">
            <w:pPr>
              <w:pStyle w:val="Image"/>
            </w:pPr>
            <w:r>
              <w:t>f.subinbudget(sal);</w:t>
            </w:r>
          </w:p>
          <w:p w14:paraId="5F1CEF9C" w14:textId="77777777" w:rsidR="00D646D5" w:rsidRDefault="00D646D5" w:rsidP="00D646D5">
            <w:pPr>
              <w:pStyle w:val="Image"/>
            </w:pPr>
            <w:r>
              <w:t xml:space="preserve">    cout&lt;&lt;"Enter quantity for following items"&lt;&lt;endl;</w:t>
            </w:r>
          </w:p>
          <w:p w14:paraId="74212496" w14:textId="77777777" w:rsidR="00D646D5" w:rsidRDefault="00D646D5" w:rsidP="00D646D5">
            <w:pPr>
              <w:pStyle w:val="Image"/>
            </w:pPr>
            <w:r>
              <w:t>for(int i=0;i&lt;6;i++)</w:t>
            </w:r>
          </w:p>
          <w:p w14:paraId="3685846E" w14:textId="77777777" w:rsidR="00D646D5" w:rsidRDefault="00D646D5" w:rsidP="00D646D5">
            <w:pPr>
              <w:pStyle w:val="Image"/>
            </w:pPr>
            <w:r>
              <w:t>{</w:t>
            </w:r>
          </w:p>
          <w:p w14:paraId="3B364634" w14:textId="77777777" w:rsidR="00D646D5" w:rsidRDefault="00D646D5" w:rsidP="00D646D5">
            <w:pPr>
              <w:pStyle w:val="Image"/>
            </w:pPr>
            <w:r>
              <w:t>cout&lt;&lt;"ENTER QUANTITY OF "&lt;&lt;itemsname[i]&lt;&lt;endl;</w:t>
            </w:r>
          </w:p>
          <w:p w14:paraId="2C30155B" w14:textId="77777777" w:rsidR="00D646D5" w:rsidRDefault="00D646D5" w:rsidP="00D646D5">
            <w:pPr>
              <w:pStyle w:val="Image"/>
            </w:pPr>
            <w:r>
              <w:lastRenderedPageBreak/>
              <w:t>cin&gt;&gt;no;</w:t>
            </w:r>
          </w:p>
          <w:p w14:paraId="4BAFFD14" w14:textId="77777777" w:rsidR="00D646D5" w:rsidRDefault="00D646D5" w:rsidP="00D646D5">
            <w:pPr>
              <w:pStyle w:val="Image"/>
            </w:pPr>
            <w:r>
              <w:t>in.cleaningitems.push_back(no);</w:t>
            </w:r>
          </w:p>
          <w:p w14:paraId="398CCADF" w14:textId="77777777" w:rsidR="00D646D5" w:rsidRDefault="00D646D5" w:rsidP="00D646D5">
            <w:pPr>
              <w:pStyle w:val="Image"/>
            </w:pPr>
            <w:r>
              <w:t>}</w:t>
            </w:r>
          </w:p>
          <w:p w14:paraId="694FA859" w14:textId="77777777" w:rsidR="00D646D5" w:rsidRDefault="00D646D5" w:rsidP="00D646D5">
            <w:pPr>
              <w:pStyle w:val="Image"/>
            </w:pPr>
          </w:p>
          <w:p w14:paraId="2FFA4848" w14:textId="77777777" w:rsidR="00D646D5" w:rsidRDefault="00D646D5" w:rsidP="00D646D5">
            <w:pPr>
              <w:pStyle w:val="Image"/>
            </w:pPr>
            <w:r>
              <w:t>}</w:t>
            </w:r>
          </w:p>
          <w:p w14:paraId="2FB3C5DA" w14:textId="77777777" w:rsidR="00D646D5" w:rsidRDefault="00D646D5" w:rsidP="00D646D5">
            <w:pPr>
              <w:pStyle w:val="Image"/>
            </w:pPr>
          </w:p>
          <w:p w14:paraId="1EBA11EA" w14:textId="77777777" w:rsidR="00D646D5" w:rsidRDefault="00D646D5" w:rsidP="00D646D5">
            <w:pPr>
              <w:pStyle w:val="Image"/>
            </w:pPr>
            <w:r>
              <w:t>void workfunction()// after customer leaves the function gets automatically called</w:t>
            </w:r>
          </w:p>
          <w:p w14:paraId="634E100D" w14:textId="77777777" w:rsidR="00D646D5" w:rsidRDefault="00D646D5" w:rsidP="00D646D5">
            <w:pPr>
              <w:pStyle w:val="Image"/>
            </w:pPr>
            <w:r>
              <w:t>{</w:t>
            </w:r>
          </w:p>
          <w:p w14:paraId="44CABEF4" w14:textId="77777777" w:rsidR="00D646D5" w:rsidRDefault="00D646D5" w:rsidP="00D646D5">
            <w:pPr>
              <w:pStyle w:val="Image"/>
            </w:pPr>
            <w:r>
              <w:t xml:space="preserve">    int l;</w:t>
            </w:r>
          </w:p>
          <w:p w14:paraId="310C76A0" w14:textId="77777777" w:rsidR="00D646D5" w:rsidRDefault="00D646D5" w:rsidP="00D646D5">
            <w:pPr>
              <w:pStyle w:val="Image"/>
            </w:pPr>
            <w:r>
              <w:t>for(int i=0;i&lt;6;i++)</w:t>
            </w:r>
          </w:p>
          <w:p w14:paraId="462FA5C0" w14:textId="77777777" w:rsidR="00D646D5" w:rsidRDefault="00D646D5" w:rsidP="00D646D5">
            <w:pPr>
              <w:pStyle w:val="Image"/>
            </w:pPr>
            <w:r>
              <w:t>{</w:t>
            </w:r>
          </w:p>
          <w:p w14:paraId="2CF6977C" w14:textId="77777777" w:rsidR="00D646D5" w:rsidRDefault="00D646D5" w:rsidP="00D646D5">
            <w:pPr>
              <w:pStyle w:val="Image"/>
            </w:pPr>
            <w:r>
              <w:t xml:space="preserve">    if (in.cleaningitems[i]==0)</w:t>
            </w:r>
          </w:p>
          <w:p w14:paraId="0B1E36A2" w14:textId="77777777" w:rsidR="00D646D5" w:rsidRDefault="00D646D5" w:rsidP="00D646D5">
            <w:pPr>
              <w:pStyle w:val="Image"/>
            </w:pPr>
            <w:r>
              <w:t xml:space="preserve">    {  </w:t>
            </w:r>
          </w:p>
          <w:p w14:paraId="21229C60" w14:textId="77777777" w:rsidR="00D646D5" w:rsidRDefault="00D646D5" w:rsidP="00D646D5">
            <w:pPr>
              <w:pStyle w:val="Image"/>
            </w:pPr>
            <w:r>
              <w:t xml:space="preserve">       in.restock();</w:t>
            </w:r>
          </w:p>
          <w:p w14:paraId="47D5D934" w14:textId="77777777" w:rsidR="00D646D5" w:rsidRDefault="00D646D5" w:rsidP="00D646D5">
            <w:pPr>
              <w:pStyle w:val="Image"/>
            </w:pPr>
            <w:r>
              <w:t xml:space="preserve">    }</w:t>
            </w:r>
          </w:p>
          <w:p w14:paraId="71FA80EC" w14:textId="77777777" w:rsidR="00D646D5" w:rsidRDefault="00D646D5" w:rsidP="00D646D5">
            <w:pPr>
              <w:pStyle w:val="Image"/>
            </w:pPr>
            <w:r>
              <w:t xml:space="preserve">    </w:t>
            </w:r>
          </w:p>
          <w:p w14:paraId="3230C031" w14:textId="77777777" w:rsidR="00D646D5" w:rsidRDefault="00D646D5" w:rsidP="00D646D5">
            <w:pPr>
              <w:pStyle w:val="Image"/>
            </w:pPr>
            <w:r>
              <w:t>l=in.cleaningitems[i];</w:t>
            </w:r>
          </w:p>
          <w:p w14:paraId="1349E55B" w14:textId="77777777" w:rsidR="00D646D5" w:rsidRDefault="00D646D5" w:rsidP="00D646D5">
            <w:pPr>
              <w:pStyle w:val="Image"/>
            </w:pPr>
            <w:r>
              <w:t>l--;</w:t>
            </w:r>
          </w:p>
          <w:p w14:paraId="14F08776" w14:textId="77777777" w:rsidR="00D646D5" w:rsidRDefault="00D646D5" w:rsidP="00D646D5">
            <w:pPr>
              <w:pStyle w:val="Image"/>
            </w:pPr>
            <w:r>
              <w:t>in.cleaningitems[i]=l;</w:t>
            </w:r>
          </w:p>
          <w:p w14:paraId="6A898492" w14:textId="77777777" w:rsidR="00D646D5" w:rsidRDefault="00D646D5" w:rsidP="00D646D5">
            <w:pPr>
              <w:pStyle w:val="Image"/>
            </w:pPr>
          </w:p>
          <w:p w14:paraId="38AFB28D" w14:textId="77777777" w:rsidR="00D646D5" w:rsidRDefault="00D646D5" w:rsidP="00D646D5">
            <w:pPr>
              <w:pStyle w:val="Image"/>
            </w:pPr>
            <w:r>
              <w:t xml:space="preserve">    </w:t>
            </w:r>
          </w:p>
          <w:p w14:paraId="47619913" w14:textId="77777777" w:rsidR="00D646D5" w:rsidRDefault="00D646D5" w:rsidP="00D646D5">
            <w:pPr>
              <w:pStyle w:val="Image"/>
            </w:pPr>
            <w:r>
              <w:t>}</w:t>
            </w:r>
          </w:p>
          <w:p w14:paraId="063A3D2E" w14:textId="77777777" w:rsidR="00D646D5" w:rsidRDefault="00D646D5" w:rsidP="00D646D5">
            <w:pPr>
              <w:pStyle w:val="Image"/>
            </w:pPr>
            <w:r>
              <w:t>}</w:t>
            </w:r>
          </w:p>
          <w:p w14:paraId="0349C7EF" w14:textId="77777777" w:rsidR="00D646D5" w:rsidRDefault="00D646D5" w:rsidP="00D646D5">
            <w:pPr>
              <w:pStyle w:val="Image"/>
            </w:pPr>
            <w:r>
              <w:t>void customercall()// if customer wants extra bed or towels any service</w:t>
            </w:r>
          </w:p>
          <w:p w14:paraId="4087D478" w14:textId="77777777" w:rsidR="00D646D5" w:rsidRDefault="00D646D5" w:rsidP="00D646D5">
            <w:pPr>
              <w:pStyle w:val="Image"/>
            </w:pPr>
            <w:r>
              <w:t>{</w:t>
            </w:r>
          </w:p>
          <w:p w14:paraId="35EEE5B9" w14:textId="77777777" w:rsidR="00D646D5" w:rsidRDefault="00D646D5" w:rsidP="00D646D5">
            <w:pPr>
              <w:pStyle w:val="Image"/>
            </w:pPr>
            <w:r>
              <w:t xml:space="preserve">    </w:t>
            </w:r>
          </w:p>
          <w:p w14:paraId="28EFCACB" w14:textId="77777777" w:rsidR="00D646D5" w:rsidRDefault="00D646D5" w:rsidP="00D646D5">
            <w:pPr>
              <w:pStyle w:val="Image"/>
            </w:pPr>
            <w:r>
              <w:t>int p,quantity,q;</w:t>
            </w:r>
          </w:p>
          <w:p w14:paraId="12438665" w14:textId="77777777" w:rsidR="00D646D5" w:rsidRDefault="00D646D5" w:rsidP="00D646D5">
            <w:pPr>
              <w:pStyle w:val="Image"/>
            </w:pPr>
            <w:r>
              <w:t>cout&lt;&lt;"Choose which item you desire to use "&lt;&lt;endl;</w:t>
            </w:r>
          </w:p>
          <w:p w14:paraId="43879075" w14:textId="77777777" w:rsidR="00D646D5" w:rsidRDefault="00D646D5" w:rsidP="00D646D5">
            <w:pPr>
              <w:pStyle w:val="Image"/>
            </w:pPr>
            <w:r>
              <w:t>for(int i=0;i&lt;6;i++)</w:t>
            </w:r>
          </w:p>
          <w:p w14:paraId="42BDA215" w14:textId="77777777" w:rsidR="00D646D5" w:rsidRDefault="00D646D5" w:rsidP="00D646D5">
            <w:pPr>
              <w:pStyle w:val="Image"/>
            </w:pPr>
            <w:r>
              <w:t>{</w:t>
            </w:r>
          </w:p>
          <w:p w14:paraId="7FFFE7B3" w14:textId="77777777" w:rsidR="00D646D5" w:rsidRDefault="00D646D5" w:rsidP="00D646D5">
            <w:pPr>
              <w:pStyle w:val="Image"/>
            </w:pPr>
            <w:r>
              <w:t>cout&lt;&lt;i+1&lt;&lt;"."&lt;&lt;itemsname[i]&lt;&lt;endl;</w:t>
            </w:r>
          </w:p>
          <w:p w14:paraId="1768C9B2" w14:textId="77777777" w:rsidR="00D646D5" w:rsidRDefault="00D646D5" w:rsidP="00D646D5">
            <w:pPr>
              <w:pStyle w:val="Image"/>
            </w:pPr>
          </w:p>
          <w:p w14:paraId="2A0E7B52" w14:textId="77777777" w:rsidR="00D646D5" w:rsidRDefault="00D646D5" w:rsidP="00D646D5">
            <w:pPr>
              <w:pStyle w:val="Image"/>
            </w:pPr>
            <w:r>
              <w:t>}</w:t>
            </w:r>
          </w:p>
          <w:p w14:paraId="089DC179" w14:textId="77777777" w:rsidR="00D646D5" w:rsidRDefault="00D646D5" w:rsidP="00D646D5">
            <w:pPr>
              <w:pStyle w:val="Image"/>
            </w:pPr>
            <w:r>
              <w:t>//{"TOWELS","BEDSHEETS","CLEANING SPRAYS","SOAPS","SHAMPOO","TOOTPASTE"};</w:t>
            </w:r>
          </w:p>
          <w:p w14:paraId="2713F9C7" w14:textId="77777777" w:rsidR="00D646D5" w:rsidRDefault="00D646D5" w:rsidP="00D646D5">
            <w:pPr>
              <w:pStyle w:val="Image"/>
            </w:pPr>
            <w:r>
              <w:t>cin&gt;&gt;p;</w:t>
            </w:r>
          </w:p>
          <w:p w14:paraId="44621152" w14:textId="77777777" w:rsidR="00D646D5" w:rsidRDefault="00D646D5" w:rsidP="00D646D5">
            <w:pPr>
              <w:pStyle w:val="Image"/>
            </w:pPr>
            <w:r>
              <w:t>cout&lt;&lt;"Enter quantity"&lt;&lt;endl;</w:t>
            </w:r>
          </w:p>
          <w:p w14:paraId="013F6251" w14:textId="77777777" w:rsidR="00D646D5" w:rsidRDefault="00D646D5" w:rsidP="00D646D5">
            <w:pPr>
              <w:pStyle w:val="Image"/>
            </w:pPr>
            <w:r>
              <w:t>cin&gt;&gt;quantity;</w:t>
            </w:r>
          </w:p>
          <w:p w14:paraId="77AB63A3" w14:textId="77777777" w:rsidR="00D646D5" w:rsidRDefault="00D646D5" w:rsidP="00D646D5">
            <w:pPr>
              <w:pStyle w:val="Image"/>
            </w:pPr>
            <w:r>
              <w:t>switch (p)</w:t>
            </w:r>
          </w:p>
          <w:p w14:paraId="051A567C" w14:textId="77777777" w:rsidR="00D646D5" w:rsidRDefault="00D646D5" w:rsidP="00D646D5">
            <w:pPr>
              <w:pStyle w:val="Image"/>
            </w:pPr>
            <w:r>
              <w:t>{</w:t>
            </w:r>
          </w:p>
          <w:p w14:paraId="5E749236" w14:textId="77777777" w:rsidR="00D646D5" w:rsidRDefault="00D646D5" w:rsidP="00D646D5">
            <w:pPr>
              <w:pStyle w:val="Image"/>
            </w:pPr>
            <w:r>
              <w:t xml:space="preserve">case 1: </w:t>
            </w:r>
          </w:p>
          <w:p w14:paraId="391A002D" w14:textId="77777777" w:rsidR="00D646D5" w:rsidRDefault="00D646D5" w:rsidP="00D646D5">
            <w:pPr>
              <w:pStyle w:val="Image"/>
            </w:pPr>
            <w:r>
              <w:t>{</w:t>
            </w:r>
          </w:p>
          <w:p w14:paraId="3585A107" w14:textId="77777777" w:rsidR="00D646D5" w:rsidRDefault="00D646D5" w:rsidP="00D646D5">
            <w:pPr>
              <w:pStyle w:val="Image"/>
            </w:pPr>
            <w:r>
              <w:t xml:space="preserve">    if (in.cleaningitems[0]==0)</w:t>
            </w:r>
          </w:p>
          <w:p w14:paraId="627F6BD9" w14:textId="77777777" w:rsidR="00D646D5" w:rsidRDefault="00D646D5" w:rsidP="00D646D5">
            <w:pPr>
              <w:pStyle w:val="Image"/>
            </w:pPr>
            <w:r>
              <w:t xml:space="preserve">    {  </w:t>
            </w:r>
          </w:p>
          <w:p w14:paraId="4D5949A9" w14:textId="77777777" w:rsidR="00D646D5" w:rsidRDefault="00D646D5" w:rsidP="00D646D5">
            <w:pPr>
              <w:pStyle w:val="Image"/>
            </w:pPr>
            <w:r>
              <w:t xml:space="preserve">       in.restock();</w:t>
            </w:r>
          </w:p>
          <w:p w14:paraId="756BAC76" w14:textId="77777777" w:rsidR="00D646D5" w:rsidRDefault="00D646D5" w:rsidP="00D646D5">
            <w:pPr>
              <w:pStyle w:val="Image"/>
            </w:pPr>
            <w:r>
              <w:t xml:space="preserve">    }</w:t>
            </w:r>
          </w:p>
          <w:p w14:paraId="3EC4236D" w14:textId="77777777" w:rsidR="00D646D5" w:rsidRDefault="00D646D5" w:rsidP="00D646D5">
            <w:pPr>
              <w:pStyle w:val="Image"/>
            </w:pPr>
            <w:r>
              <w:t>q=in.cleaningitems[0];</w:t>
            </w:r>
          </w:p>
          <w:p w14:paraId="058FF07B" w14:textId="77777777" w:rsidR="00D646D5" w:rsidRDefault="00D646D5" w:rsidP="00D646D5">
            <w:pPr>
              <w:pStyle w:val="Image"/>
            </w:pPr>
            <w:r>
              <w:t>q=q-quantity;</w:t>
            </w:r>
          </w:p>
          <w:p w14:paraId="7E095707" w14:textId="77777777" w:rsidR="00D646D5" w:rsidRDefault="00D646D5" w:rsidP="00D646D5">
            <w:pPr>
              <w:pStyle w:val="Image"/>
            </w:pPr>
            <w:r>
              <w:t>in.cleaningitems[0]=q;</w:t>
            </w:r>
          </w:p>
          <w:p w14:paraId="475C9829" w14:textId="77777777" w:rsidR="00D646D5" w:rsidRDefault="00D646D5" w:rsidP="00D646D5">
            <w:pPr>
              <w:pStyle w:val="Image"/>
            </w:pPr>
            <w:r>
              <w:t>break;</w:t>
            </w:r>
          </w:p>
          <w:p w14:paraId="46463709" w14:textId="77777777" w:rsidR="00D646D5" w:rsidRDefault="00D646D5" w:rsidP="00D646D5">
            <w:pPr>
              <w:pStyle w:val="Image"/>
            </w:pPr>
            <w:r>
              <w:t>}</w:t>
            </w:r>
          </w:p>
          <w:p w14:paraId="0EBA1B74" w14:textId="77777777" w:rsidR="00D646D5" w:rsidRDefault="00D646D5" w:rsidP="00D646D5">
            <w:pPr>
              <w:pStyle w:val="Image"/>
            </w:pPr>
            <w:r>
              <w:t xml:space="preserve">case 2: </w:t>
            </w:r>
          </w:p>
          <w:p w14:paraId="14BBFA0C" w14:textId="77777777" w:rsidR="00D646D5" w:rsidRDefault="00D646D5" w:rsidP="00D646D5">
            <w:pPr>
              <w:pStyle w:val="Image"/>
            </w:pPr>
            <w:r>
              <w:t>{</w:t>
            </w:r>
          </w:p>
          <w:p w14:paraId="0A746E16" w14:textId="77777777" w:rsidR="00D646D5" w:rsidRDefault="00D646D5" w:rsidP="00D646D5">
            <w:pPr>
              <w:pStyle w:val="Image"/>
            </w:pPr>
            <w:r>
              <w:t>q=in.cleaningitems[1];</w:t>
            </w:r>
          </w:p>
          <w:p w14:paraId="2FAFFFA9" w14:textId="77777777" w:rsidR="00D646D5" w:rsidRDefault="00D646D5" w:rsidP="00D646D5">
            <w:pPr>
              <w:pStyle w:val="Image"/>
            </w:pPr>
            <w:r>
              <w:t>if (in.cleaningitems[1]==0)</w:t>
            </w:r>
          </w:p>
          <w:p w14:paraId="0DEFBCAE" w14:textId="77777777" w:rsidR="00D646D5" w:rsidRDefault="00D646D5" w:rsidP="00D646D5">
            <w:pPr>
              <w:pStyle w:val="Image"/>
            </w:pPr>
            <w:r>
              <w:t xml:space="preserve">    {  </w:t>
            </w:r>
          </w:p>
          <w:p w14:paraId="41262139" w14:textId="77777777" w:rsidR="00D646D5" w:rsidRDefault="00D646D5" w:rsidP="00D646D5">
            <w:pPr>
              <w:pStyle w:val="Image"/>
            </w:pPr>
            <w:r>
              <w:t xml:space="preserve">       in.restock();</w:t>
            </w:r>
          </w:p>
          <w:p w14:paraId="6ED56285" w14:textId="77777777" w:rsidR="00D646D5" w:rsidRDefault="00D646D5" w:rsidP="00D646D5">
            <w:pPr>
              <w:pStyle w:val="Image"/>
            </w:pPr>
            <w:r>
              <w:t xml:space="preserve">    }</w:t>
            </w:r>
          </w:p>
          <w:p w14:paraId="0B3167DB" w14:textId="77777777" w:rsidR="00D646D5" w:rsidRDefault="00D646D5" w:rsidP="00D646D5">
            <w:pPr>
              <w:pStyle w:val="Image"/>
            </w:pPr>
            <w:r>
              <w:t>q=q-quantity;</w:t>
            </w:r>
          </w:p>
          <w:p w14:paraId="0169E074" w14:textId="77777777" w:rsidR="00D646D5" w:rsidRDefault="00D646D5" w:rsidP="00D646D5">
            <w:pPr>
              <w:pStyle w:val="Image"/>
            </w:pPr>
            <w:r>
              <w:lastRenderedPageBreak/>
              <w:t>in.cleaningitems[1]=q;</w:t>
            </w:r>
          </w:p>
          <w:p w14:paraId="55D475D7" w14:textId="77777777" w:rsidR="00D646D5" w:rsidRDefault="00D646D5" w:rsidP="00D646D5">
            <w:pPr>
              <w:pStyle w:val="Image"/>
            </w:pPr>
            <w:r>
              <w:t>break;</w:t>
            </w:r>
          </w:p>
          <w:p w14:paraId="52B99FAF" w14:textId="77777777" w:rsidR="00D646D5" w:rsidRDefault="00D646D5" w:rsidP="00D646D5">
            <w:pPr>
              <w:pStyle w:val="Image"/>
            </w:pPr>
            <w:r>
              <w:t>}</w:t>
            </w:r>
          </w:p>
          <w:p w14:paraId="362FD511" w14:textId="77777777" w:rsidR="00D646D5" w:rsidRDefault="00D646D5" w:rsidP="00D646D5">
            <w:pPr>
              <w:pStyle w:val="Image"/>
            </w:pPr>
            <w:r>
              <w:t xml:space="preserve">case 3: </w:t>
            </w:r>
          </w:p>
          <w:p w14:paraId="640DB481" w14:textId="77777777" w:rsidR="00D646D5" w:rsidRDefault="00D646D5" w:rsidP="00D646D5">
            <w:pPr>
              <w:pStyle w:val="Image"/>
            </w:pPr>
            <w:r>
              <w:t>{</w:t>
            </w:r>
          </w:p>
          <w:p w14:paraId="7CD2B611" w14:textId="77777777" w:rsidR="00D646D5" w:rsidRDefault="00D646D5" w:rsidP="00D646D5">
            <w:pPr>
              <w:pStyle w:val="Image"/>
            </w:pPr>
            <w:r>
              <w:t>q=in.cleaningitems[2];</w:t>
            </w:r>
          </w:p>
          <w:p w14:paraId="3A9F9805" w14:textId="77777777" w:rsidR="00D646D5" w:rsidRDefault="00D646D5" w:rsidP="00D646D5">
            <w:pPr>
              <w:pStyle w:val="Image"/>
            </w:pPr>
            <w:r>
              <w:t>if (in.cleaningitems[2]==0)</w:t>
            </w:r>
          </w:p>
          <w:p w14:paraId="1797DCBF" w14:textId="77777777" w:rsidR="00D646D5" w:rsidRDefault="00D646D5" w:rsidP="00D646D5">
            <w:pPr>
              <w:pStyle w:val="Image"/>
            </w:pPr>
            <w:r>
              <w:t xml:space="preserve">    {  </w:t>
            </w:r>
          </w:p>
          <w:p w14:paraId="37FC5890" w14:textId="77777777" w:rsidR="00D646D5" w:rsidRDefault="00D646D5" w:rsidP="00D646D5">
            <w:pPr>
              <w:pStyle w:val="Image"/>
            </w:pPr>
            <w:r>
              <w:t xml:space="preserve">       in.restock();</w:t>
            </w:r>
          </w:p>
          <w:p w14:paraId="66DE6999" w14:textId="77777777" w:rsidR="00D646D5" w:rsidRDefault="00D646D5" w:rsidP="00D646D5">
            <w:pPr>
              <w:pStyle w:val="Image"/>
            </w:pPr>
            <w:r>
              <w:t xml:space="preserve">    }</w:t>
            </w:r>
          </w:p>
          <w:p w14:paraId="7D85F1E3" w14:textId="77777777" w:rsidR="00D646D5" w:rsidRDefault="00D646D5" w:rsidP="00D646D5">
            <w:pPr>
              <w:pStyle w:val="Image"/>
            </w:pPr>
            <w:r>
              <w:t>q=q-quantity;</w:t>
            </w:r>
          </w:p>
          <w:p w14:paraId="169D9378" w14:textId="77777777" w:rsidR="00D646D5" w:rsidRDefault="00D646D5" w:rsidP="00D646D5">
            <w:pPr>
              <w:pStyle w:val="Image"/>
            </w:pPr>
            <w:r>
              <w:t>in.cleaningitems[2]=q;</w:t>
            </w:r>
          </w:p>
          <w:p w14:paraId="362F1BC4" w14:textId="77777777" w:rsidR="00D646D5" w:rsidRDefault="00D646D5" w:rsidP="00D646D5">
            <w:pPr>
              <w:pStyle w:val="Image"/>
            </w:pPr>
            <w:r>
              <w:t>break;</w:t>
            </w:r>
          </w:p>
          <w:p w14:paraId="4848F862" w14:textId="77777777" w:rsidR="00D646D5" w:rsidRDefault="00D646D5" w:rsidP="00D646D5">
            <w:pPr>
              <w:pStyle w:val="Image"/>
            </w:pPr>
            <w:r>
              <w:t>}</w:t>
            </w:r>
          </w:p>
          <w:p w14:paraId="326D9AB3" w14:textId="77777777" w:rsidR="00D646D5" w:rsidRDefault="00D646D5" w:rsidP="00D646D5">
            <w:pPr>
              <w:pStyle w:val="Image"/>
            </w:pPr>
          </w:p>
          <w:p w14:paraId="31D4895D" w14:textId="77777777" w:rsidR="00D646D5" w:rsidRDefault="00D646D5" w:rsidP="00D646D5">
            <w:pPr>
              <w:pStyle w:val="Image"/>
            </w:pPr>
            <w:r>
              <w:t xml:space="preserve">case 4: </w:t>
            </w:r>
          </w:p>
          <w:p w14:paraId="41A68170" w14:textId="77777777" w:rsidR="00D646D5" w:rsidRDefault="00D646D5" w:rsidP="00D646D5">
            <w:pPr>
              <w:pStyle w:val="Image"/>
            </w:pPr>
            <w:r>
              <w:t>{</w:t>
            </w:r>
          </w:p>
          <w:p w14:paraId="2BC0788F" w14:textId="77777777" w:rsidR="00D646D5" w:rsidRDefault="00D646D5" w:rsidP="00D646D5">
            <w:pPr>
              <w:pStyle w:val="Image"/>
            </w:pPr>
            <w:r>
              <w:t>q=in.cleaningitems[3];</w:t>
            </w:r>
          </w:p>
          <w:p w14:paraId="11DDDBBF" w14:textId="77777777" w:rsidR="00D646D5" w:rsidRDefault="00D646D5" w:rsidP="00D646D5">
            <w:pPr>
              <w:pStyle w:val="Image"/>
            </w:pPr>
            <w:r>
              <w:t>if (in.cleaningitems[3]==0)</w:t>
            </w:r>
          </w:p>
          <w:p w14:paraId="0743E10B" w14:textId="77777777" w:rsidR="00D646D5" w:rsidRDefault="00D646D5" w:rsidP="00D646D5">
            <w:pPr>
              <w:pStyle w:val="Image"/>
            </w:pPr>
            <w:r>
              <w:t xml:space="preserve">    {  </w:t>
            </w:r>
          </w:p>
          <w:p w14:paraId="521D0E61" w14:textId="77777777" w:rsidR="00D646D5" w:rsidRDefault="00D646D5" w:rsidP="00D646D5">
            <w:pPr>
              <w:pStyle w:val="Image"/>
            </w:pPr>
            <w:r>
              <w:t xml:space="preserve">       in.restock();</w:t>
            </w:r>
          </w:p>
          <w:p w14:paraId="3FBD7F99" w14:textId="77777777" w:rsidR="00D646D5" w:rsidRDefault="00D646D5" w:rsidP="00D646D5">
            <w:pPr>
              <w:pStyle w:val="Image"/>
            </w:pPr>
            <w:r>
              <w:t xml:space="preserve">    }</w:t>
            </w:r>
          </w:p>
          <w:p w14:paraId="63D4DAAF" w14:textId="77777777" w:rsidR="00D646D5" w:rsidRDefault="00D646D5" w:rsidP="00D646D5">
            <w:pPr>
              <w:pStyle w:val="Image"/>
            </w:pPr>
            <w:r>
              <w:t>q=q-quantity;</w:t>
            </w:r>
          </w:p>
          <w:p w14:paraId="77D65E10" w14:textId="77777777" w:rsidR="00D646D5" w:rsidRDefault="00D646D5" w:rsidP="00D646D5">
            <w:pPr>
              <w:pStyle w:val="Image"/>
            </w:pPr>
            <w:r>
              <w:t>in.cleaningitems[3]=q;</w:t>
            </w:r>
          </w:p>
          <w:p w14:paraId="75E37AA1" w14:textId="77777777" w:rsidR="00D646D5" w:rsidRDefault="00D646D5" w:rsidP="00D646D5">
            <w:pPr>
              <w:pStyle w:val="Image"/>
            </w:pPr>
            <w:r>
              <w:t>break;</w:t>
            </w:r>
          </w:p>
          <w:p w14:paraId="32E46534" w14:textId="77777777" w:rsidR="00D646D5" w:rsidRDefault="00D646D5" w:rsidP="00D646D5">
            <w:pPr>
              <w:pStyle w:val="Image"/>
            </w:pPr>
            <w:r>
              <w:t>}</w:t>
            </w:r>
          </w:p>
          <w:p w14:paraId="7F0B5953" w14:textId="77777777" w:rsidR="00D646D5" w:rsidRDefault="00D646D5" w:rsidP="00D646D5">
            <w:pPr>
              <w:pStyle w:val="Image"/>
            </w:pPr>
          </w:p>
          <w:p w14:paraId="716EB265" w14:textId="77777777" w:rsidR="00D646D5" w:rsidRDefault="00D646D5" w:rsidP="00D646D5">
            <w:pPr>
              <w:pStyle w:val="Image"/>
            </w:pPr>
            <w:r>
              <w:t xml:space="preserve">case 5: </w:t>
            </w:r>
          </w:p>
          <w:p w14:paraId="3EBEC69A" w14:textId="77777777" w:rsidR="00D646D5" w:rsidRDefault="00D646D5" w:rsidP="00D646D5">
            <w:pPr>
              <w:pStyle w:val="Image"/>
            </w:pPr>
            <w:r>
              <w:t>{</w:t>
            </w:r>
          </w:p>
          <w:p w14:paraId="37D5C9CD" w14:textId="77777777" w:rsidR="00D646D5" w:rsidRDefault="00D646D5" w:rsidP="00D646D5">
            <w:pPr>
              <w:pStyle w:val="Image"/>
            </w:pPr>
            <w:r>
              <w:t>q=in.cleaningitems[4];</w:t>
            </w:r>
          </w:p>
          <w:p w14:paraId="1FAB9EBB" w14:textId="77777777" w:rsidR="00D646D5" w:rsidRDefault="00D646D5" w:rsidP="00D646D5">
            <w:pPr>
              <w:pStyle w:val="Image"/>
            </w:pPr>
            <w:r>
              <w:t>if (in.cleaningitems[4]==0)</w:t>
            </w:r>
          </w:p>
          <w:p w14:paraId="15F53CEF" w14:textId="77777777" w:rsidR="00D646D5" w:rsidRDefault="00D646D5" w:rsidP="00D646D5">
            <w:pPr>
              <w:pStyle w:val="Image"/>
            </w:pPr>
            <w:r>
              <w:t xml:space="preserve">    {  </w:t>
            </w:r>
          </w:p>
          <w:p w14:paraId="7C2F5DDC" w14:textId="77777777" w:rsidR="00D646D5" w:rsidRDefault="00D646D5" w:rsidP="00D646D5">
            <w:pPr>
              <w:pStyle w:val="Image"/>
            </w:pPr>
            <w:r>
              <w:t xml:space="preserve">       in.restock();</w:t>
            </w:r>
          </w:p>
          <w:p w14:paraId="4030B43D" w14:textId="77777777" w:rsidR="00D646D5" w:rsidRDefault="00D646D5" w:rsidP="00D646D5">
            <w:pPr>
              <w:pStyle w:val="Image"/>
            </w:pPr>
            <w:r>
              <w:t xml:space="preserve">    }</w:t>
            </w:r>
          </w:p>
          <w:p w14:paraId="277F509E" w14:textId="77777777" w:rsidR="00D646D5" w:rsidRDefault="00D646D5" w:rsidP="00D646D5">
            <w:pPr>
              <w:pStyle w:val="Image"/>
            </w:pPr>
            <w:r>
              <w:t>q=q-quantity;</w:t>
            </w:r>
          </w:p>
          <w:p w14:paraId="5A4489AD" w14:textId="77777777" w:rsidR="00D646D5" w:rsidRDefault="00D646D5" w:rsidP="00D646D5">
            <w:pPr>
              <w:pStyle w:val="Image"/>
            </w:pPr>
            <w:r>
              <w:t>in.cleaningitems[4]=q;</w:t>
            </w:r>
          </w:p>
          <w:p w14:paraId="1262883E" w14:textId="77777777" w:rsidR="00D646D5" w:rsidRDefault="00D646D5" w:rsidP="00D646D5">
            <w:pPr>
              <w:pStyle w:val="Image"/>
            </w:pPr>
            <w:r>
              <w:t>break;</w:t>
            </w:r>
          </w:p>
          <w:p w14:paraId="6911768E" w14:textId="77777777" w:rsidR="00D646D5" w:rsidRDefault="00D646D5" w:rsidP="00D646D5">
            <w:pPr>
              <w:pStyle w:val="Image"/>
            </w:pPr>
            <w:r>
              <w:t>}</w:t>
            </w:r>
          </w:p>
          <w:p w14:paraId="5DFE2317" w14:textId="77777777" w:rsidR="00D646D5" w:rsidRDefault="00D646D5" w:rsidP="00D646D5">
            <w:pPr>
              <w:pStyle w:val="Image"/>
            </w:pPr>
          </w:p>
          <w:p w14:paraId="79950CB5" w14:textId="77777777" w:rsidR="00D646D5" w:rsidRDefault="00D646D5" w:rsidP="00D646D5">
            <w:pPr>
              <w:pStyle w:val="Image"/>
            </w:pPr>
            <w:r>
              <w:t xml:space="preserve">case 6: </w:t>
            </w:r>
          </w:p>
          <w:p w14:paraId="66157669" w14:textId="77777777" w:rsidR="00D646D5" w:rsidRDefault="00D646D5" w:rsidP="00D646D5">
            <w:pPr>
              <w:pStyle w:val="Image"/>
            </w:pPr>
            <w:r>
              <w:t>{</w:t>
            </w:r>
          </w:p>
          <w:p w14:paraId="606C8152" w14:textId="77777777" w:rsidR="00D646D5" w:rsidRDefault="00D646D5" w:rsidP="00D646D5">
            <w:pPr>
              <w:pStyle w:val="Image"/>
            </w:pPr>
            <w:r>
              <w:t>q=in.cleaningitems[5];</w:t>
            </w:r>
          </w:p>
          <w:p w14:paraId="3DAA0533" w14:textId="77777777" w:rsidR="00D646D5" w:rsidRDefault="00D646D5" w:rsidP="00D646D5">
            <w:pPr>
              <w:pStyle w:val="Image"/>
            </w:pPr>
            <w:r>
              <w:t>if (in.cleaningitems[5]==0)</w:t>
            </w:r>
          </w:p>
          <w:p w14:paraId="3E964A46" w14:textId="77777777" w:rsidR="00D646D5" w:rsidRDefault="00D646D5" w:rsidP="00D646D5">
            <w:pPr>
              <w:pStyle w:val="Image"/>
            </w:pPr>
            <w:r>
              <w:t xml:space="preserve">    {  </w:t>
            </w:r>
          </w:p>
          <w:p w14:paraId="26AC239E" w14:textId="77777777" w:rsidR="00D646D5" w:rsidRDefault="00D646D5" w:rsidP="00D646D5">
            <w:pPr>
              <w:pStyle w:val="Image"/>
            </w:pPr>
            <w:r>
              <w:t xml:space="preserve">       in.restock();</w:t>
            </w:r>
          </w:p>
          <w:p w14:paraId="34DF231D" w14:textId="77777777" w:rsidR="00D646D5" w:rsidRDefault="00D646D5" w:rsidP="00D646D5">
            <w:pPr>
              <w:pStyle w:val="Image"/>
            </w:pPr>
            <w:r>
              <w:t xml:space="preserve">    }</w:t>
            </w:r>
          </w:p>
          <w:p w14:paraId="6F52EAA5" w14:textId="77777777" w:rsidR="00D646D5" w:rsidRDefault="00D646D5" w:rsidP="00D646D5">
            <w:pPr>
              <w:pStyle w:val="Image"/>
            </w:pPr>
            <w:r>
              <w:t>q=q-quantity;</w:t>
            </w:r>
          </w:p>
          <w:p w14:paraId="5B00B759" w14:textId="77777777" w:rsidR="00D646D5" w:rsidRDefault="00D646D5" w:rsidP="00D646D5">
            <w:pPr>
              <w:pStyle w:val="Image"/>
            </w:pPr>
            <w:r>
              <w:t>in.cleaningitems[5]=q;</w:t>
            </w:r>
          </w:p>
          <w:p w14:paraId="4586B177" w14:textId="77777777" w:rsidR="00D646D5" w:rsidRDefault="00D646D5" w:rsidP="00D646D5">
            <w:pPr>
              <w:pStyle w:val="Image"/>
            </w:pPr>
            <w:r>
              <w:t>break;</w:t>
            </w:r>
          </w:p>
          <w:p w14:paraId="5B52FDCB" w14:textId="77777777" w:rsidR="00D646D5" w:rsidRDefault="00D646D5" w:rsidP="00D646D5">
            <w:pPr>
              <w:pStyle w:val="Image"/>
            </w:pPr>
            <w:r>
              <w:t>}</w:t>
            </w:r>
          </w:p>
          <w:p w14:paraId="19DF2D3D" w14:textId="77777777" w:rsidR="00D646D5" w:rsidRDefault="00D646D5" w:rsidP="00D646D5">
            <w:pPr>
              <w:pStyle w:val="Image"/>
            </w:pPr>
            <w:r>
              <w:t>default:</w:t>
            </w:r>
          </w:p>
          <w:p w14:paraId="21D7447E" w14:textId="77777777" w:rsidR="00D646D5" w:rsidRDefault="00D646D5" w:rsidP="00D646D5">
            <w:pPr>
              <w:pStyle w:val="Image"/>
            </w:pPr>
            <w:r>
              <w:t>break;</w:t>
            </w:r>
          </w:p>
          <w:p w14:paraId="5A6B6C9D" w14:textId="77777777" w:rsidR="00D646D5" w:rsidRDefault="00D646D5" w:rsidP="00D646D5">
            <w:pPr>
              <w:pStyle w:val="Image"/>
            </w:pPr>
            <w:r>
              <w:t>}</w:t>
            </w:r>
          </w:p>
          <w:p w14:paraId="6632B0E1" w14:textId="77777777" w:rsidR="00D646D5" w:rsidRDefault="00D646D5" w:rsidP="00D646D5">
            <w:pPr>
              <w:pStyle w:val="Image"/>
            </w:pPr>
          </w:p>
          <w:p w14:paraId="41B88C84" w14:textId="77777777" w:rsidR="00D646D5" w:rsidRDefault="00D646D5" w:rsidP="00D646D5">
            <w:pPr>
              <w:pStyle w:val="Image"/>
            </w:pPr>
            <w:r>
              <w:t>}</w:t>
            </w:r>
          </w:p>
          <w:p w14:paraId="5FF3898E" w14:textId="77777777" w:rsidR="00D646D5" w:rsidRDefault="00D646D5" w:rsidP="00D646D5">
            <w:pPr>
              <w:pStyle w:val="Image"/>
            </w:pPr>
          </w:p>
          <w:p w14:paraId="1CF0F21E" w14:textId="77777777" w:rsidR="00D646D5" w:rsidRDefault="00D646D5" w:rsidP="00D646D5">
            <w:pPr>
              <w:pStyle w:val="Image"/>
            </w:pPr>
            <w:r>
              <w:t>};</w:t>
            </w:r>
          </w:p>
          <w:p w14:paraId="62852118" w14:textId="77777777" w:rsidR="00D646D5" w:rsidRDefault="00D646D5" w:rsidP="00D646D5">
            <w:pPr>
              <w:pStyle w:val="Image"/>
            </w:pPr>
          </w:p>
          <w:p w14:paraId="28537867" w14:textId="77777777" w:rsidR="00D646D5" w:rsidRDefault="00D646D5" w:rsidP="00D646D5">
            <w:pPr>
              <w:pStyle w:val="Image"/>
            </w:pPr>
          </w:p>
          <w:p w14:paraId="253EC35D" w14:textId="77777777" w:rsidR="00D646D5" w:rsidRDefault="00D646D5" w:rsidP="00D646D5">
            <w:pPr>
              <w:pStyle w:val="Image"/>
            </w:pPr>
          </w:p>
          <w:p w14:paraId="73D9863F" w14:textId="77777777" w:rsidR="00D646D5" w:rsidRDefault="00D646D5" w:rsidP="00D646D5">
            <w:pPr>
              <w:pStyle w:val="Image"/>
            </w:pPr>
            <w:r>
              <w:t>//---------------------------------------------------------</w:t>
            </w:r>
          </w:p>
          <w:p w14:paraId="7B001951" w14:textId="77777777" w:rsidR="00D646D5" w:rsidRDefault="00D646D5" w:rsidP="00D646D5">
            <w:pPr>
              <w:pStyle w:val="Image"/>
            </w:pPr>
            <w:r>
              <w:lastRenderedPageBreak/>
              <w:t xml:space="preserve">                     //ROOM CLASS</w:t>
            </w:r>
          </w:p>
          <w:p w14:paraId="4DD83122" w14:textId="77777777" w:rsidR="00D646D5" w:rsidRDefault="00D646D5" w:rsidP="00D646D5">
            <w:pPr>
              <w:pStyle w:val="Image"/>
            </w:pPr>
            <w:r>
              <w:t>//---------------------------------------------------------</w:t>
            </w:r>
          </w:p>
          <w:p w14:paraId="79E1D72A" w14:textId="77777777" w:rsidR="00D646D5" w:rsidRDefault="00D646D5" w:rsidP="00D646D5">
            <w:pPr>
              <w:pStyle w:val="Image"/>
            </w:pPr>
          </w:p>
          <w:p w14:paraId="68086316" w14:textId="77777777" w:rsidR="00D646D5" w:rsidRDefault="00D646D5" w:rsidP="00D646D5">
            <w:pPr>
              <w:pStyle w:val="Image"/>
            </w:pPr>
            <w:r>
              <w:t>class room</w:t>
            </w:r>
          </w:p>
          <w:p w14:paraId="24CE3483" w14:textId="77777777" w:rsidR="00D646D5" w:rsidRDefault="00D646D5" w:rsidP="00D646D5">
            <w:pPr>
              <w:pStyle w:val="Image"/>
            </w:pPr>
            <w:r>
              <w:t>{</w:t>
            </w:r>
          </w:p>
          <w:p w14:paraId="15C14030" w14:textId="77777777" w:rsidR="00D646D5" w:rsidRDefault="00D646D5" w:rsidP="00D646D5">
            <w:pPr>
              <w:pStyle w:val="Image"/>
            </w:pPr>
            <w:r>
              <w:t xml:space="preserve"> //--------------attributes---------------</w:t>
            </w:r>
          </w:p>
          <w:p w14:paraId="31C82690" w14:textId="77777777" w:rsidR="00D646D5" w:rsidRDefault="00D646D5" w:rsidP="00D646D5">
            <w:pPr>
              <w:pStyle w:val="Image"/>
            </w:pPr>
            <w:r>
              <w:t xml:space="preserve">  string typ_rm;</w:t>
            </w:r>
          </w:p>
          <w:p w14:paraId="667C33D5" w14:textId="77777777" w:rsidR="00D646D5" w:rsidRDefault="00D646D5" w:rsidP="00D646D5">
            <w:pPr>
              <w:pStyle w:val="Image"/>
            </w:pPr>
            <w:r>
              <w:t xml:space="preserve">  bool clean;</w:t>
            </w:r>
          </w:p>
          <w:p w14:paraId="45DD6432" w14:textId="77777777" w:rsidR="00D646D5" w:rsidRDefault="00D646D5" w:rsidP="00D646D5">
            <w:pPr>
              <w:pStyle w:val="Image"/>
            </w:pPr>
            <w:r>
              <w:t xml:space="preserve">  bool book;</w:t>
            </w:r>
          </w:p>
          <w:p w14:paraId="5959A8A1" w14:textId="77777777" w:rsidR="00D646D5" w:rsidRDefault="00D646D5" w:rsidP="00D646D5">
            <w:pPr>
              <w:pStyle w:val="Image"/>
            </w:pPr>
            <w:r>
              <w:t xml:space="preserve">  float price;</w:t>
            </w:r>
          </w:p>
          <w:p w14:paraId="5FA719DA" w14:textId="77777777" w:rsidR="00D646D5" w:rsidRDefault="00D646D5" w:rsidP="00D646D5">
            <w:pPr>
              <w:pStyle w:val="Image"/>
            </w:pPr>
            <w:r>
              <w:t>public:</w:t>
            </w:r>
          </w:p>
          <w:p w14:paraId="2897B995" w14:textId="77777777" w:rsidR="00D646D5" w:rsidRDefault="00D646D5" w:rsidP="00D646D5">
            <w:pPr>
              <w:pStyle w:val="Image"/>
            </w:pPr>
            <w:r>
              <w:t xml:space="preserve"> //-------------constructors---------------</w:t>
            </w:r>
          </w:p>
          <w:p w14:paraId="5FB7467E" w14:textId="77777777" w:rsidR="00D646D5" w:rsidRDefault="00D646D5" w:rsidP="00D646D5">
            <w:pPr>
              <w:pStyle w:val="Image"/>
            </w:pPr>
            <w:r>
              <w:t>room()</w:t>
            </w:r>
          </w:p>
          <w:p w14:paraId="151846EA" w14:textId="77777777" w:rsidR="00D646D5" w:rsidRDefault="00D646D5" w:rsidP="00D646D5">
            <w:pPr>
              <w:pStyle w:val="Image"/>
            </w:pPr>
            <w:r>
              <w:t>{</w:t>
            </w:r>
          </w:p>
          <w:p w14:paraId="5F652B24" w14:textId="77777777" w:rsidR="00D646D5" w:rsidRDefault="00D646D5" w:rsidP="00D646D5">
            <w:pPr>
              <w:pStyle w:val="Image"/>
            </w:pPr>
          </w:p>
          <w:p w14:paraId="4734DD64" w14:textId="77777777" w:rsidR="00D646D5" w:rsidRDefault="00D646D5" w:rsidP="00D646D5">
            <w:pPr>
              <w:pStyle w:val="Image"/>
            </w:pPr>
            <w:r>
              <w:t>}</w:t>
            </w:r>
          </w:p>
          <w:p w14:paraId="521E32F3" w14:textId="77777777" w:rsidR="00D646D5" w:rsidRDefault="00D646D5" w:rsidP="00D646D5">
            <w:pPr>
              <w:pStyle w:val="Image"/>
            </w:pPr>
            <w:r>
              <w:t xml:space="preserve"> //--------------member functions---------------</w:t>
            </w:r>
          </w:p>
          <w:p w14:paraId="6B956426" w14:textId="77777777" w:rsidR="00D646D5" w:rsidRDefault="00D646D5" w:rsidP="00D646D5">
            <w:pPr>
              <w:pStyle w:val="Image"/>
            </w:pPr>
            <w:r>
              <w:t>//setter</w:t>
            </w:r>
          </w:p>
          <w:p w14:paraId="5D2FF7C5" w14:textId="77777777" w:rsidR="00D646D5" w:rsidRDefault="00D646D5" w:rsidP="00D646D5">
            <w:pPr>
              <w:pStyle w:val="Image"/>
            </w:pPr>
            <w:r>
              <w:t>void set_price(float price)</w:t>
            </w:r>
          </w:p>
          <w:p w14:paraId="1441250C" w14:textId="77777777" w:rsidR="00D646D5" w:rsidRDefault="00D646D5" w:rsidP="00D646D5">
            <w:pPr>
              <w:pStyle w:val="Image"/>
            </w:pPr>
            <w:r>
              <w:t>{</w:t>
            </w:r>
          </w:p>
          <w:p w14:paraId="22370717" w14:textId="77777777" w:rsidR="00D646D5" w:rsidRDefault="00D646D5" w:rsidP="00D646D5">
            <w:pPr>
              <w:pStyle w:val="Image"/>
            </w:pPr>
            <w:r>
              <w:t xml:space="preserve">    this-&gt;price=price;</w:t>
            </w:r>
          </w:p>
          <w:p w14:paraId="3417CD01" w14:textId="77777777" w:rsidR="00D646D5" w:rsidRDefault="00D646D5" w:rsidP="00D646D5">
            <w:pPr>
              <w:pStyle w:val="Image"/>
            </w:pPr>
            <w:r>
              <w:t>}</w:t>
            </w:r>
          </w:p>
          <w:p w14:paraId="10207C6D" w14:textId="77777777" w:rsidR="00D646D5" w:rsidRDefault="00D646D5" w:rsidP="00D646D5">
            <w:pPr>
              <w:pStyle w:val="Image"/>
            </w:pPr>
            <w:r>
              <w:t>void set_booking(bool book)</w:t>
            </w:r>
          </w:p>
          <w:p w14:paraId="49522C00" w14:textId="77777777" w:rsidR="00D646D5" w:rsidRDefault="00D646D5" w:rsidP="00D646D5">
            <w:pPr>
              <w:pStyle w:val="Image"/>
            </w:pPr>
            <w:r>
              <w:t>{</w:t>
            </w:r>
          </w:p>
          <w:p w14:paraId="706EE3FF" w14:textId="77777777" w:rsidR="00D646D5" w:rsidRDefault="00D646D5" w:rsidP="00D646D5">
            <w:pPr>
              <w:pStyle w:val="Image"/>
            </w:pPr>
            <w:r>
              <w:t xml:space="preserve">    this-&gt;book=book;</w:t>
            </w:r>
          </w:p>
          <w:p w14:paraId="692DB255" w14:textId="77777777" w:rsidR="00D646D5" w:rsidRDefault="00D646D5" w:rsidP="00D646D5">
            <w:pPr>
              <w:pStyle w:val="Image"/>
            </w:pPr>
            <w:r>
              <w:t>}</w:t>
            </w:r>
          </w:p>
          <w:p w14:paraId="191F5B18" w14:textId="77777777" w:rsidR="00D646D5" w:rsidRDefault="00D646D5" w:rsidP="00D646D5">
            <w:pPr>
              <w:pStyle w:val="Image"/>
            </w:pPr>
            <w:r>
              <w:t>void set_cleaningstatus(bool clean)</w:t>
            </w:r>
          </w:p>
          <w:p w14:paraId="62F676FE" w14:textId="77777777" w:rsidR="00D646D5" w:rsidRDefault="00D646D5" w:rsidP="00D646D5">
            <w:pPr>
              <w:pStyle w:val="Image"/>
            </w:pPr>
            <w:r>
              <w:t>{</w:t>
            </w:r>
          </w:p>
          <w:p w14:paraId="243FCEDC" w14:textId="77777777" w:rsidR="00D646D5" w:rsidRDefault="00D646D5" w:rsidP="00D646D5">
            <w:pPr>
              <w:pStyle w:val="Image"/>
            </w:pPr>
            <w:r>
              <w:t xml:space="preserve">    this-&gt;clean;</w:t>
            </w:r>
          </w:p>
          <w:p w14:paraId="3EEF8691" w14:textId="77777777" w:rsidR="00D646D5" w:rsidRDefault="00D646D5" w:rsidP="00D646D5">
            <w:pPr>
              <w:pStyle w:val="Image"/>
            </w:pPr>
            <w:r>
              <w:t>}</w:t>
            </w:r>
          </w:p>
          <w:p w14:paraId="060A4ECF" w14:textId="77777777" w:rsidR="00D646D5" w:rsidRDefault="00D646D5" w:rsidP="00D646D5">
            <w:pPr>
              <w:pStyle w:val="Image"/>
            </w:pPr>
            <w:r>
              <w:t>void set_typofroom(string typ_rm)</w:t>
            </w:r>
          </w:p>
          <w:p w14:paraId="547DFE6A" w14:textId="77777777" w:rsidR="00D646D5" w:rsidRDefault="00D646D5" w:rsidP="00D646D5">
            <w:pPr>
              <w:pStyle w:val="Image"/>
            </w:pPr>
            <w:r>
              <w:t>{</w:t>
            </w:r>
          </w:p>
          <w:p w14:paraId="00961096" w14:textId="77777777" w:rsidR="00D646D5" w:rsidRDefault="00D646D5" w:rsidP="00D646D5">
            <w:pPr>
              <w:pStyle w:val="Image"/>
            </w:pPr>
            <w:r>
              <w:t xml:space="preserve">    this-&gt;typ_rm=typ_rm;</w:t>
            </w:r>
          </w:p>
          <w:p w14:paraId="1807096F" w14:textId="77777777" w:rsidR="00D646D5" w:rsidRDefault="00D646D5" w:rsidP="00D646D5">
            <w:pPr>
              <w:pStyle w:val="Image"/>
            </w:pPr>
            <w:r>
              <w:t>}</w:t>
            </w:r>
          </w:p>
          <w:p w14:paraId="6101B0FA" w14:textId="77777777" w:rsidR="00D646D5" w:rsidRDefault="00D646D5" w:rsidP="00D646D5">
            <w:pPr>
              <w:pStyle w:val="Image"/>
            </w:pPr>
            <w:r>
              <w:t>//getter</w:t>
            </w:r>
          </w:p>
          <w:p w14:paraId="18EF615E" w14:textId="77777777" w:rsidR="00D646D5" w:rsidRDefault="00D646D5" w:rsidP="00D646D5">
            <w:pPr>
              <w:pStyle w:val="Image"/>
            </w:pPr>
            <w:r>
              <w:t>bool get_booking()</w:t>
            </w:r>
          </w:p>
          <w:p w14:paraId="32771C94" w14:textId="77777777" w:rsidR="00D646D5" w:rsidRDefault="00D646D5" w:rsidP="00D646D5">
            <w:pPr>
              <w:pStyle w:val="Image"/>
            </w:pPr>
            <w:r>
              <w:t>{</w:t>
            </w:r>
          </w:p>
          <w:p w14:paraId="1E9033E8" w14:textId="77777777" w:rsidR="00D646D5" w:rsidRDefault="00D646D5" w:rsidP="00D646D5">
            <w:pPr>
              <w:pStyle w:val="Image"/>
            </w:pPr>
            <w:r>
              <w:t xml:space="preserve">    return book;</w:t>
            </w:r>
          </w:p>
          <w:p w14:paraId="1D241277" w14:textId="77777777" w:rsidR="00D646D5" w:rsidRDefault="00D646D5" w:rsidP="00D646D5">
            <w:pPr>
              <w:pStyle w:val="Image"/>
            </w:pPr>
            <w:r>
              <w:t>}</w:t>
            </w:r>
          </w:p>
          <w:p w14:paraId="0BE52824" w14:textId="77777777" w:rsidR="00D646D5" w:rsidRDefault="00D646D5" w:rsidP="00D646D5">
            <w:pPr>
              <w:pStyle w:val="Image"/>
            </w:pPr>
            <w:r>
              <w:t>bool get_cleanstatus()</w:t>
            </w:r>
          </w:p>
          <w:p w14:paraId="71419670" w14:textId="77777777" w:rsidR="00D646D5" w:rsidRDefault="00D646D5" w:rsidP="00D646D5">
            <w:pPr>
              <w:pStyle w:val="Image"/>
            </w:pPr>
            <w:r>
              <w:t>{</w:t>
            </w:r>
          </w:p>
          <w:p w14:paraId="7C352AB7" w14:textId="77777777" w:rsidR="00D646D5" w:rsidRDefault="00D646D5" w:rsidP="00D646D5">
            <w:pPr>
              <w:pStyle w:val="Image"/>
            </w:pPr>
            <w:r>
              <w:t xml:space="preserve">    return clean;</w:t>
            </w:r>
          </w:p>
          <w:p w14:paraId="1EB49B34" w14:textId="77777777" w:rsidR="00D646D5" w:rsidRDefault="00D646D5" w:rsidP="00D646D5">
            <w:pPr>
              <w:pStyle w:val="Image"/>
            </w:pPr>
            <w:r>
              <w:t>}</w:t>
            </w:r>
          </w:p>
          <w:p w14:paraId="11B2E2F3" w14:textId="77777777" w:rsidR="00D646D5" w:rsidRDefault="00D646D5" w:rsidP="00D646D5">
            <w:pPr>
              <w:pStyle w:val="Image"/>
            </w:pPr>
            <w:r>
              <w:t>string get_typofroom()</w:t>
            </w:r>
          </w:p>
          <w:p w14:paraId="16B93B94" w14:textId="77777777" w:rsidR="00D646D5" w:rsidRDefault="00D646D5" w:rsidP="00D646D5">
            <w:pPr>
              <w:pStyle w:val="Image"/>
            </w:pPr>
            <w:r>
              <w:t>{</w:t>
            </w:r>
          </w:p>
          <w:p w14:paraId="5B2F5230" w14:textId="77777777" w:rsidR="00D646D5" w:rsidRDefault="00D646D5" w:rsidP="00D646D5">
            <w:pPr>
              <w:pStyle w:val="Image"/>
            </w:pPr>
            <w:r>
              <w:t xml:space="preserve">    return typ_rm;</w:t>
            </w:r>
          </w:p>
          <w:p w14:paraId="4170E8D5" w14:textId="77777777" w:rsidR="00D646D5" w:rsidRDefault="00D646D5" w:rsidP="00D646D5">
            <w:pPr>
              <w:pStyle w:val="Image"/>
            </w:pPr>
            <w:r>
              <w:t>}</w:t>
            </w:r>
          </w:p>
          <w:p w14:paraId="23A114B6" w14:textId="77777777" w:rsidR="00D646D5" w:rsidRDefault="00D646D5" w:rsidP="00D646D5">
            <w:pPr>
              <w:pStyle w:val="Image"/>
            </w:pPr>
            <w:r>
              <w:t>float get_price()</w:t>
            </w:r>
          </w:p>
          <w:p w14:paraId="75A46214" w14:textId="77777777" w:rsidR="00D646D5" w:rsidRDefault="00D646D5" w:rsidP="00D646D5">
            <w:pPr>
              <w:pStyle w:val="Image"/>
            </w:pPr>
            <w:r>
              <w:t>{</w:t>
            </w:r>
          </w:p>
          <w:p w14:paraId="3E53A2E9" w14:textId="77777777" w:rsidR="00D646D5" w:rsidRDefault="00D646D5" w:rsidP="00D646D5">
            <w:pPr>
              <w:pStyle w:val="Image"/>
            </w:pPr>
            <w:r>
              <w:t xml:space="preserve">    return price;</w:t>
            </w:r>
          </w:p>
          <w:p w14:paraId="299D920C" w14:textId="77777777" w:rsidR="00D646D5" w:rsidRDefault="00D646D5" w:rsidP="00D646D5">
            <w:pPr>
              <w:pStyle w:val="Image"/>
            </w:pPr>
            <w:r>
              <w:t>}</w:t>
            </w:r>
          </w:p>
          <w:p w14:paraId="1CF8A230" w14:textId="77777777" w:rsidR="00D646D5" w:rsidRDefault="00D646D5" w:rsidP="00D646D5">
            <w:pPr>
              <w:pStyle w:val="Image"/>
            </w:pPr>
            <w:r>
              <w:t>};</w:t>
            </w:r>
          </w:p>
          <w:p w14:paraId="0972DE63" w14:textId="77777777" w:rsidR="00D646D5" w:rsidRDefault="00D646D5" w:rsidP="00D646D5">
            <w:pPr>
              <w:pStyle w:val="Image"/>
            </w:pPr>
          </w:p>
          <w:p w14:paraId="16CA325E" w14:textId="77777777" w:rsidR="00D646D5" w:rsidRDefault="00D646D5" w:rsidP="00D646D5">
            <w:pPr>
              <w:pStyle w:val="Image"/>
            </w:pPr>
            <w:r>
              <w:t>//---------------------------------------------------------</w:t>
            </w:r>
          </w:p>
          <w:p w14:paraId="65FAEEAD" w14:textId="77777777" w:rsidR="00D646D5" w:rsidRDefault="00D646D5" w:rsidP="00D646D5">
            <w:pPr>
              <w:pStyle w:val="Image"/>
            </w:pPr>
            <w:r>
              <w:t xml:space="preserve">                    //CUSTOMER CLASS</w:t>
            </w:r>
          </w:p>
          <w:p w14:paraId="66A35B55" w14:textId="77777777" w:rsidR="00D646D5" w:rsidRDefault="00D646D5" w:rsidP="00D646D5">
            <w:pPr>
              <w:pStyle w:val="Image"/>
            </w:pPr>
            <w:r>
              <w:t>//---------------------------------------------------------</w:t>
            </w:r>
          </w:p>
          <w:p w14:paraId="23F3A8B8" w14:textId="77777777" w:rsidR="00D646D5" w:rsidRDefault="00D646D5" w:rsidP="00D646D5">
            <w:pPr>
              <w:pStyle w:val="Image"/>
            </w:pPr>
            <w:r>
              <w:t>class customer</w:t>
            </w:r>
          </w:p>
          <w:p w14:paraId="559C5057" w14:textId="77777777" w:rsidR="00D646D5" w:rsidRDefault="00D646D5" w:rsidP="00D646D5">
            <w:pPr>
              <w:pStyle w:val="Image"/>
            </w:pPr>
            <w:r>
              <w:t>{</w:t>
            </w:r>
          </w:p>
          <w:p w14:paraId="68C30DF8" w14:textId="77777777" w:rsidR="00D646D5" w:rsidRDefault="00D646D5" w:rsidP="00D646D5">
            <w:pPr>
              <w:pStyle w:val="Image"/>
            </w:pPr>
            <w:r>
              <w:t xml:space="preserve">    //--------attributes----------</w:t>
            </w:r>
          </w:p>
          <w:p w14:paraId="1DFBC04F" w14:textId="77777777" w:rsidR="00D646D5" w:rsidRDefault="00D646D5" w:rsidP="00D646D5">
            <w:pPr>
              <w:pStyle w:val="Image"/>
            </w:pPr>
            <w:r>
              <w:t xml:space="preserve">  string nm;</w:t>
            </w:r>
          </w:p>
          <w:p w14:paraId="5E0D48AD" w14:textId="77777777" w:rsidR="00D646D5" w:rsidRDefault="00D646D5" w:rsidP="00D646D5">
            <w:pPr>
              <w:pStyle w:val="Image"/>
            </w:pPr>
            <w:r>
              <w:t xml:space="preserve">  string adrs;</w:t>
            </w:r>
          </w:p>
          <w:p w14:paraId="3EA9F49B" w14:textId="77777777" w:rsidR="00D646D5" w:rsidRDefault="00D646D5" w:rsidP="00D646D5">
            <w:pPr>
              <w:pStyle w:val="Image"/>
            </w:pPr>
            <w:r>
              <w:lastRenderedPageBreak/>
              <w:t xml:space="preserve">  int age=0;</w:t>
            </w:r>
          </w:p>
          <w:p w14:paraId="1919BD65" w14:textId="77777777" w:rsidR="00D646D5" w:rsidRDefault="00D646D5" w:rsidP="00D646D5">
            <w:pPr>
              <w:pStyle w:val="Image"/>
            </w:pPr>
            <w:r>
              <w:t xml:space="preserve">  char gen;</w:t>
            </w:r>
          </w:p>
          <w:p w14:paraId="0B83926D" w14:textId="77777777" w:rsidR="00D646D5" w:rsidRDefault="00D646D5" w:rsidP="00D646D5">
            <w:pPr>
              <w:pStyle w:val="Image"/>
            </w:pPr>
            <w:r>
              <w:t xml:space="preserve">  int  phn_no;</w:t>
            </w:r>
          </w:p>
          <w:p w14:paraId="5195250E" w14:textId="77777777" w:rsidR="00D646D5" w:rsidRDefault="00D646D5" w:rsidP="00D646D5">
            <w:pPr>
              <w:pStyle w:val="Image"/>
            </w:pPr>
            <w:r>
              <w:t xml:space="preserve">   int   CNIC;</w:t>
            </w:r>
          </w:p>
          <w:p w14:paraId="61BB7289" w14:textId="77777777" w:rsidR="00D646D5" w:rsidRDefault="00D646D5" w:rsidP="00D646D5">
            <w:pPr>
              <w:pStyle w:val="Image"/>
            </w:pPr>
            <w:r>
              <w:t xml:space="preserve">  string email;</w:t>
            </w:r>
          </w:p>
          <w:p w14:paraId="6F25D38C" w14:textId="77777777" w:rsidR="00D646D5" w:rsidRDefault="00D646D5" w:rsidP="00D646D5">
            <w:pPr>
              <w:pStyle w:val="Image"/>
            </w:pPr>
            <w:r>
              <w:t xml:space="preserve">  string marital_sts;</w:t>
            </w:r>
          </w:p>
          <w:p w14:paraId="1931A3A3" w14:textId="77777777" w:rsidR="00D646D5" w:rsidRDefault="00D646D5" w:rsidP="00D646D5">
            <w:pPr>
              <w:pStyle w:val="Image"/>
            </w:pPr>
            <w:r>
              <w:t xml:space="preserve">  float weight;</w:t>
            </w:r>
          </w:p>
          <w:p w14:paraId="205F6EC5" w14:textId="77777777" w:rsidR="00D646D5" w:rsidRDefault="00D646D5" w:rsidP="00D646D5">
            <w:pPr>
              <w:pStyle w:val="Image"/>
            </w:pPr>
            <w:r>
              <w:t xml:space="preserve">  string blood_typ;</w:t>
            </w:r>
          </w:p>
          <w:p w14:paraId="08294B25" w14:textId="77777777" w:rsidR="00D646D5" w:rsidRDefault="00D646D5" w:rsidP="00D646D5">
            <w:pPr>
              <w:pStyle w:val="Image"/>
            </w:pPr>
            <w:r>
              <w:t xml:space="preserve">  float height;</w:t>
            </w:r>
          </w:p>
          <w:p w14:paraId="33347A2C" w14:textId="77777777" w:rsidR="00D646D5" w:rsidRDefault="00D646D5" w:rsidP="00D646D5">
            <w:pPr>
              <w:pStyle w:val="Image"/>
            </w:pPr>
          </w:p>
          <w:p w14:paraId="7F3FB881" w14:textId="77777777" w:rsidR="00D646D5" w:rsidRDefault="00D646D5" w:rsidP="00D646D5">
            <w:pPr>
              <w:pStyle w:val="Image"/>
            </w:pPr>
            <w:r>
              <w:t>public:</w:t>
            </w:r>
          </w:p>
          <w:p w14:paraId="4A963ADA" w14:textId="77777777" w:rsidR="00D646D5" w:rsidRDefault="00D646D5" w:rsidP="00D646D5">
            <w:pPr>
              <w:pStyle w:val="Image"/>
            </w:pPr>
            <w:r>
              <w:t>//---------constructor-----------</w:t>
            </w:r>
          </w:p>
          <w:p w14:paraId="005C9F21" w14:textId="77777777" w:rsidR="00D646D5" w:rsidRDefault="00D646D5" w:rsidP="00D646D5">
            <w:pPr>
              <w:pStyle w:val="Image"/>
            </w:pPr>
            <w:r>
              <w:t>customer()</w:t>
            </w:r>
          </w:p>
          <w:p w14:paraId="7C5177F9" w14:textId="77777777" w:rsidR="00D646D5" w:rsidRDefault="00D646D5" w:rsidP="00D646D5">
            <w:pPr>
              <w:pStyle w:val="Image"/>
            </w:pPr>
            <w:r>
              <w:t>{</w:t>
            </w:r>
          </w:p>
          <w:p w14:paraId="5C747422" w14:textId="77777777" w:rsidR="00D646D5" w:rsidRDefault="00D646D5" w:rsidP="00D646D5">
            <w:pPr>
              <w:pStyle w:val="Image"/>
            </w:pPr>
          </w:p>
          <w:p w14:paraId="7A981B22" w14:textId="77777777" w:rsidR="00D646D5" w:rsidRDefault="00D646D5" w:rsidP="00D646D5">
            <w:pPr>
              <w:pStyle w:val="Image"/>
            </w:pPr>
            <w:r>
              <w:t>}</w:t>
            </w:r>
          </w:p>
          <w:p w14:paraId="3855DEF0" w14:textId="77777777" w:rsidR="00D646D5" w:rsidRDefault="00D646D5" w:rsidP="00D646D5">
            <w:pPr>
              <w:pStyle w:val="Image"/>
            </w:pPr>
            <w:r>
              <w:t>//-----------member functions----------</w:t>
            </w:r>
          </w:p>
          <w:p w14:paraId="51567321" w14:textId="77777777" w:rsidR="00D646D5" w:rsidRDefault="00D646D5" w:rsidP="00D646D5">
            <w:pPr>
              <w:pStyle w:val="Image"/>
            </w:pPr>
            <w:r>
              <w:t>//SETTERS</w:t>
            </w:r>
          </w:p>
          <w:p w14:paraId="7C8B9FF0" w14:textId="77777777" w:rsidR="00D646D5" w:rsidRDefault="00D646D5" w:rsidP="00D646D5">
            <w:pPr>
              <w:pStyle w:val="Image"/>
            </w:pPr>
          </w:p>
          <w:p w14:paraId="1383AA0F" w14:textId="77777777" w:rsidR="00D646D5" w:rsidRDefault="00D646D5" w:rsidP="00D646D5">
            <w:pPr>
              <w:pStyle w:val="Image"/>
            </w:pPr>
            <w:r>
              <w:t>int get_id()</w:t>
            </w:r>
          </w:p>
          <w:p w14:paraId="3D1FBC45" w14:textId="77777777" w:rsidR="00D646D5" w:rsidRDefault="00D646D5" w:rsidP="00D646D5">
            <w:pPr>
              <w:pStyle w:val="Image"/>
            </w:pPr>
            <w:r>
              <w:t>{return CNIC;}</w:t>
            </w:r>
          </w:p>
          <w:p w14:paraId="05866D19" w14:textId="77777777" w:rsidR="00D646D5" w:rsidRDefault="00D646D5" w:rsidP="00D646D5">
            <w:pPr>
              <w:pStyle w:val="Image"/>
            </w:pPr>
            <w:r>
              <w:t>void set_nm(string nm)</w:t>
            </w:r>
          </w:p>
          <w:p w14:paraId="11141D3E" w14:textId="77777777" w:rsidR="00D646D5" w:rsidRDefault="00D646D5" w:rsidP="00D646D5">
            <w:pPr>
              <w:pStyle w:val="Image"/>
            </w:pPr>
            <w:r>
              <w:t>{</w:t>
            </w:r>
          </w:p>
          <w:p w14:paraId="4BB2A01A" w14:textId="77777777" w:rsidR="00D646D5" w:rsidRDefault="00D646D5" w:rsidP="00D646D5">
            <w:pPr>
              <w:pStyle w:val="Image"/>
            </w:pPr>
            <w:r>
              <w:t xml:space="preserve">    this-&gt;nm=nm;</w:t>
            </w:r>
          </w:p>
          <w:p w14:paraId="1EB4D15A" w14:textId="77777777" w:rsidR="00D646D5" w:rsidRDefault="00D646D5" w:rsidP="00D646D5">
            <w:pPr>
              <w:pStyle w:val="Image"/>
            </w:pPr>
            <w:r>
              <w:t>}</w:t>
            </w:r>
          </w:p>
          <w:p w14:paraId="19D01D40" w14:textId="77777777" w:rsidR="00D646D5" w:rsidRDefault="00D646D5" w:rsidP="00D646D5">
            <w:pPr>
              <w:pStyle w:val="Image"/>
            </w:pPr>
            <w:r>
              <w:t>void set_age(int age)</w:t>
            </w:r>
          </w:p>
          <w:p w14:paraId="5FFED286" w14:textId="77777777" w:rsidR="00D646D5" w:rsidRDefault="00D646D5" w:rsidP="00D646D5">
            <w:pPr>
              <w:pStyle w:val="Image"/>
            </w:pPr>
            <w:r>
              <w:t>{</w:t>
            </w:r>
          </w:p>
          <w:p w14:paraId="4DDF5A50" w14:textId="77777777" w:rsidR="00D646D5" w:rsidRDefault="00D646D5" w:rsidP="00D646D5">
            <w:pPr>
              <w:pStyle w:val="Image"/>
            </w:pPr>
            <w:r>
              <w:t xml:space="preserve">    this-&gt;age=age;</w:t>
            </w:r>
          </w:p>
          <w:p w14:paraId="0C987DAA" w14:textId="77777777" w:rsidR="00D646D5" w:rsidRDefault="00D646D5" w:rsidP="00D646D5">
            <w:pPr>
              <w:pStyle w:val="Image"/>
            </w:pPr>
            <w:r>
              <w:t>}</w:t>
            </w:r>
          </w:p>
          <w:p w14:paraId="5119AAFD" w14:textId="77777777" w:rsidR="00D646D5" w:rsidRDefault="00D646D5" w:rsidP="00D646D5">
            <w:pPr>
              <w:pStyle w:val="Image"/>
            </w:pPr>
            <w:r>
              <w:t>void set_adrs(string adrs)</w:t>
            </w:r>
          </w:p>
          <w:p w14:paraId="60C189A5" w14:textId="77777777" w:rsidR="00D646D5" w:rsidRDefault="00D646D5" w:rsidP="00D646D5">
            <w:pPr>
              <w:pStyle w:val="Image"/>
            </w:pPr>
            <w:r>
              <w:t>{</w:t>
            </w:r>
          </w:p>
          <w:p w14:paraId="7BCA61B2" w14:textId="77777777" w:rsidR="00D646D5" w:rsidRDefault="00D646D5" w:rsidP="00D646D5">
            <w:pPr>
              <w:pStyle w:val="Image"/>
            </w:pPr>
            <w:r>
              <w:t xml:space="preserve">    this-&gt;adrs=adrs;</w:t>
            </w:r>
          </w:p>
          <w:p w14:paraId="1E12D2F1" w14:textId="77777777" w:rsidR="00D646D5" w:rsidRDefault="00D646D5" w:rsidP="00D646D5">
            <w:pPr>
              <w:pStyle w:val="Image"/>
            </w:pPr>
            <w:r>
              <w:t>}</w:t>
            </w:r>
          </w:p>
          <w:p w14:paraId="533322F8" w14:textId="77777777" w:rsidR="00D646D5" w:rsidRDefault="00D646D5" w:rsidP="00D646D5">
            <w:pPr>
              <w:pStyle w:val="Image"/>
            </w:pPr>
            <w:r>
              <w:t>void set_gen(char gen)</w:t>
            </w:r>
          </w:p>
          <w:p w14:paraId="6BD15F81" w14:textId="77777777" w:rsidR="00D646D5" w:rsidRDefault="00D646D5" w:rsidP="00D646D5">
            <w:pPr>
              <w:pStyle w:val="Image"/>
            </w:pPr>
            <w:r>
              <w:t>{</w:t>
            </w:r>
          </w:p>
          <w:p w14:paraId="5A49C8C7" w14:textId="77777777" w:rsidR="00D646D5" w:rsidRDefault="00D646D5" w:rsidP="00D646D5">
            <w:pPr>
              <w:pStyle w:val="Image"/>
            </w:pPr>
            <w:r>
              <w:t xml:space="preserve">    this-&gt;gen=gen;</w:t>
            </w:r>
          </w:p>
          <w:p w14:paraId="5BA8704E" w14:textId="77777777" w:rsidR="00D646D5" w:rsidRDefault="00D646D5" w:rsidP="00D646D5">
            <w:pPr>
              <w:pStyle w:val="Image"/>
            </w:pPr>
            <w:r>
              <w:t>}</w:t>
            </w:r>
          </w:p>
          <w:p w14:paraId="67E93D65" w14:textId="77777777" w:rsidR="00D646D5" w:rsidRDefault="00D646D5" w:rsidP="00D646D5">
            <w:pPr>
              <w:pStyle w:val="Image"/>
            </w:pPr>
            <w:r>
              <w:t>void set_phn_no(long int phn_no)</w:t>
            </w:r>
          </w:p>
          <w:p w14:paraId="79E53C75" w14:textId="77777777" w:rsidR="00D646D5" w:rsidRDefault="00D646D5" w:rsidP="00D646D5">
            <w:pPr>
              <w:pStyle w:val="Image"/>
            </w:pPr>
            <w:r>
              <w:t>{</w:t>
            </w:r>
          </w:p>
          <w:p w14:paraId="6A4D3C81" w14:textId="77777777" w:rsidR="00D646D5" w:rsidRDefault="00D646D5" w:rsidP="00D646D5">
            <w:pPr>
              <w:pStyle w:val="Image"/>
            </w:pPr>
            <w:r>
              <w:t xml:space="preserve">    this-&gt;phn_no=phn_no;</w:t>
            </w:r>
          </w:p>
          <w:p w14:paraId="3016FF33" w14:textId="77777777" w:rsidR="00D646D5" w:rsidRDefault="00D646D5" w:rsidP="00D646D5">
            <w:pPr>
              <w:pStyle w:val="Image"/>
            </w:pPr>
            <w:r>
              <w:t>}</w:t>
            </w:r>
          </w:p>
          <w:p w14:paraId="7D49154D" w14:textId="77777777" w:rsidR="00D646D5" w:rsidRDefault="00D646D5" w:rsidP="00D646D5">
            <w:pPr>
              <w:pStyle w:val="Image"/>
            </w:pPr>
            <w:r>
              <w:t>void set_email(string email)</w:t>
            </w:r>
          </w:p>
          <w:p w14:paraId="77C319A3" w14:textId="77777777" w:rsidR="00D646D5" w:rsidRDefault="00D646D5" w:rsidP="00D646D5">
            <w:pPr>
              <w:pStyle w:val="Image"/>
            </w:pPr>
            <w:r>
              <w:t>{</w:t>
            </w:r>
          </w:p>
          <w:p w14:paraId="12BB8D5C" w14:textId="77777777" w:rsidR="00D646D5" w:rsidRDefault="00D646D5" w:rsidP="00D646D5">
            <w:pPr>
              <w:pStyle w:val="Image"/>
            </w:pPr>
            <w:r>
              <w:t xml:space="preserve">    this-&gt;email=email;</w:t>
            </w:r>
          </w:p>
          <w:p w14:paraId="402AC1BD" w14:textId="77777777" w:rsidR="00D646D5" w:rsidRDefault="00D646D5" w:rsidP="00D646D5">
            <w:pPr>
              <w:pStyle w:val="Image"/>
            </w:pPr>
            <w:r>
              <w:t>}</w:t>
            </w:r>
          </w:p>
          <w:p w14:paraId="435735CB" w14:textId="77777777" w:rsidR="00D646D5" w:rsidRDefault="00D646D5" w:rsidP="00D646D5">
            <w:pPr>
              <w:pStyle w:val="Image"/>
            </w:pPr>
            <w:r>
              <w:t>void set_blood_typ(string blood_typ)</w:t>
            </w:r>
          </w:p>
          <w:p w14:paraId="03B78730" w14:textId="77777777" w:rsidR="00D646D5" w:rsidRDefault="00D646D5" w:rsidP="00D646D5">
            <w:pPr>
              <w:pStyle w:val="Image"/>
            </w:pPr>
            <w:r>
              <w:t>{</w:t>
            </w:r>
          </w:p>
          <w:p w14:paraId="32C9F921" w14:textId="77777777" w:rsidR="00D646D5" w:rsidRDefault="00D646D5" w:rsidP="00D646D5">
            <w:pPr>
              <w:pStyle w:val="Image"/>
            </w:pPr>
            <w:r>
              <w:t xml:space="preserve">    this-&gt;blood_typ=blood_typ;</w:t>
            </w:r>
          </w:p>
          <w:p w14:paraId="096745C7" w14:textId="77777777" w:rsidR="00D646D5" w:rsidRDefault="00D646D5" w:rsidP="00D646D5">
            <w:pPr>
              <w:pStyle w:val="Image"/>
            </w:pPr>
            <w:r>
              <w:t>}</w:t>
            </w:r>
          </w:p>
          <w:p w14:paraId="59EC8E27" w14:textId="77777777" w:rsidR="00D646D5" w:rsidRDefault="00D646D5" w:rsidP="00D646D5">
            <w:pPr>
              <w:pStyle w:val="Image"/>
            </w:pPr>
            <w:r>
              <w:t>void set_weight(float weight)</w:t>
            </w:r>
          </w:p>
          <w:p w14:paraId="6316441C" w14:textId="77777777" w:rsidR="00D646D5" w:rsidRDefault="00D646D5" w:rsidP="00D646D5">
            <w:pPr>
              <w:pStyle w:val="Image"/>
            </w:pPr>
            <w:r>
              <w:t>{</w:t>
            </w:r>
          </w:p>
          <w:p w14:paraId="683FCD1F" w14:textId="77777777" w:rsidR="00D646D5" w:rsidRDefault="00D646D5" w:rsidP="00D646D5">
            <w:pPr>
              <w:pStyle w:val="Image"/>
            </w:pPr>
            <w:r>
              <w:t xml:space="preserve">    this-&gt;weight=weight;</w:t>
            </w:r>
          </w:p>
          <w:p w14:paraId="72AD0E20" w14:textId="77777777" w:rsidR="00D646D5" w:rsidRDefault="00D646D5" w:rsidP="00D646D5">
            <w:pPr>
              <w:pStyle w:val="Image"/>
            </w:pPr>
            <w:r>
              <w:t>}</w:t>
            </w:r>
          </w:p>
          <w:p w14:paraId="7403E918" w14:textId="77777777" w:rsidR="00D646D5" w:rsidRDefault="00D646D5" w:rsidP="00D646D5">
            <w:pPr>
              <w:pStyle w:val="Image"/>
            </w:pPr>
            <w:r>
              <w:t>void set_height(float height)</w:t>
            </w:r>
          </w:p>
          <w:p w14:paraId="55122724" w14:textId="77777777" w:rsidR="00D646D5" w:rsidRDefault="00D646D5" w:rsidP="00D646D5">
            <w:pPr>
              <w:pStyle w:val="Image"/>
            </w:pPr>
            <w:r>
              <w:t>{</w:t>
            </w:r>
          </w:p>
          <w:p w14:paraId="34747FCC" w14:textId="77777777" w:rsidR="00D646D5" w:rsidRDefault="00D646D5" w:rsidP="00D646D5">
            <w:pPr>
              <w:pStyle w:val="Image"/>
            </w:pPr>
            <w:r>
              <w:t xml:space="preserve">    this-&gt;height=height;</w:t>
            </w:r>
          </w:p>
          <w:p w14:paraId="74578847" w14:textId="77777777" w:rsidR="00D646D5" w:rsidRDefault="00D646D5" w:rsidP="00D646D5">
            <w:pPr>
              <w:pStyle w:val="Image"/>
            </w:pPr>
            <w:r>
              <w:t>}</w:t>
            </w:r>
          </w:p>
          <w:p w14:paraId="5D13FD75" w14:textId="77777777" w:rsidR="00D646D5" w:rsidRDefault="00D646D5" w:rsidP="00D646D5">
            <w:pPr>
              <w:pStyle w:val="Image"/>
            </w:pPr>
            <w:r>
              <w:t>void set_marital_sts(string marital_sts)</w:t>
            </w:r>
          </w:p>
          <w:p w14:paraId="62EF6079" w14:textId="77777777" w:rsidR="00D646D5" w:rsidRDefault="00D646D5" w:rsidP="00D646D5">
            <w:pPr>
              <w:pStyle w:val="Image"/>
            </w:pPr>
            <w:r>
              <w:t>{</w:t>
            </w:r>
          </w:p>
          <w:p w14:paraId="1454DC2C" w14:textId="77777777" w:rsidR="00D646D5" w:rsidRDefault="00D646D5" w:rsidP="00D646D5">
            <w:pPr>
              <w:pStyle w:val="Image"/>
            </w:pPr>
            <w:r>
              <w:t xml:space="preserve">    this-&gt;marital_sts=marital_sts;</w:t>
            </w:r>
          </w:p>
          <w:p w14:paraId="168F5223" w14:textId="77777777" w:rsidR="00D646D5" w:rsidRDefault="00D646D5" w:rsidP="00D646D5">
            <w:pPr>
              <w:pStyle w:val="Image"/>
            </w:pPr>
            <w:r>
              <w:t>}</w:t>
            </w:r>
          </w:p>
          <w:p w14:paraId="134ECD81" w14:textId="77777777" w:rsidR="00D646D5" w:rsidRDefault="00D646D5" w:rsidP="00D646D5">
            <w:pPr>
              <w:pStyle w:val="Image"/>
            </w:pPr>
          </w:p>
          <w:p w14:paraId="512E7799" w14:textId="77777777" w:rsidR="00D646D5" w:rsidRDefault="00D646D5" w:rsidP="00D646D5">
            <w:pPr>
              <w:pStyle w:val="Image"/>
            </w:pPr>
            <w:r>
              <w:t>//-------------------------</w:t>
            </w:r>
          </w:p>
          <w:p w14:paraId="7EAF0916" w14:textId="77777777" w:rsidR="00D646D5" w:rsidRDefault="00D646D5" w:rsidP="00D646D5">
            <w:pPr>
              <w:pStyle w:val="Image"/>
            </w:pPr>
            <w:r>
              <w:t>//GETTERS</w:t>
            </w:r>
          </w:p>
          <w:p w14:paraId="1BFC8F66" w14:textId="77777777" w:rsidR="00D646D5" w:rsidRDefault="00D646D5" w:rsidP="00D646D5">
            <w:pPr>
              <w:pStyle w:val="Image"/>
            </w:pPr>
            <w:r>
              <w:t>string get_nm( )</w:t>
            </w:r>
          </w:p>
          <w:p w14:paraId="43160004" w14:textId="77777777" w:rsidR="00D646D5" w:rsidRDefault="00D646D5" w:rsidP="00D646D5">
            <w:pPr>
              <w:pStyle w:val="Image"/>
            </w:pPr>
            <w:r>
              <w:t>{</w:t>
            </w:r>
          </w:p>
          <w:p w14:paraId="3E0B69A0" w14:textId="77777777" w:rsidR="00D646D5" w:rsidRDefault="00D646D5" w:rsidP="00D646D5">
            <w:pPr>
              <w:pStyle w:val="Image"/>
            </w:pPr>
            <w:r>
              <w:t xml:space="preserve">    return nm;</w:t>
            </w:r>
          </w:p>
          <w:p w14:paraId="56E0069A" w14:textId="77777777" w:rsidR="00D646D5" w:rsidRDefault="00D646D5" w:rsidP="00D646D5">
            <w:pPr>
              <w:pStyle w:val="Image"/>
            </w:pPr>
            <w:r>
              <w:t>}</w:t>
            </w:r>
          </w:p>
          <w:p w14:paraId="6B6A15DD" w14:textId="77777777" w:rsidR="00D646D5" w:rsidRDefault="00D646D5" w:rsidP="00D646D5">
            <w:pPr>
              <w:pStyle w:val="Image"/>
            </w:pPr>
            <w:r>
              <w:t>int get_age()</w:t>
            </w:r>
          </w:p>
          <w:p w14:paraId="5FD5A9E8" w14:textId="77777777" w:rsidR="00D646D5" w:rsidRDefault="00D646D5" w:rsidP="00D646D5">
            <w:pPr>
              <w:pStyle w:val="Image"/>
            </w:pPr>
            <w:r>
              <w:t>{</w:t>
            </w:r>
          </w:p>
          <w:p w14:paraId="22E41568" w14:textId="77777777" w:rsidR="00D646D5" w:rsidRDefault="00D646D5" w:rsidP="00D646D5">
            <w:pPr>
              <w:pStyle w:val="Image"/>
            </w:pPr>
            <w:r>
              <w:t xml:space="preserve">    return age;</w:t>
            </w:r>
          </w:p>
          <w:p w14:paraId="2315EE61" w14:textId="77777777" w:rsidR="00D646D5" w:rsidRDefault="00D646D5" w:rsidP="00D646D5">
            <w:pPr>
              <w:pStyle w:val="Image"/>
            </w:pPr>
            <w:r>
              <w:t>}</w:t>
            </w:r>
          </w:p>
          <w:p w14:paraId="1B66D08A" w14:textId="77777777" w:rsidR="00D646D5" w:rsidRDefault="00D646D5" w:rsidP="00D646D5">
            <w:pPr>
              <w:pStyle w:val="Image"/>
            </w:pPr>
            <w:r>
              <w:t>string get_adrs()</w:t>
            </w:r>
          </w:p>
          <w:p w14:paraId="525AF4AE" w14:textId="77777777" w:rsidR="00D646D5" w:rsidRDefault="00D646D5" w:rsidP="00D646D5">
            <w:pPr>
              <w:pStyle w:val="Image"/>
            </w:pPr>
            <w:r>
              <w:t>{</w:t>
            </w:r>
          </w:p>
          <w:p w14:paraId="06699A0C" w14:textId="77777777" w:rsidR="00D646D5" w:rsidRDefault="00D646D5" w:rsidP="00D646D5">
            <w:pPr>
              <w:pStyle w:val="Image"/>
            </w:pPr>
            <w:r>
              <w:t xml:space="preserve">    return adrs;</w:t>
            </w:r>
          </w:p>
          <w:p w14:paraId="1C4761E1" w14:textId="77777777" w:rsidR="00D646D5" w:rsidRDefault="00D646D5" w:rsidP="00D646D5">
            <w:pPr>
              <w:pStyle w:val="Image"/>
            </w:pPr>
            <w:r>
              <w:t>}</w:t>
            </w:r>
          </w:p>
          <w:p w14:paraId="7982ABF5" w14:textId="77777777" w:rsidR="00D646D5" w:rsidRDefault="00D646D5" w:rsidP="00D646D5">
            <w:pPr>
              <w:pStyle w:val="Image"/>
            </w:pPr>
            <w:r>
              <w:t>char get_gen()</w:t>
            </w:r>
          </w:p>
          <w:p w14:paraId="250BD130" w14:textId="77777777" w:rsidR="00D646D5" w:rsidRDefault="00D646D5" w:rsidP="00D646D5">
            <w:pPr>
              <w:pStyle w:val="Image"/>
            </w:pPr>
            <w:r>
              <w:t>{</w:t>
            </w:r>
          </w:p>
          <w:p w14:paraId="5164E997" w14:textId="77777777" w:rsidR="00D646D5" w:rsidRDefault="00D646D5" w:rsidP="00D646D5">
            <w:pPr>
              <w:pStyle w:val="Image"/>
            </w:pPr>
            <w:r>
              <w:t xml:space="preserve">    return gen;</w:t>
            </w:r>
          </w:p>
          <w:p w14:paraId="276226D1" w14:textId="77777777" w:rsidR="00D646D5" w:rsidRDefault="00D646D5" w:rsidP="00D646D5">
            <w:pPr>
              <w:pStyle w:val="Image"/>
            </w:pPr>
            <w:r>
              <w:t>}</w:t>
            </w:r>
          </w:p>
          <w:p w14:paraId="7B77D50C" w14:textId="77777777" w:rsidR="00D646D5" w:rsidRDefault="00D646D5" w:rsidP="00D646D5">
            <w:pPr>
              <w:pStyle w:val="Image"/>
            </w:pPr>
            <w:r>
              <w:t>long int get_phn_no()</w:t>
            </w:r>
          </w:p>
          <w:p w14:paraId="3F35253F" w14:textId="77777777" w:rsidR="00D646D5" w:rsidRDefault="00D646D5" w:rsidP="00D646D5">
            <w:pPr>
              <w:pStyle w:val="Image"/>
            </w:pPr>
            <w:r>
              <w:t>{</w:t>
            </w:r>
          </w:p>
          <w:p w14:paraId="74E2AD56" w14:textId="77777777" w:rsidR="00D646D5" w:rsidRDefault="00D646D5" w:rsidP="00D646D5">
            <w:pPr>
              <w:pStyle w:val="Image"/>
            </w:pPr>
            <w:r>
              <w:t xml:space="preserve">    return phn_no;</w:t>
            </w:r>
          </w:p>
          <w:p w14:paraId="3720B913" w14:textId="77777777" w:rsidR="00D646D5" w:rsidRDefault="00D646D5" w:rsidP="00D646D5">
            <w:pPr>
              <w:pStyle w:val="Image"/>
            </w:pPr>
            <w:r>
              <w:t>}</w:t>
            </w:r>
          </w:p>
          <w:p w14:paraId="7D68D90D" w14:textId="77777777" w:rsidR="00D646D5" w:rsidRDefault="00D646D5" w:rsidP="00D646D5">
            <w:pPr>
              <w:pStyle w:val="Image"/>
            </w:pPr>
            <w:r>
              <w:t>string get_email()</w:t>
            </w:r>
          </w:p>
          <w:p w14:paraId="3A5BCF0B" w14:textId="77777777" w:rsidR="00D646D5" w:rsidRDefault="00D646D5" w:rsidP="00D646D5">
            <w:pPr>
              <w:pStyle w:val="Image"/>
            </w:pPr>
            <w:r>
              <w:t>{</w:t>
            </w:r>
          </w:p>
          <w:p w14:paraId="6F22B4A1" w14:textId="77777777" w:rsidR="00D646D5" w:rsidRDefault="00D646D5" w:rsidP="00D646D5">
            <w:pPr>
              <w:pStyle w:val="Image"/>
            </w:pPr>
            <w:r>
              <w:t xml:space="preserve">    return email;</w:t>
            </w:r>
          </w:p>
          <w:p w14:paraId="21788A50" w14:textId="77777777" w:rsidR="00D646D5" w:rsidRDefault="00D646D5" w:rsidP="00D646D5">
            <w:pPr>
              <w:pStyle w:val="Image"/>
            </w:pPr>
            <w:r>
              <w:t>}</w:t>
            </w:r>
          </w:p>
          <w:p w14:paraId="285EE26D" w14:textId="77777777" w:rsidR="00D646D5" w:rsidRDefault="00D646D5" w:rsidP="00D646D5">
            <w:pPr>
              <w:pStyle w:val="Image"/>
            </w:pPr>
            <w:r>
              <w:t>string get_blood_typ()</w:t>
            </w:r>
          </w:p>
          <w:p w14:paraId="5B212E63" w14:textId="77777777" w:rsidR="00D646D5" w:rsidRDefault="00D646D5" w:rsidP="00D646D5">
            <w:pPr>
              <w:pStyle w:val="Image"/>
            </w:pPr>
            <w:r>
              <w:t>{</w:t>
            </w:r>
          </w:p>
          <w:p w14:paraId="22FD6E0C" w14:textId="77777777" w:rsidR="00D646D5" w:rsidRDefault="00D646D5" w:rsidP="00D646D5">
            <w:pPr>
              <w:pStyle w:val="Image"/>
            </w:pPr>
            <w:r>
              <w:t xml:space="preserve">    return blood_typ;</w:t>
            </w:r>
          </w:p>
          <w:p w14:paraId="6F739348" w14:textId="77777777" w:rsidR="00D646D5" w:rsidRDefault="00D646D5" w:rsidP="00D646D5">
            <w:pPr>
              <w:pStyle w:val="Image"/>
            </w:pPr>
            <w:r>
              <w:t>}</w:t>
            </w:r>
          </w:p>
          <w:p w14:paraId="3FE61197" w14:textId="77777777" w:rsidR="00D646D5" w:rsidRDefault="00D646D5" w:rsidP="00D646D5">
            <w:pPr>
              <w:pStyle w:val="Image"/>
            </w:pPr>
            <w:r>
              <w:t>float get_weight()</w:t>
            </w:r>
          </w:p>
          <w:p w14:paraId="783D9F00" w14:textId="77777777" w:rsidR="00D646D5" w:rsidRDefault="00D646D5" w:rsidP="00D646D5">
            <w:pPr>
              <w:pStyle w:val="Image"/>
            </w:pPr>
            <w:r>
              <w:t>{</w:t>
            </w:r>
          </w:p>
          <w:p w14:paraId="6F09B856" w14:textId="77777777" w:rsidR="00D646D5" w:rsidRDefault="00D646D5" w:rsidP="00D646D5">
            <w:pPr>
              <w:pStyle w:val="Image"/>
            </w:pPr>
            <w:r>
              <w:t xml:space="preserve">    return weight;</w:t>
            </w:r>
          </w:p>
          <w:p w14:paraId="62F1A676" w14:textId="77777777" w:rsidR="00D646D5" w:rsidRDefault="00D646D5" w:rsidP="00D646D5">
            <w:pPr>
              <w:pStyle w:val="Image"/>
            </w:pPr>
            <w:r>
              <w:t>}</w:t>
            </w:r>
          </w:p>
          <w:p w14:paraId="6B8BFA5F" w14:textId="77777777" w:rsidR="00D646D5" w:rsidRDefault="00D646D5" w:rsidP="00D646D5">
            <w:pPr>
              <w:pStyle w:val="Image"/>
            </w:pPr>
            <w:r>
              <w:t>float get_height()</w:t>
            </w:r>
          </w:p>
          <w:p w14:paraId="7410F1DD" w14:textId="77777777" w:rsidR="00D646D5" w:rsidRDefault="00D646D5" w:rsidP="00D646D5">
            <w:pPr>
              <w:pStyle w:val="Image"/>
            </w:pPr>
            <w:r>
              <w:t>{</w:t>
            </w:r>
          </w:p>
          <w:p w14:paraId="491BA618" w14:textId="77777777" w:rsidR="00D646D5" w:rsidRDefault="00D646D5" w:rsidP="00D646D5">
            <w:pPr>
              <w:pStyle w:val="Image"/>
            </w:pPr>
            <w:r>
              <w:t xml:space="preserve">    return height;</w:t>
            </w:r>
          </w:p>
          <w:p w14:paraId="44BFB578" w14:textId="77777777" w:rsidR="00D646D5" w:rsidRDefault="00D646D5" w:rsidP="00D646D5">
            <w:pPr>
              <w:pStyle w:val="Image"/>
            </w:pPr>
            <w:r>
              <w:t>}</w:t>
            </w:r>
          </w:p>
          <w:p w14:paraId="09A192C4" w14:textId="77777777" w:rsidR="00D646D5" w:rsidRDefault="00D646D5" w:rsidP="00D646D5">
            <w:pPr>
              <w:pStyle w:val="Image"/>
            </w:pPr>
            <w:r>
              <w:t>string get_marital_sts()</w:t>
            </w:r>
          </w:p>
          <w:p w14:paraId="16881856" w14:textId="77777777" w:rsidR="00D646D5" w:rsidRDefault="00D646D5" w:rsidP="00D646D5">
            <w:pPr>
              <w:pStyle w:val="Image"/>
            </w:pPr>
            <w:r>
              <w:t>{</w:t>
            </w:r>
          </w:p>
          <w:p w14:paraId="7E1A5861" w14:textId="77777777" w:rsidR="00D646D5" w:rsidRDefault="00D646D5" w:rsidP="00D646D5">
            <w:pPr>
              <w:pStyle w:val="Image"/>
            </w:pPr>
            <w:r>
              <w:t xml:space="preserve">    return marital_sts;</w:t>
            </w:r>
          </w:p>
          <w:p w14:paraId="53BD89D5" w14:textId="77777777" w:rsidR="00D646D5" w:rsidRDefault="00D646D5" w:rsidP="00D646D5">
            <w:pPr>
              <w:pStyle w:val="Image"/>
            </w:pPr>
            <w:r>
              <w:t>}</w:t>
            </w:r>
          </w:p>
          <w:p w14:paraId="295D8F51" w14:textId="77777777" w:rsidR="00D646D5" w:rsidRDefault="00D646D5" w:rsidP="00D646D5">
            <w:pPr>
              <w:pStyle w:val="Image"/>
            </w:pPr>
            <w:r>
              <w:t>//----------------------------</w:t>
            </w:r>
          </w:p>
          <w:p w14:paraId="054FCF3A" w14:textId="77777777" w:rsidR="00D646D5" w:rsidRDefault="00D646D5" w:rsidP="00D646D5">
            <w:pPr>
              <w:pStyle w:val="Image"/>
            </w:pPr>
            <w:r>
              <w:t>//INPUT FUNCTION</w:t>
            </w:r>
          </w:p>
          <w:p w14:paraId="61CD8B68" w14:textId="77777777" w:rsidR="00D646D5" w:rsidRDefault="00D646D5" w:rsidP="00D646D5">
            <w:pPr>
              <w:pStyle w:val="Image"/>
            </w:pPr>
            <w:r>
              <w:t>void input_hotel()</w:t>
            </w:r>
          </w:p>
          <w:p w14:paraId="2569FC7C" w14:textId="77777777" w:rsidR="00D646D5" w:rsidRDefault="00D646D5" w:rsidP="00D646D5">
            <w:pPr>
              <w:pStyle w:val="Image"/>
            </w:pPr>
            <w:r>
              <w:t>{</w:t>
            </w:r>
          </w:p>
          <w:p w14:paraId="6E07E381" w14:textId="77777777" w:rsidR="00D646D5" w:rsidRDefault="00D646D5" w:rsidP="00D646D5">
            <w:pPr>
              <w:pStyle w:val="Image"/>
            </w:pPr>
            <w:r>
              <w:t>cout&lt;&lt;"enter name"&lt;&lt;endl;</w:t>
            </w:r>
          </w:p>
          <w:p w14:paraId="3FAFD07D" w14:textId="77777777" w:rsidR="00D646D5" w:rsidRDefault="00D646D5" w:rsidP="00D646D5">
            <w:pPr>
              <w:pStyle w:val="Image"/>
            </w:pPr>
            <w:r>
              <w:t xml:space="preserve">    cin&gt;&gt;nm;</w:t>
            </w:r>
          </w:p>
          <w:p w14:paraId="56DE125E" w14:textId="77777777" w:rsidR="00D646D5" w:rsidRDefault="00D646D5" w:rsidP="00D646D5">
            <w:pPr>
              <w:pStyle w:val="Image"/>
            </w:pPr>
            <w:r>
              <w:t xml:space="preserve">    cout&lt;&lt;"enter CNIC";</w:t>
            </w:r>
          </w:p>
          <w:p w14:paraId="20737A84" w14:textId="77777777" w:rsidR="00D646D5" w:rsidRDefault="00D646D5" w:rsidP="00D646D5">
            <w:pPr>
              <w:pStyle w:val="Image"/>
            </w:pPr>
            <w:r>
              <w:t xml:space="preserve">    cin&gt;&gt;CNIC;</w:t>
            </w:r>
          </w:p>
          <w:p w14:paraId="092FCFAE" w14:textId="77777777" w:rsidR="00D646D5" w:rsidRDefault="00D646D5" w:rsidP="00D646D5">
            <w:pPr>
              <w:pStyle w:val="Image"/>
            </w:pPr>
            <w:r>
              <w:t xml:space="preserve">     cout&lt;&lt;"enter gender"&lt;&lt;endl;</w:t>
            </w:r>
          </w:p>
          <w:p w14:paraId="0A3F02C2" w14:textId="77777777" w:rsidR="00D646D5" w:rsidRDefault="00D646D5" w:rsidP="00D646D5">
            <w:pPr>
              <w:pStyle w:val="Image"/>
            </w:pPr>
            <w:r>
              <w:t xml:space="preserve">    cin&gt;&gt;gen;</w:t>
            </w:r>
          </w:p>
          <w:p w14:paraId="2E5976F6" w14:textId="77777777" w:rsidR="00D646D5" w:rsidRDefault="00D646D5" w:rsidP="00D646D5">
            <w:pPr>
              <w:pStyle w:val="Image"/>
            </w:pPr>
            <w:r>
              <w:t xml:space="preserve">    cout&lt;&lt;"enter address"&lt;&lt;endl;</w:t>
            </w:r>
          </w:p>
          <w:p w14:paraId="393594D5" w14:textId="77777777" w:rsidR="00D646D5" w:rsidRDefault="00D646D5" w:rsidP="00D646D5">
            <w:pPr>
              <w:pStyle w:val="Image"/>
            </w:pPr>
            <w:r>
              <w:t xml:space="preserve">    cin&gt;&gt;adrs;</w:t>
            </w:r>
          </w:p>
          <w:p w14:paraId="579B8492" w14:textId="77777777" w:rsidR="00D646D5" w:rsidRDefault="00D646D5" w:rsidP="00D646D5">
            <w:pPr>
              <w:pStyle w:val="Image"/>
            </w:pPr>
            <w:r>
              <w:t xml:space="preserve">     cout&lt;&lt;"enter email"&lt;&lt;endl;</w:t>
            </w:r>
          </w:p>
          <w:p w14:paraId="0439C30A" w14:textId="77777777" w:rsidR="00D646D5" w:rsidRDefault="00D646D5" w:rsidP="00D646D5">
            <w:pPr>
              <w:pStyle w:val="Image"/>
            </w:pPr>
            <w:r>
              <w:t xml:space="preserve">    cin&gt;&gt;email;</w:t>
            </w:r>
          </w:p>
          <w:p w14:paraId="36FBFC9F" w14:textId="77777777" w:rsidR="00D646D5" w:rsidRDefault="00D646D5" w:rsidP="00D646D5">
            <w:pPr>
              <w:pStyle w:val="Image"/>
            </w:pPr>
            <w:r>
              <w:t xml:space="preserve">    </w:t>
            </w:r>
          </w:p>
          <w:p w14:paraId="7C173D1E" w14:textId="77777777" w:rsidR="00D646D5" w:rsidRDefault="00D646D5" w:rsidP="00D646D5">
            <w:pPr>
              <w:pStyle w:val="Image"/>
            </w:pPr>
            <w:r>
              <w:t xml:space="preserve">     cout&lt;&lt;"enter PHONE NO."&lt;&lt;endl;</w:t>
            </w:r>
          </w:p>
          <w:p w14:paraId="2290B48A" w14:textId="77777777" w:rsidR="00D646D5" w:rsidRDefault="00D646D5" w:rsidP="00D646D5">
            <w:pPr>
              <w:pStyle w:val="Image"/>
            </w:pPr>
            <w:r>
              <w:t xml:space="preserve">    cin&gt;&gt;phn_no;</w:t>
            </w:r>
          </w:p>
          <w:p w14:paraId="246AE9BA" w14:textId="77777777" w:rsidR="00D646D5" w:rsidRDefault="00D646D5" w:rsidP="00D646D5">
            <w:pPr>
              <w:pStyle w:val="Image"/>
            </w:pPr>
            <w:r>
              <w:lastRenderedPageBreak/>
              <w:t xml:space="preserve">     cout&lt;&lt;"enter marital status ('Y' for married 'N' for not married)"&lt;&lt;endl;</w:t>
            </w:r>
          </w:p>
          <w:p w14:paraId="34954502" w14:textId="77777777" w:rsidR="00D646D5" w:rsidRDefault="00D646D5" w:rsidP="00D646D5">
            <w:pPr>
              <w:pStyle w:val="Image"/>
            </w:pPr>
            <w:r>
              <w:t xml:space="preserve">    cin&gt;&gt;marital_sts;</w:t>
            </w:r>
          </w:p>
          <w:p w14:paraId="5D853FA8" w14:textId="77777777" w:rsidR="00D646D5" w:rsidRDefault="00D646D5" w:rsidP="00D646D5">
            <w:pPr>
              <w:pStyle w:val="Image"/>
            </w:pPr>
            <w:r>
              <w:t>}</w:t>
            </w:r>
          </w:p>
          <w:p w14:paraId="5BE7F961" w14:textId="77777777" w:rsidR="00D646D5" w:rsidRDefault="00D646D5" w:rsidP="00D646D5">
            <w:pPr>
              <w:pStyle w:val="Image"/>
            </w:pPr>
            <w:r>
              <w:t>void input_hospital()</w:t>
            </w:r>
          </w:p>
          <w:p w14:paraId="6D56E6E9" w14:textId="77777777" w:rsidR="00D646D5" w:rsidRDefault="00D646D5" w:rsidP="00D646D5">
            <w:pPr>
              <w:pStyle w:val="Image"/>
            </w:pPr>
            <w:r>
              <w:t>{</w:t>
            </w:r>
          </w:p>
          <w:p w14:paraId="39E56F55" w14:textId="77777777" w:rsidR="00D646D5" w:rsidRDefault="00D646D5" w:rsidP="00D646D5">
            <w:pPr>
              <w:pStyle w:val="Image"/>
            </w:pPr>
            <w:r>
              <w:t xml:space="preserve"> cout&lt;&lt;"enter name"&lt;&lt;endl;</w:t>
            </w:r>
          </w:p>
          <w:p w14:paraId="31ECDEEE" w14:textId="77777777" w:rsidR="00D646D5" w:rsidRDefault="00D646D5" w:rsidP="00D646D5">
            <w:pPr>
              <w:pStyle w:val="Image"/>
            </w:pPr>
            <w:r>
              <w:t xml:space="preserve">    cin&gt;&gt;nm;</w:t>
            </w:r>
          </w:p>
          <w:p w14:paraId="67311C23" w14:textId="77777777" w:rsidR="00D646D5" w:rsidRDefault="00D646D5" w:rsidP="00D646D5">
            <w:pPr>
              <w:pStyle w:val="Image"/>
            </w:pPr>
            <w:r>
              <w:t xml:space="preserve">    cout&lt;&lt;"enter CNIC";</w:t>
            </w:r>
          </w:p>
          <w:p w14:paraId="62115616" w14:textId="77777777" w:rsidR="00D646D5" w:rsidRDefault="00D646D5" w:rsidP="00D646D5">
            <w:pPr>
              <w:pStyle w:val="Image"/>
            </w:pPr>
            <w:r>
              <w:t xml:space="preserve">    cin&gt;&gt;CNIC;</w:t>
            </w:r>
          </w:p>
          <w:p w14:paraId="4E206EFF" w14:textId="77777777" w:rsidR="00D646D5" w:rsidRDefault="00D646D5" w:rsidP="00D646D5">
            <w:pPr>
              <w:pStyle w:val="Image"/>
            </w:pPr>
            <w:r>
              <w:t xml:space="preserve">     cout&lt;&lt;"enter gender"&lt;&lt;endl;</w:t>
            </w:r>
          </w:p>
          <w:p w14:paraId="4D4F00C8" w14:textId="77777777" w:rsidR="00D646D5" w:rsidRDefault="00D646D5" w:rsidP="00D646D5">
            <w:pPr>
              <w:pStyle w:val="Image"/>
            </w:pPr>
            <w:r>
              <w:t xml:space="preserve">    cin&gt;&gt;gen;</w:t>
            </w:r>
          </w:p>
          <w:p w14:paraId="6ADDD1D2" w14:textId="77777777" w:rsidR="00D646D5" w:rsidRDefault="00D646D5" w:rsidP="00D646D5">
            <w:pPr>
              <w:pStyle w:val="Image"/>
            </w:pPr>
            <w:r>
              <w:t xml:space="preserve">    cout&lt;&lt;"enter address"&lt;&lt;endl;</w:t>
            </w:r>
          </w:p>
          <w:p w14:paraId="5AC744F9" w14:textId="77777777" w:rsidR="00D646D5" w:rsidRDefault="00D646D5" w:rsidP="00D646D5">
            <w:pPr>
              <w:pStyle w:val="Image"/>
            </w:pPr>
            <w:r>
              <w:t xml:space="preserve">    cin&gt;&gt;adrs;</w:t>
            </w:r>
          </w:p>
          <w:p w14:paraId="29ADDCA6" w14:textId="77777777" w:rsidR="00D646D5" w:rsidRDefault="00D646D5" w:rsidP="00D646D5">
            <w:pPr>
              <w:pStyle w:val="Image"/>
            </w:pPr>
            <w:r>
              <w:t xml:space="preserve">     cout&lt;&lt;"enter email"&lt;&lt;endl;</w:t>
            </w:r>
          </w:p>
          <w:p w14:paraId="0DF69E21" w14:textId="77777777" w:rsidR="00D646D5" w:rsidRDefault="00D646D5" w:rsidP="00D646D5">
            <w:pPr>
              <w:pStyle w:val="Image"/>
            </w:pPr>
            <w:r>
              <w:t xml:space="preserve">    cin&gt;&gt;email;</w:t>
            </w:r>
          </w:p>
          <w:p w14:paraId="491D18F3" w14:textId="77777777" w:rsidR="00D646D5" w:rsidRDefault="00D646D5" w:rsidP="00D646D5">
            <w:pPr>
              <w:pStyle w:val="Image"/>
            </w:pPr>
            <w:r>
              <w:t xml:space="preserve">   </w:t>
            </w:r>
          </w:p>
          <w:p w14:paraId="7C530E9F" w14:textId="77777777" w:rsidR="00D646D5" w:rsidRDefault="00D646D5" w:rsidP="00D646D5">
            <w:pPr>
              <w:pStyle w:val="Image"/>
            </w:pPr>
            <w:r>
              <w:t xml:space="preserve">     cout&lt;&lt;"enter PHONE NO."&lt;&lt;endl;</w:t>
            </w:r>
          </w:p>
          <w:p w14:paraId="1964DCA1" w14:textId="77777777" w:rsidR="00D646D5" w:rsidRDefault="00D646D5" w:rsidP="00D646D5">
            <w:pPr>
              <w:pStyle w:val="Image"/>
            </w:pPr>
            <w:r>
              <w:t xml:space="preserve">    cin&gt;&gt;phn_no;</w:t>
            </w:r>
          </w:p>
          <w:p w14:paraId="4D70D17F" w14:textId="77777777" w:rsidR="00D646D5" w:rsidRDefault="00D646D5" w:rsidP="00D646D5">
            <w:pPr>
              <w:pStyle w:val="Image"/>
            </w:pPr>
            <w:r>
              <w:t xml:space="preserve">     cout&lt;&lt;"enter marital status ('Y' for married 'N' for not married)"&lt;&lt;endl;</w:t>
            </w:r>
          </w:p>
          <w:p w14:paraId="7C21DA23" w14:textId="77777777" w:rsidR="00D646D5" w:rsidRDefault="00D646D5" w:rsidP="00D646D5">
            <w:pPr>
              <w:pStyle w:val="Image"/>
            </w:pPr>
            <w:r>
              <w:t xml:space="preserve">    cin&gt;&gt;marital_sts;</w:t>
            </w:r>
          </w:p>
          <w:p w14:paraId="39BA6B39" w14:textId="77777777" w:rsidR="00D646D5" w:rsidRDefault="00D646D5" w:rsidP="00D646D5">
            <w:pPr>
              <w:pStyle w:val="Image"/>
            </w:pPr>
            <w:r>
              <w:t xml:space="preserve">    cout&lt;&lt;"enter your blood type"&lt;&lt;endl;</w:t>
            </w:r>
          </w:p>
          <w:p w14:paraId="3FB042F2" w14:textId="77777777" w:rsidR="00D646D5" w:rsidRDefault="00D646D5" w:rsidP="00D646D5">
            <w:pPr>
              <w:pStyle w:val="Image"/>
            </w:pPr>
            <w:r>
              <w:t xml:space="preserve">    cin&gt;&gt;blood_typ;</w:t>
            </w:r>
          </w:p>
          <w:p w14:paraId="68052490" w14:textId="77777777" w:rsidR="00D646D5" w:rsidRDefault="00D646D5" w:rsidP="00D646D5">
            <w:pPr>
              <w:pStyle w:val="Image"/>
            </w:pPr>
            <w:r>
              <w:t xml:space="preserve">    cout&lt;&lt;"enter your height"&lt;&lt;endl;</w:t>
            </w:r>
          </w:p>
          <w:p w14:paraId="2858A2AC" w14:textId="77777777" w:rsidR="00D646D5" w:rsidRDefault="00D646D5" w:rsidP="00D646D5">
            <w:pPr>
              <w:pStyle w:val="Image"/>
            </w:pPr>
            <w:r>
              <w:t xml:space="preserve">    cin&gt;&gt;height;</w:t>
            </w:r>
          </w:p>
          <w:p w14:paraId="6B656BB6" w14:textId="77777777" w:rsidR="00D646D5" w:rsidRDefault="00D646D5" w:rsidP="00D646D5">
            <w:pPr>
              <w:pStyle w:val="Image"/>
            </w:pPr>
            <w:r>
              <w:t xml:space="preserve">    cout&lt;&lt;"enter your weight"&lt;&lt;endl;</w:t>
            </w:r>
          </w:p>
          <w:p w14:paraId="2CE20D0B" w14:textId="77777777" w:rsidR="00D646D5" w:rsidRDefault="00D646D5" w:rsidP="00D646D5">
            <w:pPr>
              <w:pStyle w:val="Image"/>
            </w:pPr>
            <w:r>
              <w:t xml:space="preserve">    cin&gt;&gt;weight;</w:t>
            </w:r>
          </w:p>
          <w:p w14:paraId="771B366F" w14:textId="77777777" w:rsidR="00D646D5" w:rsidRDefault="00D646D5" w:rsidP="00D646D5">
            <w:pPr>
              <w:pStyle w:val="Image"/>
            </w:pPr>
            <w:r>
              <w:t>}</w:t>
            </w:r>
          </w:p>
          <w:p w14:paraId="6A043F8D" w14:textId="77777777" w:rsidR="00D646D5" w:rsidRDefault="00D646D5" w:rsidP="00D646D5">
            <w:pPr>
              <w:pStyle w:val="Image"/>
            </w:pPr>
          </w:p>
          <w:p w14:paraId="4006EE8C" w14:textId="77777777" w:rsidR="00D646D5" w:rsidRDefault="00D646D5" w:rsidP="00D646D5">
            <w:pPr>
              <w:pStyle w:val="Image"/>
            </w:pPr>
            <w:r>
              <w:t>//----------------------------</w:t>
            </w:r>
          </w:p>
          <w:p w14:paraId="64FA4108" w14:textId="77777777" w:rsidR="00D646D5" w:rsidRDefault="00D646D5" w:rsidP="00D646D5">
            <w:pPr>
              <w:pStyle w:val="Image"/>
            </w:pPr>
            <w:r>
              <w:t>//DISPLAY FUNCTION</w:t>
            </w:r>
          </w:p>
          <w:p w14:paraId="6F9DB761" w14:textId="77777777" w:rsidR="00D646D5" w:rsidRDefault="00D646D5" w:rsidP="00D646D5">
            <w:pPr>
              <w:pStyle w:val="Image"/>
            </w:pPr>
            <w:r>
              <w:t>void display_hotel()</w:t>
            </w:r>
          </w:p>
          <w:p w14:paraId="1090FE86" w14:textId="77777777" w:rsidR="00D646D5" w:rsidRDefault="00D646D5" w:rsidP="00D646D5">
            <w:pPr>
              <w:pStyle w:val="Image"/>
            </w:pPr>
            <w:r>
              <w:t>{</w:t>
            </w:r>
          </w:p>
          <w:p w14:paraId="25811EF1" w14:textId="77777777" w:rsidR="00D646D5" w:rsidRDefault="00D646D5" w:rsidP="00D646D5">
            <w:pPr>
              <w:pStyle w:val="Image"/>
            </w:pPr>
            <w:r>
              <w:t xml:space="preserve">  cout&lt;&lt;"NAME: "&lt;&lt;nm&lt;&lt;endl;</w:t>
            </w:r>
          </w:p>
          <w:p w14:paraId="658CC93B" w14:textId="77777777" w:rsidR="00D646D5" w:rsidRDefault="00D646D5" w:rsidP="00D646D5">
            <w:pPr>
              <w:pStyle w:val="Image"/>
            </w:pPr>
            <w:r>
              <w:t xml:space="preserve">    cout&lt;&lt;"CNIC: "&lt;&lt;CNIC&lt;&lt;endl;</w:t>
            </w:r>
          </w:p>
          <w:p w14:paraId="6510D9C9" w14:textId="77777777" w:rsidR="00D646D5" w:rsidRDefault="00D646D5" w:rsidP="00D646D5">
            <w:pPr>
              <w:pStyle w:val="Image"/>
            </w:pPr>
            <w:r>
              <w:t xml:space="preserve">    cout&lt;&lt;"GENDER: "&lt;&lt;gen&lt;&lt;endl;</w:t>
            </w:r>
          </w:p>
          <w:p w14:paraId="527FEFCD" w14:textId="77777777" w:rsidR="00D646D5" w:rsidRDefault="00D646D5" w:rsidP="00D646D5">
            <w:pPr>
              <w:pStyle w:val="Image"/>
            </w:pPr>
            <w:r>
              <w:t xml:space="preserve">    cout&lt;&lt;"AGE: "&lt;&lt;age&lt;&lt;endl;</w:t>
            </w:r>
          </w:p>
          <w:p w14:paraId="111F6803" w14:textId="77777777" w:rsidR="00D646D5" w:rsidRDefault="00D646D5" w:rsidP="00D646D5">
            <w:pPr>
              <w:pStyle w:val="Image"/>
            </w:pPr>
            <w:r>
              <w:t xml:space="preserve">    cout&lt;&lt;"ADDRESS: "&lt;&lt;adrs&lt;&lt;endl;</w:t>
            </w:r>
          </w:p>
          <w:p w14:paraId="7CE5FB13" w14:textId="77777777" w:rsidR="00D646D5" w:rsidRDefault="00D646D5" w:rsidP="00D646D5">
            <w:pPr>
              <w:pStyle w:val="Image"/>
            </w:pPr>
            <w:r>
              <w:t xml:space="preserve">    cout&lt;&lt;"PHONE NO.: "&lt;&lt;phn_no&lt;&lt;endl;</w:t>
            </w:r>
          </w:p>
          <w:p w14:paraId="1DDE0CC1" w14:textId="77777777" w:rsidR="00D646D5" w:rsidRDefault="00D646D5" w:rsidP="00D646D5">
            <w:pPr>
              <w:pStyle w:val="Image"/>
            </w:pPr>
            <w:r>
              <w:t xml:space="preserve">    cout&lt;&lt;"EMAIL: "&lt;&lt;email&lt;&lt;endl;</w:t>
            </w:r>
          </w:p>
          <w:p w14:paraId="6A9BFD89" w14:textId="77777777" w:rsidR="00D646D5" w:rsidRDefault="00D646D5" w:rsidP="00D646D5">
            <w:pPr>
              <w:pStyle w:val="Image"/>
            </w:pPr>
            <w:r>
              <w:t xml:space="preserve">    cout&lt;&lt;"MARITAL STATUS: "&lt;&lt;marital_sts&lt;&lt;endl;</w:t>
            </w:r>
          </w:p>
          <w:p w14:paraId="7D5A5E29" w14:textId="77777777" w:rsidR="00D646D5" w:rsidRDefault="00D646D5" w:rsidP="00D646D5">
            <w:pPr>
              <w:pStyle w:val="Image"/>
            </w:pPr>
            <w:r>
              <w:t>}</w:t>
            </w:r>
          </w:p>
          <w:p w14:paraId="0EDB5298" w14:textId="77777777" w:rsidR="00D646D5" w:rsidRDefault="00D646D5" w:rsidP="00D646D5">
            <w:pPr>
              <w:pStyle w:val="Image"/>
            </w:pPr>
            <w:r>
              <w:t>void display_hospital()</w:t>
            </w:r>
          </w:p>
          <w:p w14:paraId="0EFC42E6" w14:textId="77777777" w:rsidR="00D646D5" w:rsidRDefault="00D646D5" w:rsidP="00D646D5">
            <w:pPr>
              <w:pStyle w:val="Image"/>
            </w:pPr>
            <w:r>
              <w:t>{</w:t>
            </w:r>
          </w:p>
          <w:p w14:paraId="7E9F3570" w14:textId="77777777" w:rsidR="00D646D5" w:rsidRDefault="00D646D5" w:rsidP="00D646D5">
            <w:pPr>
              <w:pStyle w:val="Image"/>
            </w:pPr>
            <w:r>
              <w:t xml:space="preserve">   cout&lt;&lt;"NAME: "&lt;&lt;nm&lt;&lt;endl;</w:t>
            </w:r>
          </w:p>
          <w:p w14:paraId="3CD1F942" w14:textId="77777777" w:rsidR="00D646D5" w:rsidRDefault="00D646D5" w:rsidP="00D646D5">
            <w:pPr>
              <w:pStyle w:val="Image"/>
            </w:pPr>
            <w:r>
              <w:t xml:space="preserve">    cout&lt;&lt;"CNIC: "&lt;&lt;CNIC&lt;&lt;endl;</w:t>
            </w:r>
          </w:p>
          <w:p w14:paraId="5E541E49" w14:textId="77777777" w:rsidR="00D646D5" w:rsidRDefault="00D646D5" w:rsidP="00D646D5">
            <w:pPr>
              <w:pStyle w:val="Image"/>
            </w:pPr>
            <w:r>
              <w:t xml:space="preserve">    cout&lt;&lt;"GENDER: "&lt;&lt;gen&lt;&lt;endl;</w:t>
            </w:r>
          </w:p>
          <w:p w14:paraId="5C1AB108" w14:textId="77777777" w:rsidR="00D646D5" w:rsidRDefault="00D646D5" w:rsidP="00D646D5">
            <w:pPr>
              <w:pStyle w:val="Image"/>
            </w:pPr>
            <w:r>
              <w:t xml:space="preserve">    cout&lt;&lt;"AGE: "&lt;&lt;age&lt;&lt;endl;</w:t>
            </w:r>
          </w:p>
          <w:p w14:paraId="070669EF" w14:textId="77777777" w:rsidR="00D646D5" w:rsidRDefault="00D646D5" w:rsidP="00D646D5">
            <w:pPr>
              <w:pStyle w:val="Image"/>
            </w:pPr>
            <w:r>
              <w:t xml:space="preserve">    cout&lt;&lt;"ADDRESS: "&lt;&lt;adrs&lt;&lt;endl;</w:t>
            </w:r>
          </w:p>
          <w:p w14:paraId="1C1AAA20" w14:textId="77777777" w:rsidR="00D646D5" w:rsidRDefault="00D646D5" w:rsidP="00D646D5">
            <w:pPr>
              <w:pStyle w:val="Image"/>
            </w:pPr>
            <w:r>
              <w:t xml:space="preserve">    cout&lt;&lt;"PHONE NO.: "&lt;&lt;phn_no&lt;&lt;endl;</w:t>
            </w:r>
          </w:p>
          <w:p w14:paraId="45FD5F39" w14:textId="77777777" w:rsidR="00D646D5" w:rsidRDefault="00D646D5" w:rsidP="00D646D5">
            <w:pPr>
              <w:pStyle w:val="Image"/>
            </w:pPr>
            <w:r>
              <w:t xml:space="preserve">    cout&lt;&lt;"EMAIL: "&lt;&lt;email&lt;&lt;endl;</w:t>
            </w:r>
          </w:p>
          <w:p w14:paraId="243AE021" w14:textId="77777777" w:rsidR="00D646D5" w:rsidRDefault="00D646D5" w:rsidP="00D646D5">
            <w:pPr>
              <w:pStyle w:val="Image"/>
            </w:pPr>
            <w:r>
              <w:t xml:space="preserve">    cout&lt;&lt;"MARITAL STATUS: "&lt;&lt;marital_sts&lt;&lt;endl;</w:t>
            </w:r>
          </w:p>
          <w:p w14:paraId="01B52457" w14:textId="77777777" w:rsidR="00D646D5" w:rsidRDefault="00D646D5" w:rsidP="00D646D5">
            <w:pPr>
              <w:pStyle w:val="Image"/>
            </w:pPr>
            <w:r>
              <w:t xml:space="preserve">    cout&lt;&lt;"HEIGHT: "&lt;&lt;height&lt;&lt;endl;</w:t>
            </w:r>
          </w:p>
          <w:p w14:paraId="1D3FC29F" w14:textId="77777777" w:rsidR="00D646D5" w:rsidRDefault="00D646D5" w:rsidP="00D646D5">
            <w:pPr>
              <w:pStyle w:val="Image"/>
            </w:pPr>
            <w:r>
              <w:t xml:space="preserve">    cout&lt;&lt;"WEIGHT: "&lt;&lt;weight&lt;&lt;endl;</w:t>
            </w:r>
          </w:p>
          <w:p w14:paraId="321A1D44" w14:textId="77777777" w:rsidR="00D646D5" w:rsidRDefault="00D646D5" w:rsidP="00D646D5">
            <w:pPr>
              <w:pStyle w:val="Image"/>
            </w:pPr>
            <w:r>
              <w:t xml:space="preserve">    cout&lt;&lt;"BLOOD TYPE: "&lt;&lt;blood_typ&lt;&lt;endl;</w:t>
            </w:r>
          </w:p>
          <w:p w14:paraId="2EE17978" w14:textId="77777777" w:rsidR="00D646D5" w:rsidRDefault="00D646D5" w:rsidP="00D646D5">
            <w:pPr>
              <w:pStyle w:val="Image"/>
            </w:pPr>
            <w:r>
              <w:t>}</w:t>
            </w:r>
          </w:p>
          <w:p w14:paraId="1AFDBA2D" w14:textId="77777777" w:rsidR="00D646D5" w:rsidRDefault="00D646D5" w:rsidP="00D646D5">
            <w:pPr>
              <w:pStyle w:val="Image"/>
            </w:pPr>
            <w:r>
              <w:t>};</w:t>
            </w:r>
          </w:p>
          <w:p w14:paraId="12DC1210" w14:textId="77777777" w:rsidR="00D646D5" w:rsidRDefault="00D646D5" w:rsidP="00D646D5">
            <w:pPr>
              <w:pStyle w:val="Image"/>
            </w:pPr>
          </w:p>
          <w:p w14:paraId="1FADAEC1" w14:textId="77777777" w:rsidR="00D646D5" w:rsidRDefault="00D646D5" w:rsidP="00D646D5">
            <w:pPr>
              <w:pStyle w:val="Image"/>
            </w:pPr>
            <w:r>
              <w:t>//---------------------------------------------------------</w:t>
            </w:r>
          </w:p>
          <w:p w14:paraId="6515EBC4" w14:textId="77777777" w:rsidR="00D646D5" w:rsidRDefault="00D646D5" w:rsidP="00D646D5">
            <w:pPr>
              <w:pStyle w:val="Image"/>
            </w:pPr>
            <w:r>
              <w:t xml:space="preserve">                    //CUSTOMER CLASS</w:t>
            </w:r>
          </w:p>
          <w:p w14:paraId="1502AD40" w14:textId="77777777" w:rsidR="00D646D5" w:rsidRDefault="00D646D5" w:rsidP="00D646D5">
            <w:pPr>
              <w:pStyle w:val="Image"/>
            </w:pPr>
            <w:r>
              <w:lastRenderedPageBreak/>
              <w:t>//---------------------------------------------------------</w:t>
            </w:r>
          </w:p>
          <w:p w14:paraId="22BD2B12" w14:textId="77777777" w:rsidR="00D646D5" w:rsidRDefault="00D646D5" w:rsidP="00D646D5">
            <w:pPr>
              <w:pStyle w:val="Image"/>
            </w:pPr>
            <w:r>
              <w:t>class parking{</w:t>
            </w:r>
          </w:p>
          <w:p w14:paraId="4E2A1B91" w14:textId="77777777" w:rsidR="00D646D5" w:rsidRDefault="00D646D5" w:rsidP="00D646D5">
            <w:pPr>
              <w:pStyle w:val="Image"/>
            </w:pPr>
            <w:r>
              <w:t>int no_of_amb, no_of_cars, spots_cars, spots_amb;</w:t>
            </w:r>
          </w:p>
          <w:p w14:paraId="40707533" w14:textId="77777777" w:rsidR="00D646D5" w:rsidRDefault="00D646D5" w:rsidP="00D646D5">
            <w:pPr>
              <w:pStyle w:val="Image"/>
            </w:pPr>
            <w:r>
              <w:t xml:space="preserve">bool check; </w:t>
            </w:r>
          </w:p>
          <w:p w14:paraId="354CF21B" w14:textId="77777777" w:rsidR="00D646D5" w:rsidRDefault="00D646D5" w:rsidP="00D646D5">
            <w:pPr>
              <w:pStyle w:val="Image"/>
            </w:pPr>
          </w:p>
          <w:p w14:paraId="63F0C1B6" w14:textId="77777777" w:rsidR="00D646D5" w:rsidRDefault="00D646D5" w:rsidP="00D646D5">
            <w:pPr>
              <w:pStyle w:val="Image"/>
            </w:pPr>
            <w:r>
              <w:t>public:</w:t>
            </w:r>
          </w:p>
          <w:p w14:paraId="26443D08" w14:textId="77777777" w:rsidR="00D646D5" w:rsidRDefault="00D646D5" w:rsidP="00D646D5">
            <w:pPr>
              <w:pStyle w:val="Image"/>
            </w:pPr>
            <w:r>
              <w:t>//constructer</w:t>
            </w:r>
          </w:p>
          <w:p w14:paraId="22E6348C" w14:textId="77777777" w:rsidR="00D646D5" w:rsidRDefault="00D646D5" w:rsidP="00D646D5">
            <w:pPr>
              <w:pStyle w:val="Image"/>
            </w:pPr>
            <w:r>
              <w:t>parking(){</w:t>
            </w:r>
          </w:p>
          <w:p w14:paraId="747AB420" w14:textId="77777777" w:rsidR="00D646D5" w:rsidRDefault="00D646D5" w:rsidP="00D646D5">
            <w:pPr>
              <w:pStyle w:val="Image"/>
            </w:pPr>
            <w:r>
              <w:t xml:space="preserve">  check=false;</w:t>
            </w:r>
          </w:p>
          <w:p w14:paraId="225D2497" w14:textId="77777777" w:rsidR="00D646D5" w:rsidRDefault="00D646D5" w:rsidP="00D646D5">
            <w:pPr>
              <w:pStyle w:val="Image"/>
            </w:pPr>
            <w:r>
              <w:t>}</w:t>
            </w:r>
          </w:p>
          <w:p w14:paraId="6A517D29" w14:textId="77777777" w:rsidR="00D646D5" w:rsidRDefault="00D646D5" w:rsidP="00D646D5">
            <w:pPr>
              <w:pStyle w:val="Image"/>
            </w:pPr>
          </w:p>
          <w:p w14:paraId="533B7299" w14:textId="77777777" w:rsidR="00D646D5" w:rsidRDefault="00D646D5" w:rsidP="00D646D5">
            <w:pPr>
              <w:pStyle w:val="Image"/>
            </w:pPr>
            <w:r>
              <w:t>//setters and getters</w:t>
            </w:r>
          </w:p>
          <w:p w14:paraId="2AA83638" w14:textId="77777777" w:rsidR="00D646D5" w:rsidRDefault="00D646D5" w:rsidP="00D646D5">
            <w:pPr>
              <w:pStyle w:val="Image"/>
            </w:pPr>
          </w:p>
          <w:p w14:paraId="1234C5A2" w14:textId="77777777" w:rsidR="00D646D5" w:rsidRDefault="00D646D5" w:rsidP="00D646D5">
            <w:pPr>
              <w:pStyle w:val="Image"/>
            </w:pPr>
            <w:r>
              <w:t>bool getcheck(){</w:t>
            </w:r>
          </w:p>
          <w:p w14:paraId="0D8E8FAD" w14:textId="77777777" w:rsidR="00D646D5" w:rsidRDefault="00D646D5" w:rsidP="00D646D5">
            <w:pPr>
              <w:pStyle w:val="Image"/>
            </w:pPr>
            <w:r>
              <w:t xml:space="preserve">  return true;</w:t>
            </w:r>
          </w:p>
          <w:p w14:paraId="312A9FB0" w14:textId="77777777" w:rsidR="00D646D5" w:rsidRDefault="00D646D5" w:rsidP="00D646D5">
            <w:pPr>
              <w:pStyle w:val="Image"/>
            </w:pPr>
            <w:r>
              <w:t>}</w:t>
            </w:r>
          </w:p>
          <w:p w14:paraId="4B3CF37C" w14:textId="77777777" w:rsidR="00D646D5" w:rsidRDefault="00D646D5" w:rsidP="00D646D5">
            <w:pPr>
              <w:pStyle w:val="Image"/>
            </w:pPr>
          </w:p>
          <w:p w14:paraId="7C55BFFF" w14:textId="77777777" w:rsidR="00D646D5" w:rsidRDefault="00D646D5" w:rsidP="00D646D5">
            <w:pPr>
              <w:pStyle w:val="Image"/>
            </w:pPr>
            <w:r>
              <w:t>//function</w:t>
            </w:r>
          </w:p>
          <w:p w14:paraId="00B3A5AF" w14:textId="77777777" w:rsidR="00D646D5" w:rsidRDefault="00D646D5" w:rsidP="00D646D5">
            <w:pPr>
              <w:pStyle w:val="Image"/>
            </w:pPr>
            <w:r>
              <w:t>void inputdata(){</w:t>
            </w:r>
          </w:p>
          <w:p w14:paraId="06E7CA6C" w14:textId="77777777" w:rsidR="00D646D5" w:rsidRDefault="00D646D5" w:rsidP="00D646D5">
            <w:pPr>
              <w:pStyle w:val="Image"/>
            </w:pPr>
            <w:r>
              <w:t>cout&lt;&lt;"-------------------TAKING INPUTS FOR PARKING----------------"&lt;&lt; endl;</w:t>
            </w:r>
          </w:p>
          <w:p w14:paraId="054D4C48" w14:textId="77777777" w:rsidR="00D646D5" w:rsidRDefault="00D646D5" w:rsidP="00D646D5">
            <w:pPr>
              <w:pStyle w:val="Image"/>
            </w:pPr>
            <w:r>
              <w:t>cout&lt;&lt;"enter the total number of spots for ambulances ";</w:t>
            </w:r>
          </w:p>
          <w:p w14:paraId="01742A3C" w14:textId="77777777" w:rsidR="00D646D5" w:rsidRDefault="00D646D5" w:rsidP="00D646D5">
            <w:pPr>
              <w:pStyle w:val="Image"/>
            </w:pPr>
            <w:r>
              <w:t>cin&gt;&gt;spots_amb;</w:t>
            </w:r>
          </w:p>
          <w:p w14:paraId="6084E0E0" w14:textId="77777777" w:rsidR="00D646D5" w:rsidRDefault="00D646D5" w:rsidP="00D646D5">
            <w:pPr>
              <w:pStyle w:val="Image"/>
            </w:pPr>
            <w:r>
              <w:t>cout&lt;&lt;"enter the total number of spots for cars ";</w:t>
            </w:r>
          </w:p>
          <w:p w14:paraId="64B3E5DA" w14:textId="77777777" w:rsidR="00D646D5" w:rsidRDefault="00D646D5" w:rsidP="00D646D5">
            <w:pPr>
              <w:pStyle w:val="Image"/>
            </w:pPr>
            <w:r>
              <w:t>cin&gt;&gt;spots_cars;</w:t>
            </w:r>
          </w:p>
          <w:p w14:paraId="6485BC2D" w14:textId="77777777" w:rsidR="00D646D5" w:rsidRDefault="00D646D5" w:rsidP="00D646D5">
            <w:pPr>
              <w:pStyle w:val="Image"/>
            </w:pPr>
          </w:p>
          <w:p w14:paraId="7990FE55" w14:textId="77777777" w:rsidR="00D646D5" w:rsidRDefault="00D646D5" w:rsidP="00D646D5">
            <w:pPr>
              <w:pStyle w:val="Image"/>
            </w:pPr>
            <w:r>
              <w:t>}  //from CEO</w:t>
            </w:r>
          </w:p>
          <w:p w14:paraId="4A7A09F9" w14:textId="77777777" w:rsidR="00D646D5" w:rsidRDefault="00D646D5" w:rsidP="00D646D5">
            <w:pPr>
              <w:pStyle w:val="Image"/>
            </w:pPr>
          </w:p>
          <w:p w14:paraId="46DD827A" w14:textId="77777777" w:rsidR="00D646D5" w:rsidRDefault="00D646D5" w:rsidP="00D646D5">
            <w:pPr>
              <w:pStyle w:val="Image"/>
            </w:pPr>
            <w:r>
              <w:t>//function</w:t>
            </w:r>
          </w:p>
          <w:p w14:paraId="3AE3672D" w14:textId="77777777" w:rsidR="00D646D5" w:rsidRDefault="00D646D5" w:rsidP="00D646D5">
            <w:pPr>
              <w:pStyle w:val="Image"/>
            </w:pPr>
            <w:r>
              <w:t>void inputdata2(){</w:t>
            </w:r>
          </w:p>
          <w:p w14:paraId="40F9EF8E" w14:textId="77777777" w:rsidR="00D646D5" w:rsidRDefault="00D646D5" w:rsidP="00D646D5">
            <w:pPr>
              <w:pStyle w:val="Image"/>
            </w:pPr>
            <w:r>
              <w:t>cout&lt;&lt;"-------------------TAKING INPUTS FOR PARKING----------------"&lt;&lt; endl;</w:t>
            </w:r>
          </w:p>
          <w:p w14:paraId="4F67FBFE" w14:textId="77777777" w:rsidR="00D646D5" w:rsidRDefault="00D646D5" w:rsidP="00D646D5">
            <w:pPr>
              <w:pStyle w:val="Image"/>
            </w:pPr>
            <w:r>
              <w:t>cout&lt;&lt;"enter the total number of spots for cars ";</w:t>
            </w:r>
          </w:p>
          <w:p w14:paraId="633B1E35" w14:textId="77777777" w:rsidR="00D646D5" w:rsidRDefault="00D646D5" w:rsidP="00D646D5">
            <w:pPr>
              <w:pStyle w:val="Image"/>
            </w:pPr>
            <w:r>
              <w:t>cin&gt;&gt;spots_cars;</w:t>
            </w:r>
          </w:p>
          <w:p w14:paraId="6E02B669" w14:textId="77777777" w:rsidR="00D646D5" w:rsidRDefault="00D646D5" w:rsidP="00D646D5">
            <w:pPr>
              <w:pStyle w:val="Image"/>
            </w:pPr>
          </w:p>
          <w:p w14:paraId="791CCE35" w14:textId="77777777" w:rsidR="00D646D5" w:rsidRDefault="00D646D5" w:rsidP="00D646D5">
            <w:pPr>
              <w:pStyle w:val="Image"/>
            </w:pPr>
            <w:r>
              <w:t>}</w:t>
            </w:r>
          </w:p>
          <w:p w14:paraId="611FAF07" w14:textId="77777777" w:rsidR="00D646D5" w:rsidRDefault="00D646D5" w:rsidP="00D646D5">
            <w:pPr>
              <w:pStyle w:val="Image"/>
            </w:pPr>
          </w:p>
          <w:p w14:paraId="178A8F6A" w14:textId="77777777" w:rsidR="00D646D5" w:rsidRDefault="00D646D5" w:rsidP="00D646D5">
            <w:pPr>
              <w:pStyle w:val="Image"/>
            </w:pPr>
            <w:r>
              <w:t>void working (){</w:t>
            </w:r>
          </w:p>
          <w:p w14:paraId="39AC9041" w14:textId="77777777" w:rsidR="00D646D5" w:rsidRDefault="00D646D5" w:rsidP="00D646D5">
            <w:pPr>
              <w:pStyle w:val="Image"/>
            </w:pPr>
            <w:r>
              <w:t xml:space="preserve">  char cha;</w:t>
            </w:r>
          </w:p>
          <w:p w14:paraId="2C26D0AD" w14:textId="77777777" w:rsidR="00D646D5" w:rsidRDefault="00D646D5" w:rsidP="00D646D5">
            <w:pPr>
              <w:pStyle w:val="Image"/>
            </w:pPr>
          </w:p>
          <w:p w14:paraId="68204620" w14:textId="77777777" w:rsidR="00D646D5" w:rsidRDefault="00D646D5" w:rsidP="00D646D5">
            <w:pPr>
              <w:pStyle w:val="Image"/>
            </w:pPr>
            <w:r>
              <w:t xml:space="preserve">  cout&lt;&lt;"--------PARKING INFORMATION----------"&lt;&lt;endl;</w:t>
            </w:r>
          </w:p>
          <w:p w14:paraId="392F2C31" w14:textId="77777777" w:rsidR="00D646D5" w:rsidRDefault="00D646D5" w:rsidP="00D646D5">
            <w:pPr>
              <w:pStyle w:val="Image"/>
            </w:pPr>
            <w:r>
              <w:t xml:space="preserve">  if(getcheck()==1){</w:t>
            </w:r>
          </w:p>
          <w:p w14:paraId="61BF2339" w14:textId="77777777" w:rsidR="00D646D5" w:rsidRDefault="00D646D5" w:rsidP="00D646D5">
            <w:pPr>
              <w:pStyle w:val="Image"/>
            </w:pPr>
          </w:p>
          <w:p w14:paraId="7CB73039" w14:textId="77777777" w:rsidR="00D646D5" w:rsidRDefault="00D646D5" w:rsidP="00D646D5">
            <w:pPr>
              <w:pStyle w:val="Image"/>
            </w:pPr>
            <w:r>
              <w:t xml:space="preserve">    cout&lt;&lt;"Is the vehicle ambulance or a car? (a for ambulance and c for car) " &lt;&lt; endl;</w:t>
            </w:r>
          </w:p>
          <w:p w14:paraId="1AC1F7D7" w14:textId="77777777" w:rsidR="00D646D5" w:rsidRDefault="00D646D5" w:rsidP="00D646D5">
            <w:pPr>
              <w:pStyle w:val="Image"/>
            </w:pPr>
            <w:r>
              <w:t>cin&gt;&gt;cha;</w:t>
            </w:r>
          </w:p>
          <w:p w14:paraId="1E4DB3C5" w14:textId="77777777" w:rsidR="00D646D5" w:rsidRDefault="00D646D5" w:rsidP="00D646D5">
            <w:pPr>
              <w:pStyle w:val="Image"/>
            </w:pPr>
          </w:p>
          <w:p w14:paraId="25F65D0B" w14:textId="77777777" w:rsidR="00D646D5" w:rsidRDefault="00D646D5" w:rsidP="00D646D5">
            <w:pPr>
              <w:pStyle w:val="Image"/>
            </w:pPr>
            <w:r>
              <w:t>if(cha=='a'){</w:t>
            </w:r>
          </w:p>
          <w:p w14:paraId="775C259E" w14:textId="77777777" w:rsidR="00D646D5" w:rsidRDefault="00D646D5" w:rsidP="00D646D5">
            <w:pPr>
              <w:pStyle w:val="Image"/>
            </w:pPr>
            <w:r>
              <w:t>cout&lt;&lt;"how many ambulances do you want to park? " &lt;&lt; endl;</w:t>
            </w:r>
          </w:p>
          <w:p w14:paraId="251C0833" w14:textId="77777777" w:rsidR="00D646D5" w:rsidRDefault="00D646D5" w:rsidP="00D646D5">
            <w:pPr>
              <w:pStyle w:val="Image"/>
            </w:pPr>
            <w:r>
              <w:t>cin&gt;&gt;no_of_amb;</w:t>
            </w:r>
          </w:p>
          <w:p w14:paraId="3F735249" w14:textId="77777777" w:rsidR="00D646D5" w:rsidRDefault="00D646D5" w:rsidP="00D646D5">
            <w:pPr>
              <w:pStyle w:val="Image"/>
            </w:pPr>
          </w:p>
          <w:p w14:paraId="4628987B" w14:textId="77777777" w:rsidR="00D646D5" w:rsidRDefault="00D646D5" w:rsidP="00D646D5">
            <w:pPr>
              <w:pStyle w:val="Image"/>
            </w:pPr>
            <w:r>
              <w:t>if(no_of_amb &lt; spots_amb ){</w:t>
            </w:r>
          </w:p>
          <w:p w14:paraId="1E6E77FC" w14:textId="77777777" w:rsidR="00D646D5" w:rsidRDefault="00D646D5" w:rsidP="00D646D5">
            <w:pPr>
              <w:pStyle w:val="Image"/>
            </w:pPr>
            <w:r>
              <w:t xml:space="preserve">   cout&lt;&lt;"you can park your ambulance"&lt;&lt;endl;</w:t>
            </w:r>
          </w:p>
          <w:p w14:paraId="0EFDB519" w14:textId="77777777" w:rsidR="00D646D5" w:rsidRDefault="00D646D5" w:rsidP="00D646D5">
            <w:pPr>
              <w:pStyle w:val="Image"/>
            </w:pPr>
            <w:r>
              <w:t xml:space="preserve">    spots_amb=spots_amb-no_of_amb;</w:t>
            </w:r>
          </w:p>
          <w:p w14:paraId="36193C8D" w14:textId="77777777" w:rsidR="00D646D5" w:rsidRDefault="00D646D5" w:rsidP="00D646D5">
            <w:pPr>
              <w:pStyle w:val="Image"/>
            </w:pPr>
            <w:r>
              <w:t>}</w:t>
            </w:r>
          </w:p>
          <w:p w14:paraId="0134B71B" w14:textId="77777777" w:rsidR="00D646D5" w:rsidRDefault="00D646D5" w:rsidP="00D646D5">
            <w:pPr>
              <w:pStyle w:val="Image"/>
            </w:pPr>
            <w:r>
              <w:t>else {</w:t>
            </w:r>
          </w:p>
          <w:p w14:paraId="5E613E07" w14:textId="77777777" w:rsidR="00D646D5" w:rsidRDefault="00D646D5" w:rsidP="00D646D5">
            <w:pPr>
              <w:pStyle w:val="Image"/>
            </w:pPr>
            <w:r>
              <w:t xml:space="preserve">  cout&lt;&lt;"you cant park your ambulance"&lt;&lt;endl;</w:t>
            </w:r>
          </w:p>
          <w:p w14:paraId="53958DBA" w14:textId="77777777" w:rsidR="00D646D5" w:rsidRDefault="00D646D5" w:rsidP="00D646D5">
            <w:pPr>
              <w:pStyle w:val="Image"/>
            </w:pPr>
            <w:r>
              <w:t>}</w:t>
            </w:r>
          </w:p>
          <w:p w14:paraId="2B6AEF30" w14:textId="77777777" w:rsidR="00D646D5" w:rsidRDefault="00D646D5" w:rsidP="00D646D5">
            <w:pPr>
              <w:pStyle w:val="Image"/>
            </w:pPr>
          </w:p>
          <w:p w14:paraId="4066DD61" w14:textId="77777777" w:rsidR="00D646D5" w:rsidRDefault="00D646D5" w:rsidP="00D646D5">
            <w:pPr>
              <w:pStyle w:val="Image"/>
            </w:pPr>
            <w:r>
              <w:t>}</w:t>
            </w:r>
          </w:p>
          <w:p w14:paraId="45479D04" w14:textId="77777777" w:rsidR="00D646D5" w:rsidRDefault="00D646D5" w:rsidP="00D646D5">
            <w:pPr>
              <w:pStyle w:val="Image"/>
            </w:pPr>
            <w:r>
              <w:t>else if(cha=='c'){</w:t>
            </w:r>
          </w:p>
          <w:p w14:paraId="675F86EE" w14:textId="77777777" w:rsidR="00D646D5" w:rsidRDefault="00D646D5" w:rsidP="00D646D5">
            <w:pPr>
              <w:pStyle w:val="Image"/>
            </w:pPr>
            <w:r>
              <w:lastRenderedPageBreak/>
              <w:t>cout&lt;&lt;"how many cars do you want to park? " &lt;&lt; endl;</w:t>
            </w:r>
          </w:p>
          <w:p w14:paraId="56C8488D" w14:textId="77777777" w:rsidR="00D646D5" w:rsidRDefault="00D646D5" w:rsidP="00D646D5">
            <w:pPr>
              <w:pStyle w:val="Image"/>
            </w:pPr>
            <w:r>
              <w:t>cin&gt;&gt;no_of_cars;</w:t>
            </w:r>
          </w:p>
          <w:p w14:paraId="5C943F3C" w14:textId="77777777" w:rsidR="00D646D5" w:rsidRDefault="00D646D5" w:rsidP="00D646D5">
            <w:pPr>
              <w:pStyle w:val="Image"/>
            </w:pPr>
          </w:p>
          <w:p w14:paraId="3E4ABDDC" w14:textId="77777777" w:rsidR="00D646D5" w:rsidRDefault="00D646D5" w:rsidP="00D646D5">
            <w:pPr>
              <w:pStyle w:val="Image"/>
            </w:pPr>
            <w:r>
              <w:t>if(no_of_cars &lt; spots_cars ){</w:t>
            </w:r>
          </w:p>
          <w:p w14:paraId="54626B53" w14:textId="77777777" w:rsidR="00D646D5" w:rsidRDefault="00D646D5" w:rsidP="00D646D5">
            <w:pPr>
              <w:pStyle w:val="Image"/>
            </w:pPr>
            <w:r>
              <w:t xml:space="preserve">   cout&lt;&lt;"you can park your car"&lt;&lt;endl;</w:t>
            </w:r>
          </w:p>
          <w:p w14:paraId="5EBC3727" w14:textId="77777777" w:rsidR="00D646D5" w:rsidRDefault="00D646D5" w:rsidP="00D646D5">
            <w:pPr>
              <w:pStyle w:val="Image"/>
            </w:pPr>
            <w:r>
              <w:t xml:space="preserve">    spots_cars=spots_cars-no_of_cars;</w:t>
            </w:r>
          </w:p>
          <w:p w14:paraId="759CB180" w14:textId="77777777" w:rsidR="00D646D5" w:rsidRDefault="00D646D5" w:rsidP="00D646D5">
            <w:pPr>
              <w:pStyle w:val="Image"/>
            </w:pPr>
            <w:r>
              <w:t>}</w:t>
            </w:r>
          </w:p>
          <w:p w14:paraId="17526FA4" w14:textId="77777777" w:rsidR="00D646D5" w:rsidRDefault="00D646D5" w:rsidP="00D646D5">
            <w:pPr>
              <w:pStyle w:val="Image"/>
            </w:pPr>
            <w:r>
              <w:t>else {</w:t>
            </w:r>
          </w:p>
          <w:p w14:paraId="5091AF08" w14:textId="77777777" w:rsidR="00D646D5" w:rsidRDefault="00D646D5" w:rsidP="00D646D5">
            <w:pPr>
              <w:pStyle w:val="Image"/>
            </w:pPr>
            <w:r>
              <w:t xml:space="preserve">  cout&lt;&lt;"you cant park your car"&lt;&lt;endl;</w:t>
            </w:r>
          </w:p>
          <w:p w14:paraId="7FF4B88B" w14:textId="77777777" w:rsidR="00D646D5" w:rsidRDefault="00D646D5" w:rsidP="00D646D5">
            <w:pPr>
              <w:pStyle w:val="Image"/>
            </w:pPr>
            <w:r>
              <w:t>}</w:t>
            </w:r>
          </w:p>
          <w:p w14:paraId="6A58A940" w14:textId="77777777" w:rsidR="00D646D5" w:rsidRDefault="00D646D5" w:rsidP="00D646D5">
            <w:pPr>
              <w:pStyle w:val="Image"/>
            </w:pPr>
            <w:r>
              <w:t>}</w:t>
            </w:r>
          </w:p>
          <w:p w14:paraId="6661E6B9" w14:textId="77777777" w:rsidR="00D646D5" w:rsidRDefault="00D646D5" w:rsidP="00D646D5">
            <w:pPr>
              <w:pStyle w:val="Image"/>
            </w:pPr>
            <w:r>
              <w:t>}</w:t>
            </w:r>
          </w:p>
          <w:p w14:paraId="54DD2551" w14:textId="77777777" w:rsidR="00D646D5" w:rsidRDefault="00D646D5" w:rsidP="00D646D5">
            <w:pPr>
              <w:pStyle w:val="Image"/>
            </w:pPr>
            <w:r>
              <w:t>else {</w:t>
            </w:r>
          </w:p>
          <w:p w14:paraId="42ED73A9" w14:textId="77777777" w:rsidR="00D646D5" w:rsidRDefault="00D646D5" w:rsidP="00D646D5">
            <w:pPr>
              <w:pStyle w:val="Image"/>
            </w:pPr>
            <w:r>
              <w:t xml:space="preserve">  cout&lt;&lt;"there are no spots available currently "&lt;&lt;endl;</w:t>
            </w:r>
          </w:p>
          <w:p w14:paraId="2A7AEF11" w14:textId="77777777" w:rsidR="00D646D5" w:rsidRDefault="00D646D5" w:rsidP="00D646D5">
            <w:pPr>
              <w:pStyle w:val="Image"/>
            </w:pPr>
            <w:r>
              <w:t>}</w:t>
            </w:r>
          </w:p>
          <w:p w14:paraId="49321C64" w14:textId="77777777" w:rsidR="00D646D5" w:rsidRDefault="00D646D5" w:rsidP="00D646D5">
            <w:pPr>
              <w:pStyle w:val="Image"/>
            </w:pPr>
            <w:r>
              <w:t xml:space="preserve">  }</w:t>
            </w:r>
          </w:p>
          <w:p w14:paraId="22781188" w14:textId="77777777" w:rsidR="00D646D5" w:rsidRDefault="00D646D5" w:rsidP="00D646D5">
            <w:pPr>
              <w:pStyle w:val="Image"/>
            </w:pPr>
          </w:p>
          <w:p w14:paraId="734542C7" w14:textId="77777777" w:rsidR="00D646D5" w:rsidRDefault="00D646D5" w:rsidP="00D646D5">
            <w:pPr>
              <w:pStyle w:val="Image"/>
            </w:pPr>
          </w:p>
          <w:p w14:paraId="431FCB39" w14:textId="77777777" w:rsidR="00D646D5" w:rsidRDefault="00D646D5" w:rsidP="00D646D5">
            <w:pPr>
              <w:pStyle w:val="Image"/>
            </w:pPr>
            <w:r>
              <w:t>void working2 (){</w:t>
            </w:r>
          </w:p>
          <w:p w14:paraId="35C41828" w14:textId="77777777" w:rsidR="00D646D5" w:rsidRDefault="00D646D5" w:rsidP="00D646D5">
            <w:pPr>
              <w:pStyle w:val="Image"/>
            </w:pPr>
            <w:r>
              <w:t xml:space="preserve">  char cha;</w:t>
            </w:r>
          </w:p>
          <w:p w14:paraId="3EDF9730" w14:textId="77777777" w:rsidR="00D646D5" w:rsidRDefault="00D646D5" w:rsidP="00D646D5">
            <w:pPr>
              <w:pStyle w:val="Image"/>
            </w:pPr>
            <w:r>
              <w:t xml:space="preserve">   cout&lt;&lt;"--------PARKING INFORMATION----------"&lt;&lt;endl;</w:t>
            </w:r>
          </w:p>
          <w:p w14:paraId="22B7F26B" w14:textId="77777777" w:rsidR="00D646D5" w:rsidRDefault="00D646D5" w:rsidP="00D646D5">
            <w:pPr>
              <w:pStyle w:val="Image"/>
            </w:pPr>
            <w:r>
              <w:t xml:space="preserve">  if(getcheck()==1)</w:t>
            </w:r>
          </w:p>
          <w:p w14:paraId="05DBAE85" w14:textId="77777777" w:rsidR="00D646D5" w:rsidRDefault="00D646D5" w:rsidP="00D646D5">
            <w:pPr>
              <w:pStyle w:val="Image"/>
            </w:pPr>
            <w:r>
              <w:t xml:space="preserve">  {</w:t>
            </w:r>
          </w:p>
          <w:p w14:paraId="57C2C7E8" w14:textId="77777777" w:rsidR="00D646D5" w:rsidRDefault="00D646D5" w:rsidP="00D646D5">
            <w:pPr>
              <w:pStyle w:val="Image"/>
            </w:pPr>
          </w:p>
          <w:p w14:paraId="667BF3D5" w14:textId="77777777" w:rsidR="00D646D5" w:rsidRDefault="00D646D5" w:rsidP="00D646D5">
            <w:pPr>
              <w:pStyle w:val="Image"/>
            </w:pPr>
            <w:r>
              <w:t>cout&lt;&lt;"how many cars do you want to park? " &lt;&lt; endl;</w:t>
            </w:r>
          </w:p>
          <w:p w14:paraId="3C462971" w14:textId="77777777" w:rsidR="00D646D5" w:rsidRDefault="00D646D5" w:rsidP="00D646D5">
            <w:pPr>
              <w:pStyle w:val="Image"/>
            </w:pPr>
            <w:r>
              <w:t>cin&gt;&gt;no_of_cars;</w:t>
            </w:r>
          </w:p>
          <w:p w14:paraId="6AB09F94" w14:textId="77777777" w:rsidR="00D646D5" w:rsidRDefault="00D646D5" w:rsidP="00D646D5">
            <w:pPr>
              <w:pStyle w:val="Image"/>
            </w:pPr>
          </w:p>
          <w:p w14:paraId="14E6CE34" w14:textId="77777777" w:rsidR="00D646D5" w:rsidRDefault="00D646D5" w:rsidP="00D646D5">
            <w:pPr>
              <w:pStyle w:val="Image"/>
            </w:pPr>
            <w:r>
              <w:t>if(no_of_cars &lt; spots_cars ){</w:t>
            </w:r>
          </w:p>
          <w:p w14:paraId="758167C5" w14:textId="77777777" w:rsidR="00D646D5" w:rsidRDefault="00D646D5" w:rsidP="00D646D5">
            <w:pPr>
              <w:pStyle w:val="Image"/>
            </w:pPr>
            <w:r>
              <w:t xml:space="preserve">   cout&lt;&lt;"you can park your car"&lt;&lt;endl;</w:t>
            </w:r>
          </w:p>
          <w:p w14:paraId="0076EA54" w14:textId="77777777" w:rsidR="00D646D5" w:rsidRDefault="00D646D5" w:rsidP="00D646D5">
            <w:pPr>
              <w:pStyle w:val="Image"/>
            </w:pPr>
            <w:r>
              <w:t xml:space="preserve">    spots_cars=spots_cars-no_of_cars;</w:t>
            </w:r>
          </w:p>
          <w:p w14:paraId="6D08526F" w14:textId="77777777" w:rsidR="00D646D5" w:rsidRDefault="00D646D5" w:rsidP="00D646D5">
            <w:pPr>
              <w:pStyle w:val="Image"/>
            </w:pPr>
            <w:r>
              <w:t>}</w:t>
            </w:r>
          </w:p>
          <w:p w14:paraId="734F55D2" w14:textId="77777777" w:rsidR="00D646D5" w:rsidRDefault="00D646D5" w:rsidP="00D646D5">
            <w:pPr>
              <w:pStyle w:val="Image"/>
            </w:pPr>
            <w:r>
              <w:t>else {</w:t>
            </w:r>
          </w:p>
          <w:p w14:paraId="459C5B71" w14:textId="77777777" w:rsidR="00D646D5" w:rsidRDefault="00D646D5" w:rsidP="00D646D5">
            <w:pPr>
              <w:pStyle w:val="Image"/>
            </w:pPr>
            <w:r>
              <w:t xml:space="preserve">  cout&lt;&lt;"you cant park your car"&lt;&lt;endl;</w:t>
            </w:r>
          </w:p>
          <w:p w14:paraId="1A6CC529" w14:textId="77777777" w:rsidR="00D646D5" w:rsidRDefault="00D646D5" w:rsidP="00D646D5">
            <w:pPr>
              <w:pStyle w:val="Image"/>
            </w:pPr>
            <w:r>
              <w:t>}</w:t>
            </w:r>
          </w:p>
          <w:p w14:paraId="59D477D5" w14:textId="77777777" w:rsidR="00D646D5" w:rsidRDefault="00D646D5" w:rsidP="00D646D5">
            <w:pPr>
              <w:pStyle w:val="Image"/>
            </w:pPr>
            <w:r>
              <w:t>}</w:t>
            </w:r>
          </w:p>
          <w:p w14:paraId="4705FA39" w14:textId="77777777" w:rsidR="00D646D5" w:rsidRDefault="00D646D5" w:rsidP="00D646D5">
            <w:pPr>
              <w:pStyle w:val="Image"/>
            </w:pPr>
            <w:r>
              <w:t>else {</w:t>
            </w:r>
          </w:p>
          <w:p w14:paraId="4B5D405C" w14:textId="77777777" w:rsidR="00D646D5" w:rsidRDefault="00D646D5" w:rsidP="00D646D5">
            <w:pPr>
              <w:pStyle w:val="Image"/>
            </w:pPr>
            <w:r>
              <w:t xml:space="preserve">  cout&lt;&lt;"there are no spots available currently "&lt;&lt;endl;</w:t>
            </w:r>
          </w:p>
          <w:p w14:paraId="537AF997" w14:textId="77777777" w:rsidR="00D646D5" w:rsidRDefault="00D646D5" w:rsidP="00D646D5">
            <w:pPr>
              <w:pStyle w:val="Image"/>
            </w:pPr>
            <w:r>
              <w:t>}</w:t>
            </w:r>
          </w:p>
          <w:p w14:paraId="2FC5EC79" w14:textId="77777777" w:rsidR="00D646D5" w:rsidRDefault="00D646D5" w:rsidP="00D646D5">
            <w:pPr>
              <w:pStyle w:val="Image"/>
            </w:pPr>
            <w:r>
              <w:t xml:space="preserve">  </w:t>
            </w:r>
          </w:p>
          <w:p w14:paraId="570DB6E5" w14:textId="77777777" w:rsidR="00D646D5" w:rsidRDefault="00D646D5" w:rsidP="00D646D5">
            <w:pPr>
              <w:pStyle w:val="Image"/>
            </w:pPr>
          </w:p>
          <w:p w14:paraId="442E6055" w14:textId="77777777" w:rsidR="00D646D5" w:rsidRDefault="00D646D5" w:rsidP="00D646D5">
            <w:pPr>
              <w:pStyle w:val="Image"/>
            </w:pPr>
          </w:p>
          <w:p w14:paraId="4232815C" w14:textId="77777777" w:rsidR="00D646D5" w:rsidRDefault="00D646D5" w:rsidP="00D646D5">
            <w:pPr>
              <w:pStyle w:val="Image"/>
            </w:pPr>
            <w:r>
              <w:t>}</w:t>
            </w:r>
          </w:p>
          <w:p w14:paraId="26997027" w14:textId="77777777" w:rsidR="00D646D5" w:rsidRDefault="00D646D5" w:rsidP="00D646D5">
            <w:pPr>
              <w:pStyle w:val="Image"/>
            </w:pPr>
            <w:r>
              <w:t>};</w:t>
            </w:r>
          </w:p>
          <w:p w14:paraId="677057D1" w14:textId="77777777" w:rsidR="00D646D5" w:rsidRDefault="00D646D5" w:rsidP="00D646D5">
            <w:pPr>
              <w:pStyle w:val="Image"/>
            </w:pPr>
          </w:p>
          <w:p w14:paraId="5BE5C9FC" w14:textId="77777777" w:rsidR="00D646D5" w:rsidRDefault="00D646D5" w:rsidP="00D646D5">
            <w:pPr>
              <w:pStyle w:val="Image"/>
            </w:pPr>
            <w:r>
              <w:t>//----------------------------------------------------//</w:t>
            </w:r>
          </w:p>
          <w:p w14:paraId="1982B951" w14:textId="77777777" w:rsidR="00D646D5" w:rsidRDefault="00D646D5" w:rsidP="00D646D5">
            <w:pPr>
              <w:pStyle w:val="Image"/>
            </w:pPr>
            <w:r>
              <w:t>//-----------------RECEPTIONIST-----------------//</w:t>
            </w:r>
          </w:p>
          <w:p w14:paraId="470C1A10" w14:textId="77777777" w:rsidR="00D646D5" w:rsidRDefault="00D646D5" w:rsidP="00D646D5">
            <w:pPr>
              <w:pStyle w:val="Image"/>
            </w:pPr>
            <w:r>
              <w:t>//--------------------------------------------------//</w:t>
            </w:r>
          </w:p>
          <w:p w14:paraId="3650B626" w14:textId="77777777" w:rsidR="00D646D5" w:rsidRDefault="00D646D5" w:rsidP="00D646D5">
            <w:pPr>
              <w:pStyle w:val="Image"/>
            </w:pPr>
            <w:r>
              <w:t>class receptionist:protected employee</w:t>
            </w:r>
          </w:p>
          <w:p w14:paraId="51689D94" w14:textId="77777777" w:rsidR="00D646D5" w:rsidRDefault="00D646D5" w:rsidP="00D646D5">
            <w:pPr>
              <w:pStyle w:val="Image"/>
            </w:pPr>
            <w:r>
              <w:t>{</w:t>
            </w:r>
          </w:p>
          <w:p w14:paraId="35722570" w14:textId="77777777" w:rsidR="00D646D5" w:rsidRDefault="00D646D5" w:rsidP="00D646D5">
            <w:pPr>
              <w:pStyle w:val="Image"/>
            </w:pPr>
            <w:r>
              <w:t>//WRAPPER: ROOM</w:t>
            </w:r>
          </w:p>
          <w:p w14:paraId="7712F806" w14:textId="77777777" w:rsidR="00D646D5" w:rsidRDefault="00D646D5" w:rsidP="00D646D5">
            <w:pPr>
              <w:pStyle w:val="Image"/>
            </w:pPr>
            <w:r>
              <w:t>//WRAPPER CLEANER</w:t>
            </w:r>
          </w:p>
          <w:p w14:paraId="2DC2032E" w14:textId="77777777" w:rsidR="00D646D5" w:rsidRDefault="00D646D5" w:rsidP="00D646D5">
            <w:pPr>
              <w:pStyle w:val="Image"/>
            </w:pPr>
            <w:r>
              <w:t>//WRAPPER: CHEF</w:t>
            </w:r>
          </w:p>
          <w:p w14:paraId="0700BF13" w14:textId="77777777" w:rsidR="00D646D5" w:rsidRDefault="00D646D5" w:rsidP="00D646D5">
            <w:pPr>
              <w:pStyle w:val="Image"/>
            </w:pPr>
            <w:r>
              <w:t>room r;</w:t>
            </w:r>
          </w:p>
          <w:p w14:paraId="42AEFAB1" w14:textId="77777777" w:rsidR="00D646D5" w:rsidRDefault="00D646D5" w:rsidP="00D646D5">
            <w:pPr>
              <w:pStyle w:val="Image"/>
            </w:pPr>
            <w:r>
              <w:t>chef ce;</w:t>
            </w:r>
          </w:p>
          <w:p w14:paraId="4DD43A62" w14:textId="77777777" w:rsidR="00D646D5" w:rsidRDefault="00D646D5" w:rsidP="00D646D5">
            <w:pPr>
              <w:pStyle w:val="Image"/>
            </w:pPr>
            <w:r>
              <w:t>cleaner c1;</w:t>
            </w:r>
          </w:p>
          <w:p w14:paraId="61D09286" w14:textId="77777777" w:rsidR="00D646D5" w:rsidRDefault="00D646D5" w:rsidP="00D646D5">
            <w:pPr>
              <w:pStyle w:val="Image"/>
            </w:pPr>
            <w:r>
              <w:t>static float salary;</w:t>
            </w:r>
          </w:p>
          <w:p w14:paraId="1991FF1D" w14:textId="77777777" w:rsidR="00D646D5" w:rsidRDefault="00D646D5" w:rsidP="00D646D5">
            <w:pPr>
              <w:pStyle w:val="Image"/>
            </w:pPr>
            <w:r>
              <w:t>finance f;</w:t>
            </w:r>
          </w:p>
          <w:p w14:paraId="10F4CC9C" w14:textId="77777777" w:rsidR="00D646D5" w:rsidRDefault="00D646D5" w:rsidP="00D646D5">
            <w:pPr>
              <w:pStyle w:val="Image"/>
            </w:pPr>
            <w:r>
              <w:t>public:</w:t>
            </w:r>
          </w:p>
          <w:p w14:paraId="1A5A44AE" w14:textId="77777777" w:rsidR="00D646D5" w:rsidRDefault="00D646D5" w:rsidP="00D646D5">
            <w:pPr>
              <w:pStyle w:val="Image"/>
            </w:pPr>
            <w:r>
              <w:t>receptionist()</w:t>
            </w:r>
          </w:p>
          <w:p w14:paraId="1409900B" w14:textId="77777777" w:rsidR="00D646D5" w:rsidRDefault="00D646D5" w:rsidP="00D646D5">
            <w:pPr>
              <w:pStyle w:val="Image"/>
            </w:pPr>
            <w:r>
              <w:t>{}</w:t>
            </w:r>
          </w:p>
          <w:p w14:paraId="4DE7BEC0" w14:textId="77777777" w:rsidR="00D646D5" w:rsidRDefault="00D646D5" w:rsidP="00D646D5">
            <w:pPr>
              <w:pStyle w:val="Image"/>
            </w:pPr>
            <w:r>
              <w:t>receptionist(int i):employee(i)</w:t>
            </w:r>
          </w:p>
          <w:p w14:paraId="4E8DB3E6" w14:textId="77777777" w:rsidR="00D646D5" w:rsidRDefault="00D646D5" w:rsidP="00D646D5">
            <w:pPr>
              <w:pStyle w:val="Image"/>
            </w:pPr>
            <w:r>
              <w:lastRenderedPageBreak/>
              <w:t>{}</w:t>
            </w:r>
          </w:p>
          <w:p w14:paraId="2D3B6AD4" w14:textId="77777777" w:rsidR="00D646D5" w:rsidRDefault="00D646D5" w:rsidP="00D646D5">
            <w:pPr>
              <w:pStyle w:val="Image"/>
            </w:pPr>
            <w:r>
              <w:t>void input()</w:t>
            </w:r>
          </w:p>
          <w:p w14:paraId="5B7E0C8C" w14:textId="77777777" w:rsidR="00D646D5" w:rsidRDefault="00D646D5" w:rsidP="00D646D5">
            <w:pPr>
              <w:pStyle w:val="Image"/>
            </w:pPr>
            <w:r>
              <w:t>{</w:t>
            </w:r>
          </w:p>
          <w:p w14:paraId="0DB44648" w14:textId="77777777" w:rsidR="00D646D5" w:rsidRDefault="00D646D5" w:rsidP="00D646D5">
            <w:pPr>
              <w:pStyle w:val="Image"/>
            </w:pPr>
            <w:r>
              <w:t xml:space="preserve">    cout&lt;&lt;"Enter salary of receptionsinst"&lt;&lt;endl;</w:t>
            </w:r>
          </w:p>
          <w:p w14:paraId="57F8EF74" w14:textId="77777777" w:rsidR="00D646D5" w:rsidRDefault="00D646D5" w:rsidP="00D646D5">
            <w:pPr>
              <w:pStyle w:val="Image"/>
            </w:pPr>
            <w:r>
              <w:t xml:space="preserve">    cin&gt;&gt;salary;</w:t>
            </w:r>
          </w:p>
          <w:p w14:paraId="040710EF" w14:textId="77777777" w:rsidR="00D646D5" w:rsidRDefault="00D646D5" w:rsidP="00D646D5">
            <w:pPr>
              <w:pStyle w:val="Image"/>
            </w:pPr>
            <w:r>
              <w:t>f.subinbudget(salary);</w:t>
            </w:r>
          </w:p>
          <w:p w14:paraId="1E21417F" w14:textId="77777777" w:rsidR="00D646D5" w:rsidRDefault="00D646D5" w:rsidP="00D646D5">
            <w:pPr>
              <w:pStyle w:val="Image"/>
            </w:pPr>
            <w:r>
              <w:t>}</w:t>
            </w:r>
          </w:p>
          <w:p w14:paraId="7CDA601A" w14:textId="77777777" w:rsidR="00D646D5" w:rsidRDefault="00D646D5" w:rsidP="00D646D5">
            <w:pPr>
              <w:pStyle w:val="Image"/>
            </w:pPr>
            <w:r>
              <w:t>void workfunction();//filing</w:t>
            </w:r>
          </w:p>
          <w:p w14:paraId="60A5C3C6" w14:textId="77777777" w:rsidR="00D646D5" w:rsidRDefault="00D646D5" w:rsidP="00D646D5">
            <w:pPr>
              <w:pStyle w:val="Image"/>
            </w:pPr>
          </w:p>
          <w:p w14:paraId="5254665C" w14:textId="77777777" w:rsidR="00D646D5" w:rsidRDefault="00D646D5" w:rsidP="00D646D5">
            <w:pPr>
              <w:pStyle w:val="Image"/>
            </w:pPr>
            <w:r>
              <w:t>void workfunction2();//filing</w:t>
            </w:r>
          </w:p>
          <w:p w14:paraId="0AE7B2B0" w14:textId="77777777" w:rsidR="00D646D5" w:rsidRDefault="00D646D5" w:rsidP="00D646D5">
            <w:pPr>
              <w:pStyle w:val="Image"/>
            </w:pPr>
          </w:p>
          <w:p w14:paraId="75BEC68D" w14:textId="77777777" w:rsidR="00D646D5" w:rsidRDefault="00D646D5" w:rsidP="00D646D5">
            <w:pPr>
              <w:pStyle w:val="Image"/>
            </w:pPr>
          </w:p>
          <w:p w14:paraId="32D40D67" w14:textId="77777777" w:rsidR="00D646D5" w:rsidRDefault="00D646D5" w:rsidP="00D646D5">
            <w:pPr>
              <w:pStyle w:val="Image"/>
            </w:pPr>
            <w:r>
              <w:t>void filing(customer c)</w:t>
            </w:r>
          </w:p>
          <w:p w14:paraId="0C12FDC4" w14:textId="77777777" w:rsidR="00D646D5" w:rsidRDefault="00D646D5" w:rsidP="00D646D5">
            <w:pPr>
              <w:pStyle w:val="Image"/>
            </w:pPr>
            <w:r>
              <w:t>{</w:t>
            </w:r>
          </w:p>
          <w:p w14:paraId="4F9DF768" w14:textId="77777777" w:rsidR="00D646D5" w:rsidRDefault="00D646D5" w:rsidP="00D646D5">
            <w:pPr>
              <w:pStyle w:val="Image"/>
            </w:pPr>
            <w:r>
              <w:t xml:space="preserve">   ofstream f("Hospitalinfo.txt",ios::app);</w:t>
            </w:r>
          </w:p>
          <w:p w14:paraId="7A293B40" w14:textId="77777777" w:rsidR="00D646D5" w:rsidRDefault="00D646D5" w:rsidP="00D646D5">
            <w:pPr>
              <w:pStyle w:val="Image"/>
            </w:pPr>
          </w:p>
          <w:p w14:paraId="1AD30ABA" w14:textId="77777777" w:rsidR="00D646D5" w:rsidRDefault="00D646D5" w:rsidP="00D646D5">
            <w:pPr>
              <w:pStyle w:val="Image"/>
            </w:pPr>
            <w:r>
              <w:t>f&lt;&lt;c.get_nm()&lt;&lt;" ";</w:t>
            </w:r>
          </w:p>
          <w:p w14:paraId="2D4F3A71" w14:textId="77777777" w:rsidR="00D646D5" w:rsidRDefault="00D646D5" w:rsidP="00D646D5">
            <w:pPr>
              <w:pStyle w:val="Image"/>
            </w:pPr>
            <w:r>
              <w:t>f&lt;&lt;c.get_id()&lt;&lt;" ";</w:t>
            </w:r>
          </w:p>
          <w:p w14:paraId="5381D5B8" w14:textId="77777777" w:rsidR="00D646D5" w:rsidRDefault="00D646D5" w:rsidP="00D646D5">
            <w:pPr>
              <w:pStyle w:val="Image"/>
            </w:pPr>
            <w:r>
              <w:t>f&lt;&lt;c.get_adrs()&lt;&lt;" ";</w:t>
            </w:r>
          </w:p>
          <w:p w14:paraId="36F0D76D" w14:textId="77777777" w:rsidR="00D646D5" w:rsidRDefault="00D646D5" w:rsidP="00D646D5">
            <w:pPr>
              <w:pStyle w:val="Image"/>
            </w:pPr>
            <w:r>
              <w:t>f&lt;&lt;c.get_email()&lt;&lt;" ";</w:t>
            </w:r>
          </w:p>
          <w:p w14:paraId="5085336F" w14:textId="77777777" w:rsidR="00D646D5" w:rsidRDefault="00D646D5" w:rsidP="00D646D5">
            <w:pPr>
              <w:pStyle w:val="Image"/>
            </w:pPr>
            <w:r>
              <w:t>f&lt;&lt;c.get_phn_no()&lt;&lt;" ";</w:t>
            </w:r>
          </w:p>
          <w:p w14:paraId="21130411" w14:textId="77777777" w:rsidR="00D646D5" w:rsidRDefault="00D646D5" w:rsidP="00D646D5">
            <w:pPr>
              <w:pStyle w:val="Image"/>
            </w:pPr>
            <w:r>
              <w:t>f&lt;&lt;c.get_age()&lt;&lt;" ";</w:t>
            </w:r>
          </w:p>
          <w:p w14:paraId="718FB260" w14:textId="77777777" w:rsidR="00D646D5" w:rsidRDefault="00D646D5" w:rsidP="00D646D5">
            <w:pPr>
              <w:pStyle w:val="Image"/>
            </w:pPr>
            <w:r>
              <w:t>f&lt;&lt;c.get_blood_typ()&lt;&lt;" ";</w:t>
            </w:r>
          </w:p>
          <w:p w14:paraId="30BB018A" w14:textId="77777777" w:rsidR="00D646D5" w:rsidRDefault="00D646D5" w:rsidP="00D646D5">
            <w:pPr>
              <w:pStyle w:val="Image"/>
            </w:pPr>
            <w:r>
              <w:t>f&lt;&lt;c.get_height()&lt;&lt;" ";</w:t>
            </w:r>
          </w:p>
          <w:p w14:paraId="1136DDEF" w14:textId="77777777" w:rsidR="00D646D5" w:rsidRDefault="00D646D5" w:rsidP="00D646D5">
            <w:pPr>
              <w:pStyle w:val="Image"/>
            </w:pPr>
            <w:r>
              <w:t>f&lt;&lt;c.get_weight()&lt;&lt;" ";</w:t>
            </w:r>
          </w:p>
          <w:p w14:paraId="00ECC24A" w14:textId="77777777" w:rsidR="00D646D5" w:rsidRDefault="00D646D5" w:rsidP="00D646D5">
            <w:pPr>
              <w:pStyle w:val="Image"/>
            </w:pPr>
            <w:r>
              <w:t>f&lt;&lt;c.get_gen()&lt;&lt;" ";</w:t>
            </w:r>
          </w:p>
          <w:p w14:paraId="15E647A9" w14:textId="77777777" w:rsidR="00D646D5" w:rsidRDefault="00D646D5" w:rsidP="00D646D5">
            <w:pPr>
              <w:pStyle w:val="Image"/>
            </w:pPr>
            <w:r>
              <w:t xml:space="preserve">f&lt;&lt;c.get_marital_sts()&lt;&lt;endl;    </w:t>
            </w:r>
          </w:p>
          <w:p w14:paraId="3E57C968" w14:textId="77777777" w:rsidR="00D646D5" w:rsidRDefault="00D646D5" w:rsidP="00D646D5">
            <w:pPr>
              <w:pStyle w:val="Image"/>
            </w:pPr>
          </w:p>
          <w:p w14:paraId="48D663CC" w14:textId="77777777" w:rsidR="00D646D5" w:rsidRDefault="00D646D5" w:rsidP="00D646D5">
            <w:pPr>
              <w:pStyle w:val="Image"/>
            </w:pPr>
            <w:r>
              <w:t>f.close();</w:t>
            </w:r>
          </w:p>
          <w:p w14:paraId="63BF7681" w14:textId="77777777" w:rsidR="00D646D5" w:rsidRDefault="00D646D5" w:rsidP="00D646D5">
            <w:pPr>
              <w:pStyle w:val="Image"/>
            </w:pPr>
            <w:r>
              <w:t xml:space="preserve">    </w:t>
            </w:r>
          </w:p>
          <w:p w14:paraId="43321432" w14:textId="77777777" w:rsidR="00D646D5" w:rsidRDefault="00D646D5" w:rsidP="00D646D5">
            <w:pPr>
              <w:pStyle w:val="Image"/>
            </w:pPr>
            <w:r>
              <w:t>}</w:t>
            </w:r>
          </w:p>
          <w:p w14:paraId="733D9A21" w14:textId="77777777" w:rsidR="00D646D5" w:rsidRDefault="00D646D5" w:rsidP="00D646D5">
            <w:pPr>
              <w:pStyle w:val="Image"/>
            </w:pPr>
            <w:r>
              <w:t>void filing2(customer c)//hotel</w:t>
            </w:r>
          </w:p>
          <w:p w14:paraId="1D4EC745" w14:textId="77777777" w:rsidR="00D646D5" w:rsidRDefault="00D646D5" w:rsidP="00D646D5">
            <w:pPr>
              <w:pStyle w:val="Image"/>
            </w:pPr>
            <w:r>
              <w:t>{</w:t>
            </w:r>
          </w:p>
          <w:p w14:paraId="723F6F77" w14:textId="77777777" w:rsidR="00D646D5" w:rsidRDefault="00D646D5" w:rsidP="00D646D5">
            <w:pPr>
              <w:pStyle w:val="Image"/>
            </w:pPr>
            <w:r>
              <w:t xml:space="preserve">   ofstream f("Hotelinfo.txt",ios::app);</w:t>
            </w:r>
          </w:p>
          <w:p w14:paraId="06A41A6D" w14:textId="77777777" w:rsidR="00D646D5" w:rsidRDefault="00D646D5" w:rsidP="00D646D5">
            <w:pPr>
              <w:pStyle w:val="Image"/>
            </w:pPr>
          </w:p>
          <w:p w14:paraId="6096742E" w14:textId="77777777" w:rsidR="00D646D5" w:rsidRDefault="00D646D5" w:rsidP="00D646D5">
            <w:pPr>
              <w:pStyle w:val="Image"/>
            </w:pPr>
            <w:r>
              <w:t>f&lt;&lt;c.get_nm()&lt;&lt;" ";</w:t>
            </w:r>
          </w:p>
          <w:p w14:paraId="06F3E57A" w14:textId="77777777" w:rsidR="00D646D5" w:rsidRDefault="00D646D5" w:rsidP="00D646D5">
            <w:pPr>
              <w:pStyle w:val="Image"/>
            </w:pPr>
            <w:r>
              <w:t>f&lt;&lt;c.get_id()&lt;&lt;" ";</w:t>
            </w:r>
          </w:p>
          <w:p w14:paraId="55B727DA" w14:textId="77777777" w:rsidR="00D646D5" w:rsidRDefault="00D646D5" w:rsidP="00D646D5">
            <w:pPr>
              <w:pStyle w:val="Image"/>
            </w:pPr>
            <w:r>
              <w:t>f&lt;&lt;c.get_adrs()&lt;&lt;" ";</w:t>
            </w:r>
          </w:p>
          <w:p w14:paraId="6E80A850" w14:textId="77777777" w:rsidR="00D646D5" w:rsidRDefault="00D646D5" w:rsidP="00D646D5">
            <w:pPr>
              <w:pStyle w:val="Image"/>
            </w:pPr>
            <w:r>
              <w:t>f&lt;&lt;c.get_email()&lt;&lt;" ";</w:t>
            </w:r>
          </w:p>
          <w:p w14:paraId="58C60843" w14:textId="77777777" w:rsidR="00D646D5" w:rsidRDefault="00D646D5" w:rsidP="00D646D5">
            <w:pPr>
              <w:pStyle w:val="Image"/>
            </w:pPr>
            <w:r>
              <w:t>f&lt;&lt;c.get_phn_no()&lt;&lt;" ";</w:t>
            </w:r>
          </w:p>
          <w:p w14:paraId="4037CE47" w14:textId="77777777" w:rsidR="00D646D5" w:rsidRDefault="00D646D5" w:rsidP="00D646D5">
            <w:pPr>
              <w:pStyle w:val="Image"/>
            </w:pPr>
            <w:r>
              <w:t>f&lt;&lt;c.get_age()&lt;&lt;" ";</w:t>
            </w:r>
          </w:p>
          <w:p w14:paraId="37F14EC3" w14:textId="77777777" w:rsidR="00D646D5" w:rsidRDefault="00D646D5" w:rsidP="00D646D5">
            <w:pPr>
              <w:pStyle w:val="Image"/>
            </w:pPr>
            <w:r>
              <w:t xml:space="preserve">f&lt;&lt;c.get_marital_sts()&lt;&lt;endl;    </w:t>
            </w:r>
          </w:p>
          <w:p w14:paraId="3F6767EE" w14:textId="77777777" w:rsidR="00D646D5" w:rsidRDefault="00D646D5" w:rsidP="00D646D5">
            <w:pPr>
              <w:pStyle w:val="Image"/>
            </w:pPr>
          </w:p>
          <w:p w14:paraId="7D0AEE2C" w14:textId="77777777" w:rsidR="00D646D5" w:rsidRDefault="00D646D5" w:rsidP="00D646D5">
            <w:pPr>
              <w:pStyle w:val="Image"/>
            </w:pPr>
            <w:r>
              <w:t>f.close();</w:t>
            </w:r>
          </w:p>
          <w:p w14:paraId="27601096" w14:textId="77777777" w:rsidR="00D646D5" w:rsidRDefault="00D646D5" w:rsidP="00D646D5">
            <w:pPr>
              <w:pStyle w:val="Image"/>
            </w:pPr>
            <w:r>
              <w:t xml:space="preserve">    </w:t>
            </w:r>
          </w:p>
          <w:p w14:paraId="2B69150C" w14:textId="77777777" w:rsidR="00D646D5" w:rsidRDefault="00D646D5" w:rsidP="00D646D5">
            <w:pPr>
              <w:pStyle w:val="Image"/>
            </w:pPr>
            <w:r>
              <w:t>}</w:t>
            </w:r>
          </w:p>
          <w:p w14:paraId="79593CEE" w14:textId="77777777" w:rsidR="00D646D5" w:rsidRDefault="00D646D5" w:rsidP="00D646D5">
            <w:pPr>
              <w:pStyle w:val="Image"/>
            </w:pPr>
          </w:p>
          <w:p w14:paraId="6F8372EA" w14:textId="77777777" w:rsidR="00D646D5" w:rsidRDefault="00D646D5" w:rsidP="00D646D5">
            <w:pPr>
              <w:pStyle w:val="Image"/>
            </w:pPr>
            <w:r>
              <w:t>void callingcleaner() // calling cleaner on customer demands</w:t>
            </w:r>
          </w:p>
          <w:p w14:paraId="20DC6FF9" w14:textId="77777777" w:rsidR="00D646D5" w:rsidRDefault="00D646D5" w:rsidP="00D646D5">
            <w:pPr>
              <w:pStyle w:val="Image"/>
            </w:pPr>
            <w:r>
              <w:t>{</w:t>
            </w:r>
          </w:p>
          <w:p w14:paraId="43C06BC3" w14:textId="77777777" w:rsidR="00D646D5" w:rsidRDefault="00D646D5" w:rsidP="00D646D5">
            <w:pPr>
              <w:pStyle w:val="Image"/>
            </w:pPr>
            <w:r>
              <w:t>c1.customercall();</w:t>
            </w:r>
          </w:p>
          <w:p w14:paraId="47F2FC8B" w14:textId="77777777" w:rsidR="00D646D5" w:rsidRDefault="00D646D5" w:rsidP="00D646D5">
            <w:pPr>
              <w:pStyle w:val="Image"/>
            </w:pPr>
            <w:r>
              <w:t>}</w:t>
            </w:r>
          </w:p>
          <w:p w14:paraId="4FCF3F21" w14:textId="77777777" w:rsidR="00D646D5" w:rsidRDefault="00D646D5" w:rsidP="00D646D5">
            <w:pPr>
              <w:pStyle w:val="Image"/>
            </w:pPr>
            <w:r>
              <w:t>void clean()// as soon as customer checks out aotmatically call this function</w:t>
            </w:r>
          </w:p>
          <w:p w14:paraId="5CB5BEA3" w14:textId="77777777" w:rsidR="00D646D5" w:rsidRDefault="00D646D5" w:rsidP="00D646D5">
            <w:pPr>
              <w:pStyle w:val="Image"/>
            </w:pPr>
            <w:r>
              <w:t>{</w:t>
            </w:r>
          </w:p>
          <w:p w14:paraId="435F5166" w14:textId="77777777" w:rsidR="00D646D5" w:rsidRDefault="00D646D5" w:rsidP="00D646D5">
            <w:pPr>
              <w:pStyle w:val="Image"/>
            </w:pPr>
            <w:r>
              <w:t xml:space="preserve">    c1.workfunction();</w:t>
            </w:r>
          </w:p>
          <w:p w14:paraId="3AC29C42" w14:textId="77777777" w:rsidR="00D646D5" w:rsidRDefault="00D646D5" w:rsidP="00D646D5">
            <w:pPr>
              <w:pStyle w:val="Image"/>
            </w:pPr>
            <w:r>
              <w:t>}</w:t>
            </w:r>
          </w:p>
          <w:p w14:paraId="56F16086" w14:textId="77777777" w:rsidR="00D646D5" w:rsidRDefault="00D646D5" w:rsidP="00D646D5">
            <w:pPr>
              <w:pStyle w:val="Image"/>
            </w:pPr>
            <w:r>
              <w:t>void orderfood()// customer orders food</w:t>
            </w:r>
          </w:p>
          <w:p w14:paraId="0510D8A3" w14:textId="77777777" w:rsidR="00D646D5" w:rsidRDefault="00D646D5" w:rsidP="00D646D5">
            <w:pPr>
              <w:pStyle w:val="Image"/>
            </w:pPr>
            <w:r>
              <w:t>{</w:t>
            </w:r>
          </w:p>
          <w:p w14:paraId="7253A487" w14:textId="77777777" w:rsidR="00D646D5" w:rsidRDefault="00D646D5" w:rsidP="00D646D5">
            <w:pPr>
              <w:pStyle w:val="Image"/>
            </w:pPr>
            <w:r>
              <w:t>ce.workfunction();</w:t>
            </w:r>
          </w:p>
          <w:p w14:paraId="0DDBBB8B" w14:textId="77777777" w:rsidR="00D646D5" w:rsidRDefault="00D646D5" w:rsidP="00D646D5">
            <w:pPr>
              <w:pStyle w:val="Image"/>
            </w:pPr>
            <w:r>
              <w:t>}</w:t>
            </w:r>
          </w:p>
          <w:p w14:paraId="41B67792" w14:textId="77777777" w:rsidR="00D646D5" w:rsidRDefault="00D646D5" w:rsidP="00D646D5">
            <w:pPr>
              <w:pStyle w:val="Image"/>
            </w:pPr>
            <w:r>
              <w:t>void bookaroom()</w:t>
            </w:r>
          </w:p>
          <w:p w14:paraId="1015FF19" w14:textId="77777777" w:rsidR="00D646D5" w:rsidRDefault="00D646D5" w:rsidP="00D646D5">
            <w:pPr>
              <w:pStyle w:val="Image"/>
            </w:pPr>
            <w:r>
              <w:lastRenderedPageBreak/>
              <w:t>{</w:t>
            </w:r>
          </w:p>
          <w:p w14:paraId="36E81A81" w14:textId="77777777" w:rsidR="00D646D5" w:rsidRDefault="00D646D5" w:rsidP="00D646D5">
            <w:pPr>
              <w:pStyle w:val="Image"/>
            </w:pPr>
            <w:r>
              <w:t>r.set_booking(1);</w:t>
            </w:r>
          </w:p>
          <w:p w14:paraId="014D9817" w14:textId="77777777" w:rsidR="00D646D5" w:rsidRDefault="00D646D5" w:rsidP="00D646D5">
            <w:pPr>
              <w:pStyle w:val="Image"/>
            </w:pPr>
            <w:r>
              <w:t>}</w:t>
            </w:r>
          </w:p>
          <w:p w14:paraId="18D059F0" w14:textId="77777777" w:rsidR="00D646D5" w:rsidRDefault="00D646D5" w:rsidP="00D646D5">
            <w:pPr>
              <w:pStyle w:val="Image"/>
            </w:pPr>
            <w:r>
              <w:t>void setsal(float salary)</w:t>
            </w:r>
          </w:p>
          <w:p w14:paraId="0C170CC8" w14:textId="77777777" w:rsidR="00D646D5" w:rsidRDefault="00D646D5" w:rsidP="00D646D5">
            <w:pPr>
              <w:pStyle w:val="Image"/>
            </w:pPr>
            <w:r>
              <w:t>{</w:t>
            </w:r>
          </w:p>
          <w:p w14:paraId="6B52034C" w14:textId="77777777" w:rsidR="00D646D5" w:rsidRDefault="00D646D5" w:rsidP="00D646D5">
            <w:pPr>
              <w:pStyle w:val="Image"/>
            </w:pPr>
            <w:r>
              <w:t xml:space="preserve">    this-&gt;salary=salary;</w:t>
            </w:r>
          </w:p>
          <w:p w14:paraId="44556A5D" w14:textId="77777777" w:rsidR="00D646D5" w:rsidRDefault="00D646D5" w:rsidP="00D646D5">
            <w:pPr>
              <w:pStyle w:val="Image"/>
            </w:pPr>
            <w:r>
              <w:t>}</w:t>
            </w:r>
          </w:p>
          <w:p w14:paraId="1BDE5BA9" w14:textId="77777777" w:rsidR="00D646D5" w:rsidRDefault="00D646D5" w:rsidP="00D646D5">
            <w:pPr>
              <w:pStyle w:val="Image"/>
            </w:pPr>
            <w:r>
              <w:t>float getsal()</w:t>
            </w:r>
          </w:p>
          <w:p w14:paraId="3C6F2F1F" w14:textId="77777777" w:rsidR="00D646D5" w:rsidRDefault="00D646D5" w:rsidP="00D646D5">
            <w:pPr>
              <w:pStyle w:val="Image"/>
            </w:pPr>
            <w:r>
              <w:t>{</w:t>
            </w:r>
          </w:p>
          <w:p w14:paraId="106F921B" w14:textId="77777777" w:rsidR="00D646D5" w:rsidRDefault="00D646D5" w:rsidP="00D646D5">
            <w:pPr>
              <w:pStyle w:val="Image"/>
            </w:pPr>
            <w:r>
              <w:t xml:space="preserve">    return salary;</w:t>
            </w:r>
          </w:p>
          <w:p w14:paraId="2344C11F" w14:textId="77777777" w:rsidR="00D646D5" w:rsidRDefault="00D646D5" w:rsidP="00D646D5">
            <w:pPr>
              <w:pStyle w:val="Image"/>
            </w:pPr>
            <w:r>
              <w:t>}</w:t>
            </w:r>
          </w:p>
          <w:p w14:paraId="1FB1754A" w14:textId="77777777" w:rsidR="00D646D5" w:rsidRDefault="00D646D5" w:rsidP="00D646D5">
            <w:pPr>
              <w:pStyle w:val="Image"/>
            </w:pPr>
            <w:r>
              <w:t>};</w:t>
            </w:r>
          </w:p>
          <w:p w14:paraId="75ED661B" w14:textId="77777777" w:rsidR="00D646D5" w:rsidRDefault="00D646D5" w:rsidP="00D646D5">
            <w:pPr>
              <w:pStyle w:val="Image"/>
            </w:pPr>
            <w:r>
              <w:t>float receptionist::salary=0;</w:t>
            </w:r>
          </w:p>
          <w:p w14:paraId="2F730BED" w14:textId="77777777" w:rsidR="00D646D5" w:rsidRDefault="00D646D5" w:rsidP="00D646D5">
            <w:pPr>
              <w:pStyle w:val="Image"/>
            </w:pPr>
            <w:r>
              <w:t>void receptionist::workfunction()</w:t>
            </w:r>
          </w:p>
          <w:p w14:paraId="6B9D4F26" w14:textId="77777777" w:rsidR="00D646D5" w:rsidRDefault="00D646D5" w:rsidP="00D646D5">
            <w:pPr>
              <w:pStyle w:val="Image"/>
            </w:pPr>
            <w:r>
              <w:t>{</w:t>
            </w:r>
          </w:p>
          <w:p w14:paraId="0CF24CA9" w14:textId="77777777" w:rsidR="00D646D5" w:rsidRDefault="00D646D5" w:rsidP="00D646D5">
            <w:pPr>
              <w:pStyle w:val="Image"/>
            </w:pPr>
          </w:p>
          <w:p w14:paraId="46739994" w14:textId="77777777" w:rsidR="00D646D5" w:rsidRDefault="00D646D5" w:rsidP="00D646D5">
            <w:pPr>
              <w:pStyle w:val="Image"/>
            </w:pPr>
            <w:r>
              <w:t>string nm;</w:t>
            </w:r>
          </w:p>
          <w:p w14:paraId="5BD7A6B8" w14:textId="77777777" w:rsidR="00D646D5" w:rsidRDefault="00D646D5" w:rsidP="00D646D5">
            <w:pPr>
              <w:pStyle w:val="Image"/>
            </w:pPr>
            <w:r>
              <w:t xml:space="preserve">  string adrs;</w:t>
            </w:r>
          </w:p>
          <w:p w14:paraId="7B23C685" w14:textId="77777777" w:rsidR="00D646D5" w:rsidRDefault="00D646D5" w:rsidP="00D646D5">
            <w:pPr>
              <w:pStyle w:val="Image"/>
            </w:pPr>
            <w:r>
              <w:t xml:space="preserve">  int age;</w:t>
            </w:r>
          </w:p>
          <w:p w14:paraId="2683C8D0" w14:textId="77777777" w:rsidR="00D646D5" w:rsidRDefault="00D646D5" w:rsidP="00D646D5">
            <w:pPr>
              <w:pStyle w:val="Image"/>
            </w:pPr>
            <w:r>
              <w:t xml:space="preserve">  char gen;</w:t>
            </w:r>
          </w:p>
          <w:p w14:paraId="28BBAE01" w14:textId="77777777" w:rsidR="00D646D5" w:rsidRDefault="00D646D5" w:rsidP="00D646D5">
            <w:pPr>
              <w:pStyle w:val="Image"/>
            </w:pPr>
            <w:r>
              <w:t xml:space="preserve">  int  phn_no;</w:t>
            </w:r>
          </w:p>
          <w:p w14:paraId="430F190E" w14:textId="77777777" w:rsidR="00D646D5" w:rsidRDefault="00D646D5" w:rsidP="00D646D5">
            <w:pPr>
              <w:pStyle w:val="Image"/>
            </w:pPr>
            <w:r>
              <w:t xml:space="preserve">   int   CNIC;</w:t>
            </w:r>
          </w:p>
          <w:p w14:paraId="35410CDF" w14:textId="77777777" w:rsidR="00D646D5" w:rsidRDefault="00D646D5" w:rsidP="00D646D5">
            <w:pPr>
              <w:pStyle w:val="Image"/>
            </w:pPr>
            <w:r>
              <w:t xml:space="preserve">  string email;</w:t>
            </w:r>
          </w:p>
          <w:p w14:paraId="1B97983D" w14:textId="77777777" w:rsidR="00D646D5" w:rsidRDefault="00D646D5" w:rsidP="00D646D5">
            <w:pPr>
              <w:pStyle w:val="Image"/>
            </w:pPr>
            <w:r>
              <w:t xml:space="preserve">  string marital_sts;</w:t>
            </w:r>
          </w:p>
          <w:p w14:paraId="21B80BBE" w14:textId="77777777" w:rsidR="00D646D5" w:rsidRDefault="00D646D5" w:rsidP="00D646D5">
            <w:pPr>
              <w:pStyle w:val="Image"/>
            </w:pPr>
            <w:r>
              <w:t xml:space="preserve">  float weight;</w:t>
            </w:r>
          </w:p>
          <w:p w14:paraId="2CA7389D" w14:textId="77777777" w:rsidR="00D646D5" w:rsidRDefault="00D646D5" w:rsidP="00D646D5">
            <w:pPr>
              <w:pStyle w:val="Image"/>
            </w:pPr>
            <w:r>
              <w:t xml:space="preserve">  string blood_typ;</w:t>
            </w:r>
          </w:p>
          <w:p w14:paraId="2633A88B" w14:textId="77777777" w:rsidR="00D646D5" w:rsidRDefault="00D646D5" w:rsidP="00D646D5">
            <w:pPr>
              <w:pStyle w:val="Image"/>
            </w:pPr>
            <w:r>
              <w:t xml:space="preserve">  float height;</w:t>
            </w:r>
          </w:p>
          <w:p w14:paraId="26D5973E" w14:textId="77777777" w:rsidR="00D646D5" w:rsidRDefault="00D646D5" w:rsidP="00D646D5">
            <w:pPr>
              <w:pStyle w:val="Image"/>
            </w:pPr>
            <w:r>
              <w:t xml:space="preserve">    ifstream f2;</w:t>
            </w:r>
          </w:p>
          <w:p w14:paraId="6B17E895" w14:textId="77777777" w:rsidR="00D646D5" w:rsidRDefault="00D646D5" w:rsidP="00D646D5">
            <w:pPr>
              <w:pStyle w:val="Image"/>
            </w:pPr>
            <w:r>
              <w:t xml:space="preserve">    f2.open("Hospitalinfo.txt");</w:t>
            </w:r>
          </w:p>
          <w:p w14:paraId="0F428BC6" w14:textId="77777777" w:rsidR="00D646D5" w:rsidRDefault="00D646D5" w:rsidP="00D646D5">
            <w:pPr>
              <w:pStyle w:val="Image"/>
            </w:pPr>
            <w:r>
              <w:t xml:space="preserve">   </w:t>
            </w:r>
          </w:p>
          <w:p w14:paraId="06F8F749" w14:textId="77777777" w:rsidR="00D646D5" w:rsidRDefault="00D646D5" w:rsidP="00D646D5">
            <w:pPr>
              <w:pStyle w:val="Image"/>
            </w:pPr>
            <w:r>
              <w:t xml:space="preserve">   int d;</w:t>
            </w:r>
          </w:p>
          <w:p w14:paraId="18336285" w14:textId="77777777" w:rsidR="00D646D5" w:rsidRDefault="00D646D5" w:rsidP="00D646D5">
            <w:pPr>
              <w:pStyle w:val="Image"/>
            </w:pPr>
            <w:r>
              <w:t xml:space="preserve">   cout&lt;&lt;"enter id;";</w:t>
            </w:r>
          </w:p>
          <w:p w14:paraId="0657483C" w14:textId="77777777" w:rsidR="00D646D5" w:rsidRDefault="00D646D5" w:rsidP="00D646D5">
            <w:pPr>
              <w:pStyle w:val="Image"/>
            </w:pPr>
            <w:r>
              <w:t xml:space="preserve">   cin&gt;&gt;d;</w:t>
            </w:r>
          </w:p>
          <w:p w14:paraId="5D7AD6F3" w14:textId="77777777" w:rsidR="00D646D5" w:rsidRDefault="00D646D5" w:rsidP="00D646D5">
            <w:pPr>
              <w:pStyle w:val="Image"/>
            </w:pPr>
            <w:r>
              <w:t xml:space="preserve"> </w:t>
            </w:r>
          </w:p>
          <w:p w14:paraId="4C95081C" w14:textId="77777777" w:rsidR="00D646D5" w:rsidRDefault="00D646D5" w:rsidP="00D646D5">
            <w:pPr>
              <w:pStyle w:val="Image"/>
            </w:pPr>
            <w:r>
              <w:t>while(f2&gt;&gt;nm&gt;&gt;CNIC&gt;&gt;adrs&gt;&gt;email&gt;&gt;phn_no&gt;&gt;age&gt;&gt;blood_typ&gt;&gt;height&gt;&gt;weight&gt;&gt;gen&gt;&gt;marital_sts)</w:t>
            </w:r>
          </w:p>
          <w:p w14:paraId="0C65003A" w14:textId="77777777" w:rsidR="00D646D5" w:rsidRDefault="00D646D5" w:rsidP="00D646D5">
            <w:pPr>
              <w:pStyle w:val="Image"/>
            </w:pPr>
            <w:r>
              <w:t>{</w:t>
            </w:r>
          </w:p>
          <w:p w14:paraId="19C673AF" w14:textId="77777777" w:rsidR="00D646D5" w:rsidRDefault="00D646D5" w:rsidP="00D646D5">
            <w:pPr>
              <w:pStyle w:val="Image"/>
            </w:pPr>
            <w:r>
              <w:t xml:space="preserve">    if(CNIC==d)</w:t>
            </w:r>
          </w:p>
          <w:p w14:paraId="6D50C668" w14:textId="77777777" w:rsidR="00D646D5" w:rsidRDefault="00D646D5" w:rsidP="00D646D5">
            <w:pPr>
              <w:pStyle w:val="Image"/>
            </w:pPr>
            <w:r>
              <w:t xml:space="preserve">    {</w:t>
            </w:r>
          </w:p>
          <w:p w14:paraId="4ED868B6" w14:textId="77777777" w:rsidR="00D646D5" w:rsidRDefault="00D646D5" w:rsidP="00D646D5">
            <w:pPr>
              <w:pStyle w:val="Image"/>
            </w:pPr>
            <w:r>
              <w:t xml:space="preserve">   cout&lt;&lt;"NAME: "&lt;&lt;nm&lt;&lt;endl;</w:t>
            </w:r>
          </w:p>
          <w:p w14:paraId="5F35DB5E" w14:textId="77777777" w:rsidR="00D646D5" w:rsidRDefault="00D646D5" w:rsidP="00D646D5">
            <w:pPr>
              <w:pStyle w:val="Image"/>
            </w:pPr>
            <w:r>
              <w:t xml:space="preserve">    cout&lt;&lt;"CNIC: "&lt;&lt;CNIC&lt;&lt;endl;</w:t>
            </w:r>
          </w:p>
          <w:p w14:paraId="302D8967" w14:textId="77777777" w:rsidR="00D646D5" w:rsidRDefault="00D646D5" w:rsidP="00D646D5">
            <w:pPr>
              <w:pStyle w:val="Image"/>
            </w:pPr>
            <w:r>
              <w:t xml:space="preserve">    cout&lt;&lt;"GENDER: "&lt;&lt;gen&lt;&lt;endl;</w:t>
            </w:r>
          </w:p>
          <w:p w14:paraId="5DFD0F9B" w14:textId="77777777" w:rsidR="00D646D5" w:rsidRDefault="00D646D5" w:rsidP="00D646D5">
            <w:pPr>
              <w:pStyle w:val="Image"/>
            </w:pPr>
            <w:r>
              <w:t xml:space="preserve">    cout&lt;&lt;"AGE: "&lt;&lt;age&lt;&lt;endl;</w:t>
            </w:r>
          </w:p>
          <w:p w14:paraId="504C8952" w14:textId="77777777" w:rsidR="00D646D5" w:rsidRDefault="00D646D5" w:rsidP="00D646D5">
            <w:pPr>
              <w:pStyle w:val="Image"/>
            </w:pPr>
            <w:r>
              <w:t xml:space="preserve">    cout&lt;&lt;"ADDRESS: "&lt;&lt;adrs&lt;&lt;endl;</w:t>
            </w:r>
          </w:p>
          <w:p w14:paraId="233CEABA" w14:textId="77777777" w:rsidR="00D646D5" w:rsidRDefault="00D646D5" w:rsidP="00D646D5">
            <w:pPr>
              <w:pStyle w:val="Image"/>
            </w:pPr>
            <w:r>
              <w:t xml:space="preserve">    cout&lt;&lt;"PHONE NO.: "&lt;&lt;phn_no&lt;&lt;endl;</w:t>
            </w:r>
          </w:p>
          <w:p w14:paraId="7305B689" w14:textId="77777777" w:rsidR="00D646D5" w:rsidRDefault="00D646D5" w:rsidP="00D646D5">
            <w:pPr>
              <w:pStyle w:val="Image"/>
            </w:pPr>
            <w:r>
              <w:t xml:space="preserve">    cout&lt;&lt;"EMAIL: "&lt;&lt;email&lt;&lt;endl;</w:t>
            </w:r>
          </w:p>
          <w:p w14:paraId="3D38A539" w14:textId="77777777" w:rsidR="00D646D5" w:rsidRDefault="00D646D5" w:rsidP="00D646D5">
            <w:pPr>
              <w:pStyle w:val="Image"/>
            </w:pPr>
            <w:r>
              <w:t xml:space="preserve">    cout&lt;&lt;"MARITAL STATUS: "&lt;&lt;marital_sts&lt;&lt;endl;</w:t>
            </w:r>
          </w:p>
          <w:p w14:paraId="4127547F" w14:textId="77777777" w:rsidR="00D646D5" w:rsidRDefault="00D646D5" w:rsidP="00D646D5">
            <w:pPr>
              <w:pStyle w:val="Image"/>
            </w:pPr>
            <w:r>
              <w:t xml:space="preserve">    cout&lt;&lt;"HEIGHT: "&lt;&lt;height&lt;&lt;endl;</w:t>
            </w:r>
          </w:p>
          <w:p w14:paraId="1CE16F58" w14:textId="77777777" w:rsidR="00D646D5" w:rsidRDefault="00D646D5" w:rsidP="00D646D5">
            <w:pPr>
              <w:pStyle w:val="Image"/>
            </w:pPr>
            <w:r>
              <w:t xml:space="preserve">    cout&lt;&lt;"WEIGHT: "&lt;&lt;weight&lt;&lt;endl;</w:t>
            </w:r>
          </w:p>
          <w:p w14:paraId="0F794954" w14:textId="77777777" w:rsidR="00D646D5" w:rsidRDefault="00D646D5" w:rsidP="00D646D5">
            <w:pPr>
              <w:pStyle w:val="Image"/>
            </w:pPr>
            <w:r>
              <w:t xml:space="preserve">    cout&lt;&lt;"BLOOD TYPE: "&lt;&lt;blood_typ&lt;&lt;endl;</w:t>
            </w:r>
          </w:p>
          <w:p w14:paraId="3AFEE47F" w14:textId="77777777" w:rsidR="00D646D5" w:rsidRDefault="00D646D5" w:rsidP="00D646D5">
            <w:pPr>
              <w:pStyle w:val="Image"/>
            </w:pPr>
            <w:r>
              <w:t xml:space="preserve">    break;</w:t>
            </w:r>
          </w:p>
          <w:p w14:paraId="5F90B2D4" w14:textId="77777777" w:rsidR="00D646D5" w:rsidRDefault="00D646D5" w:rsidP="00D646D5">
            <w:pPr>
              <w:pStyle w:val="Image"/>
            </w:pPr>
            <w:r>
              <w:t xml:space="preserve">    }</w:t>
            </w:r>
          </w:p>
          <w:p w14:paraId="4D294EEC" w14:textId="77777777" w:rsidR="00D646D5" w:rsidRDefault="00D646D5" w:rsidP="00D646D5">
            <w:pPr>
              <w:pStyle w:val="Image"/>
            </w:pPr>
            <w:r>
              <w:t xml:space="preserve">    else</w:t>
            </w:r>
          </w:p>
          <w:p w14:paraId="44C5A0C1" w14:textId="77777777" w:rsidR="00D646D5" w:rsidRDefault="00D646D5" w:rsidP="00D646D5">
            <w:pPr>
              <w:pStyle w:val="Image"/>
            </w:pPr>
            <w:r>
              <w:t xml:space="preserve">    {</w:t>
            </w:r>
          </w:p>
          <w:p w14:paraId="6CB4F0F7" w14:textId="77777777" w:rsidR="00D646D5" w:rsidRDefault="00D646D5" w:rsidP="00D646D5">
            <w:pPr>
              <w:pStyle w:val="Image"/>
            </w:pPr>
            <w:r>
              <w:t xml:space="preserve">        cout&lt;&lt;"not avaialable";</w:t>
            </w:r>
          </w:p>
          <w:p w14:paraId="748D204C" w14:textId="77777777" w:rsidR="00D646D5" w:rsidRDefault="00D646D5" w:rsidP="00D646D5">
            <w:pPr>
              <w:pStyle w:val="Image"/>
            </w:pPr>
            <w:r>
              <w:t xml:space="preserve">    break;</w:t>
            </w:r>
          </w:p>
          <w:p w14:paraId="651D0B74" w14:textId="77777777" w:rsidR="00D646D5" w:rsidRDefault="00D646D5" w:rsidP="00D646D5">
            <w:pPr>
              <w:pStyle w:val="Image"/>
            </w:pPr>
            <w:r>
              <w:t xml:space="preserve">    }</w:t>
            </w:r>
          </w:p>
          <w:p w14:paraId="264D471F" w14:textId="77777777" w:rsidR="00D646D5" w:rsidRDefault="00D646D5" w:rsidP="00D646D5">
            <w:pPr>
              <w:pStyle w:val="Image"/>
            </w:pPr>
            <w:r>
              <w:t xml:space="preserve">    </w:t>
            </w:r>
          </w:p>
          <w:p w14:paraId="7DAE2BE7" w14:textId="77777777" w:rsidR="00D646D5" w:rsidRDefault="00D646D5" w:rsidP="00D646D5">
            <w:pPr>
              <w:pStyle w:val="Image"/>
            </w:pPr>
            <w:r>
              <w:t>}</w:t>
            </w:r>
          </w:p>
          <w:p w14:paraId="1DD72D3D" w14:textId="77777777" w:rsidR="00D646D5" w:rsidRDefault="00D646D5" w:rsidP="00D646D5">
            <w:pPr>
              <w:pStyle w:val="Image"/>
            </w:pPr>
            <w:r>
              <w:t>f2.close();</w:t>
            </w:r>
          </w:p>
          <w:p w14:paraId="62EF3B6C" w14:textId="77777777" w:rsidR="00D646D5" w:rsidRDefault="00D646D5" w:rsidP="00D646D5">
            <w:pPr>
              <w:pStyle w:val="Image"/>
            </w:pPr>
            <w:r>
              <w:t>}</w:t>
            </w:r>
          </w:p>
          <w:p w14:paraId="0EC79C44" w14:textId="77777777" w:rsidR="00D646D5" w:rsidRDefault="00D646D5" w:rsidP="00D646D5">
            <w:pPr>
              <w:pStyle w:val="Image"/>
            </w:pPr>
            <w:r>
              <w:lastRenderedPageBreak/>
              <w:t>void receptionist::workfunction2()</w:t>
            </w:r>
          </w:p>
          <w:p w14:paraId="1AC2A41D" w14:textId="77777777" w:rsidR="00D646D5" w:rsidRDefault="00D646D5" w:rsidP="00D646D5">
            <w:pPr>
              <w:pStyle w:val="Image"/>
            </w:pPr>
            <w:r>
              <w:t>{</w:t>
            </w:r>
          </w:p>
          <w:p w14:paraId="381EA3FC" w14:textId="77777777" w:rsidR="00D646D5" w:rsidRDefault="00D646D5" w:rsidP="00D646D5">
            <w:pPr>
              <w:pStyle w:val="Image"/>
            </w:pPr>
          </w:p>
          <w:p w14:paraId="0A85BDE9" w14:textId="77777777" w:rsidR="00D646D5" w:rsidRDefault="00D646D5" w:rsidP="00D646D5">
            <w:pPr>
              <w:pStyle w:val="Image"/>
            </w:pPr>
            <w:r>
              <w:t>string nm;</w:t>
            </w:r>
          </w:p>
          <w:p w14:paraId="47D3526F" w14:textId="77777777" w:rsidR="00D646D5" w:rsidRDefault="00D646D5" w:rsidP="00D646D5">
            <w:pPr>
              <w:pStyle w:val="Image"/>
            </w:pPr>
            <w:r>
              <w:t xml:space="preserve">  string adrs;</w:t>
            </w:r>
          </w:p>
          <w:p w14:paraId="110E4E69" w14:textId="77777777" w:rsidR="00D646D5" w:rsidRDefault="00D646D5" w:rsidP="00D646D5">
            <w:pPr>
              <w:pStyle w:val="Image"/>
            </w:pPr>
            <w:r>
              <w:t xml:space="preserve">  int age=0;</w:t>
            </w:r>
          </w:p>
          <w:p w14:paraId="6CE2BCB4" w14:textId="77777777" w:rsidR="00D646D5" w:rsidRDefault="00D646D5" w:rsidP="00D646D5">
            <w:pPr>
              <w:pStyle w:val="Image"/>
            </w:pPr>
            <w:r>
              <w:t xml:space="preserve">  char gen;</w:t>
            </w:r>
          </w:p>
          <w:p w14:paraId="516E25D3" w14:textId="77777777" w:rsidR="00D646D5" w:rsidRDefault="00D646D5" w:rsidP="00D646D5">
            <w:pPr>
              <w:pStyle w:val="Image"/>
            </w:pPr>
            <w:r>
              <w:t xml:space="preserve">  int  phn_no;</w:t>
            </w:r>
          </w:p>
          <w:p w14:paraId="09ADE0CE" w14:textId="77777777" w:rsidR="00D646D5" w:rsidRDefault="00D646D5" w:rsidP="00D646D5">
            <w:pPr>
              <w:pStyle w:val="Image"/>
            </w:pPr>
            <w:r>
              <w:t xml:space="preserve">   int   CNIC;</w:t>
            </w:r>
          </w:p>
          <w:p w14:paraId="6E95E772" w14:textId="77777777" w:rsidR="00D646D5" w:rsidRDefault="00D646D5" w:rsidP="00D646D5">
            <w:pPr>
              <w:pStyle w:val="Image"/>
            </w:pPr>
            <w:r>
              <w:t xml:space="preserve">  string email;</w:t>
            </w:r>
          </w:p>
          <w:p w14:paraId="07DCEB7E" w14:textId="77777777" w:rsidR="00D646D5" w:rsidRDefault="00D646D5" w:rsidP="00D646D5">
            <w:pPr>
              <w:pStyle w:val="Image"/>
            </w:pPr>
            <w:r>
              <w:t xml:space="preserve">  string marital_sts;</w:t>
            </w:r>
          </w:p>
          <w:p w14:paraId="4142E39E" w14:textId="77777777" w:rsidR="00D646D5" w:rsidRDefault="00D646D5" w:rsidP="00D646D5">
            <w:pPr>
              <w:pStyle w:val="Image"/>
            </w:pPr>
          </w:p>
          <w:p w14:paraId="3E22E9A2" w14:textId="77777777" w:rsidR="00D646D5" w:rsidRDefault="00D646D5" w:rsidP="00D646D5">
            <w:pPr>
              <w:pStyle w:val="Image"/>
            </w:pPr>
          </w:p>
          <w:p w14:paraId="5C69BF65" w14:textId="77777777" w:rsidR="00D646D5" w:rsidRDefault="00D646D5" w:rsidP="00D646D5">
            <w:pPr>
              <w:pStyle w:val="Image"/>
            </w:pPr>
            <w:r>
              <w:t xml:space="preserve">    ifstream f2;</w:t>
            </w:r>
          </w:p>
          <w:p w14:paraId="5FE073D6" w14:textId="77777777" w:rsidR="00D646D5" w:rsidRDefault="00D646D5" w:rsidP="00D646D5">
            <w:pPr>
              <w:pStyle w:val="Image"/>
            </w:pPr>
            <w:r>
              <w:t xml:space="preserve">    f2.open("Hotelinfo.txt");</w:t>
            </w:r>
          </w:p>
          <w:p w14:paraId="40C8B308" w14:textId="77777777" w:rsidR="00D646D5" w:rsidRDefault="00D646D5" w:rsidP="00D646D5">
            <w:pPr>
              <w:pStyle w:val="Image"/>
            </w:pPr>
            <w:r>
              <w:t xml:space="preserve">   </w:t>
            </w:r>
          </w:p>
          <w:p w14:paraId="6E890F06" w14:textId="77777777" w:rsidR="00D646D5" w:rsidRDefault="00D646D5" w:rsidP="00D646D5">
            <w:pPr>
              <w:pStyle w:val="Image"/>
            </w:pPr>
            <w:r>
              <w:t xml:space="preserve">   int d;</w:t>
            </w:r>
          </w:p>
          <w:p w14:paraId="1B124035" w14:textId="77777777" w:rsidR="00D646D5" w:rsidRDefault="00D646D5" w:rsidP="00D646D5">
            <w:pPr>
              <w:pStyle w:val="Image"/>
            </w:pPr>
            <w:r>
              <w:t xml:space="preserve">   cout&lt;&lt;"enter id;";</w:t>
            </w:r>
          </w:p>
          <w:p w14:paraId="263601CE" w14:textId="77777777" w:rsidR="00D646D5" w:rsidRDefault="00D646D5" w:rsidP="00D646D5">
            <w:pPr>
              <w:pStyle w:val="Image"/>
            </w:pPr>
            <w:r>
              <w:t xml:space="preserve">   cin&gt;&gt;d;</w:t>
            </w:r>
          </w:p>
          <w:p w14:paraId="00EFF96E" w14:textId="77777777" w:rsidR="00D646D5" w:rsidRDefault="00D646D5" w:rsidP="00D646D5">
            <w:pPr>
              <w:pStyle w:val="Image"/>
            </w:pPr>
            <w:r>
              <w:t xml:space="preserve"> </w:t>
            </w:r>
          </w:p>
          <w:p w14:paraId="1140B047" w14:textId="77777777" w:rsidR="00D646D5" w:rsidRDefault="00D646D5" w:rsidP="00D646D5">
            <w:pPr>
              <w:pStyle w:val="Image"/>
            </w:pPr>
            <w:r>
              <w:t>while(f2&gt;&gt;nm&gt;&gt;CNIC&gt;&gt;adrs&gt;&gt;email&gt;&gt;phn_no&gt;&gt;age&gt;&gt;gen&gt;&gt;marital_sts)</w:t>
            </w:r>
          </w:p>
          <w:p w14:paraId="79B759EC" w14:textId="77777777" w:rsidR="00D646D5" w:rsidRDefault="00D646D5" w:rsidP="00D646D5">
            <w:pPr>
              <w:pStyle w:val="Image"/>
            </w:pPr>
            <w:r>
              <w:t>{</w:t>
            </w:r>
          </w:p>
          <w:p w14:paraId="0A01BF0B" w14:textId="77777777" w:rsidR="00D646D5" w:rsidRDefault="00D646D5" w:rsidP="00D646D5">
            <w:pPr>
              <w:pStyle w:val="Image"/>
            </w:pPr>
            <w:r>
              <w:t xml:space="preserve">    if(CNIC==d)</w:t>
            </w:r>
          </w:p>
          <w:p w14:paraId="000AAE17" w14:textId="77777777" w:rsidR="00D646D5" w:rsidRDefault="00D646D5" w:rsidP="00D646D5">
            <w:pPr>
              <w:pStyle w:val="Image"/>
            </w:pPr>
            <w:r>
              <w:t xml:space="preserve">    {</w:t>
            </w:r>
          </w:p>
          <w:p w14:paraId="34C55876" w14:textId="77777777" w:rsidR="00D646D5" w:rsidRDefault="00D646D5" w:rsidP="00D646D5">
            <w:pPr>
              <w:pStyle w:val="Image"/>
            </w:pPr>
            <w:r>
              <w:t xml:space="preserve">   cout&lt;&lt;"NAME: "&lt;&lt;nm&lt;&lt;endl;</w:t>
            </w:r>
          </w:p>
          <w:p w14:paraId="11DF71E0" w14:textId="77777777" w:rsidR="00D646D5" w:rsidRDefault="00D646D5" w:rsidP="00D646D5">
            <w:pPr>
              <w:pStyle w:val="Image"/>
            </w:pPr>
            <w:r>
              <w:t xml:space="preserve">    cout&lt;&lt;"CNIC: "&lt;&lt;CNIC&lt;&lt;endl;</w:t>
            </w:r>
          </w:p>
          <w:p w14:paraId="442058AB" w14:textId="77777777" w:rsidR="00D646D5" w:rsidRDefault="00D646D5" w:rsidP="00D646D5">
            <w:pPr>
              <w:pStyle w:val="Image"/>
            </w:pPr>
            <w:r>
              <w:t xml:space="preserve">    cout&lt;&lt;"GENDER: "&lt;&lt;gen&lt;&lt;endl;</w:t>
            </w:r>
          </w:p>
          <w:p w14:paraId="27F67E1A" w14:textId="77777777" w:rsidR="00D646D5" w:rsidRDefault="00D646D5" w:rsidP="00D646D5">
            <w:pPr>
              <w:pStyle w:val="Image"/>
            </w:pPr>
            <w:r>
              <w:t xml:space="preserve">    cout&lt;&lt;"AGE: "&lt;&lt;age&lt;&lt;endl;</w:t>
            </w:r>
          </w:p>
          <w:p w14:paraId="36506717" w14:textId="77777777" w:rsidR="00D646D5" w:rsidRDefault="00D646D5" w:rsidP="00D646D5">
            <w:pPr>
              <w:pStyle w:val="Image"/>
            </w:pPr>
            <w:r>
              <w:t xml:space="preserve">    cout&lt;&lt;"ADDRESS: "&lt;&lt;adrs&lt;&lt;endl;</w:t>
            </w:r>
          </w:p>
          <w:p w14:paraId="458FA74F" w14:textId="77777777" w:rsidR="00D646D5" w:rsidRDefault="00D646D5" w:rsidP="00D646D5">
            <w:pPr>
              <w:pStyle w:val="Image"/>
            </w:pPr>
            <w:r>
              <w:t xml:space="preserve">    cout&lt;&lt;"PHONE NO.: "&lt;&lt;phn_no&lt;&lt;endl;</w:t>
            </w:r>
          </w:p>
          <w:p w14:paraId="33126641" w14:textId="77777777" w:rsidR="00D646D5" w:rsidRDefault="00D646D5" w:rsidP="00D646D5">
            <w:pPr>
              <w:pStyle w:val="Image"/>
            </w:pPr>
            <w:r>
              <w:t xml:space="preserve">    cout&lt;&lt;"EMAIL: "&lt;&lt;email&lt;&lt;endl;</w:t>
            </w:r>
          </w:p>
          <w:p w14:paraId="63E99C4F" w14:textId="77777777" w:rsidR="00D646D5" w:rsidRDefault="00D646D5" w:rsidP="00D646D5">
            <w:pPr>
              <w:pStyle w:val="Image"/>
            </w:pPr>
            <w:r>
              <w:t xml:space="preserve">    cout&lt;&lt;"MARITAL STATUS: "&lt;&lt;marital_sts&lt;&lt;endl;</w:t>
            </w:r>
          </w:p>
          <w:p w14:paraId="141E7498" w14:textId="77777777" w:rsidR="00D646D5" w:rsidRDefault="00D646D5" w:rsidP="00D646D5">
            <w:pPr>
              <w:pStyle w:val="Image"/>
            </w:pPr>
            <w:r>
              <w:t xml:space="preserve">    }</w:t>
            </w:r>
          </w:p>
          <w:p w14:paraId="6F6BA24A" w14:textId="77777777" w:rsidR="00D646D5" w:rsidRDefault="00D646D5" w:rsidP="00D646D5">
            <w:pPr>
              <w:pStyle w:val="Image"/>
            </w:pPr>
            <w:r>
              <w:t xml:space="preserve">    else{</w:t>
            </w:r>
          </w:p>
          <w:p w14:paraId="0F3DDE22" w14:textId="77777777" w:rsidR="00D646D5" w:rsidRDefault="00D646D5" w:rsidP="00D646D5">
            <w:pPr>
              <w:pStyle w:val="Image"/>
            </w:pPr>
            <w:r>
              <w:t xml:space="preserve">        cout&lt;&lt;"not avaialable";</w:t>
            </w:r>
          </w:p>
          <w:p w14:paraId="537F6B88" w14:textId="77777777" w:rsidR="00D646D5" w:rsidRDefault="00D646D5" w:rsidP="00D646D5">
            <w:pPr>
              <w:pStyle w:val="Image"/>
            </w:pPr>
            <w:r>
              <w:t xml:space="preserve">    }</w:t>
            </w:r>
          </w:p>
          <w:p w14:paraId="5A4D2E8D" w14:textId="77777777" w:rsidR="00D646D5" w:rsidRDefault="00D646D5" w:rsidP="00D646D5">
            <w:pPr>
              <w:pStyle w:val="Image"/>
            </w:pPr>
            <w:r>
              <w:t xml:space="preserve">    </w:t>
            </w:r>
          </w:p>
          <w:p w14:paraId="5DFFB182" w14:textId="77777777" w:rsidR="00D646D5" w:rsidRDefault="00D646D5" w:rsidP="00D646D5">
            <w:pPr>
              <w:pStyle w:val="Image"/>
            </w:pPr>
            <w:r>
              <w:t>}</w:t>
            </w:r>
          </w:p>
          <w:p w14:paraId="3549C3B6" w14:textId="77777777" w:rsidR="00D646D5" w:rsidRDefault="00D646D5" w:rsidP="00D646D5">
            <w:pPr>
              <w:pStyle w:val="Image"/>
            </w:pPr>
            <w:r>
              <w:t>f2.close();</w:t>
            </w:r>
          </w:p>
          <w:p w14:paraId="69E5DDC7" w14:textId="77777777" w:rsidR="00D646D5" w:rsidRDefault="00D646D5" w:rsidP="00D646D5">
            <w:pPr>
              <w:pStyle w:val="Image"/>
            </w:pPr>
            <w:r>
              <w:t>}</w:t>
            </w:r>
          </w:p>
          <w:p w14:paraId="327A1221" w14:textId="77777777" w:rsidR="00D646D5" w:rsidRDefault="00D646D5" w:rsidP="00D646D5">
            <w:pPr>
              <w:pStyle w:val="Image"/>
            </w:pPr>
          </w:p>
          <w:p w14:paraId="101658FA" w14:textId="77777777" w:rsidR="00D646D5" w:rsidRDefault="00D646D5" w:rsidP="00D646D5">
            <w:pPr>
              <w:pStyle w:val="Image"/>
            </w:pPr>
          </w:p>
          <w:p w14:paraId="44603241" w14:textId="77777777" w:rsidR="00D646D5" w:rsidRDefault="00D646D5" w:rsidP="00D646D5">
            <w:pPr>
              <w:pStyle w:val="Image"/>
            </w:pPr>
          </w:p>
          <w:p w14:paraId="3974D3BC" w14:textId="77777777" w:rsidR="00D646D5" w:rsidRDefault="00D646D5" w:rsidP="00D646D5">
            <w:pPr>
              <w:pStyle w:val="Image"/>
            </w:pPr>
          </w:p>
          <w:p w14:paraId="51EBB142" w14:textId="77777777" w:rsidR="00D646D5" w:rsidRDefault="00D646D5" w:rsidP="00D646D5">
            <w:pPr>
              <w:pStyle w:val="Image"/>
            </w:pPr>
            <w:r>
              <w:t>//---------------------------------------------------------</w:t>
            </w:r>
          </w:p>
          <w:p w14:paraId="59FC0246" w14:textId="77777777" w:rsidR="00D646D5" w:rsidRDefault="00D646D5" w:rsidP="00D646D5">
            <w:pPr>
              <w:pStyle w:val="Image"/>
            </w:pPr>
            <w:r>
              <w:t xml:space="preserve">                    //HOTEL CLASS</w:t>
            </w:r>
          </w:p>
          <w:p w14:paraId="33F01458" w14:textId="77777777" w:rsidR="00D646D5" w:rsidRDefault="00D646D5" w:rsidP="00D646D5">
            <w:pPr>
              <w:pStyle w:val="Image"/>
            </w:pPr>
            <w:r>
              <w:t>//---------------------------------------------------------</w:t>
            </w:r>
          </w:p>
          <w:p w14:paraId="1C493070" w14:textId="77777777" w:rsidR="00D646D5" w:rsidRDefault="00D646D5" w:rsidP="00D646D5">
            <w:pPr>
              <w:pStyle w:val="Image"/>
            </w:pPr>
            <w:r>
              <w:t>class hotel</w:t>
            </w:r>
          </w:p>
          <w:p w14:paraId="3ED40291" w14:textId="77777777" w:rsidR="00D646D5" w:rsidRDefault="00D646D5" w:rsidP="00D646D5">
            <w:pPr>
              <w:pStyle w:val="Image"/>
            </w:pPr>
            <w:r>
              <w:t>{</w:t>
            </w:r>
          </w:p>
          <w:p w14:paraId="66735242" w14:textId="77777777" w:rsidR="00D646D5" w:rsidRDefault="00D646D5" w:rsidP="00D646D5">
            <w:pPr>
              <w:pStyle w:val="Image"/>
            </w:pPr>
          </w:p>
          <w:p w14:paraId="7127A928" w14:textId="77777777" w:rsidR="00D646D5" w:rsidRDefault="00D646D5" w:rsidP="00D646D5">
            <w:pPr>
              <w:pStyle w:val="Image"/>
            </w:pPr>
            <w:r>
              <w:t>//aaray of objects</w:t>
            </w:r>
          </w:p>
          <w:p w14:paraId="1991550D" w14:textId="77777777" w:rsidR="00D646D5" w:rsidRDefault="00D646D5" w:rsidP="00D646D5">
            <w:pPr>
              <w:pStyle w:val="Image"/>
            </w:pPr>
            <w:r>
              <w:t>customer *cus;</w:t>
            </w:r>
          </w:p>
          <w:p w14:paraId="77788E63" w14:textId="77777777" w:rsidR="00D646D5" w:rsidRDefault="00D646D5" w:rsidP="00D646D5">
            <w:pPr>
              <w:pStyle w:val="Image"/>
            </w:pPr>
            <w:r>
              <w:t xml:space="preserve">room *rm; </w:t>
            </w:r>
          </w:p>
          <w:p w14:paraId="66FB74C8" w14:textId="77777777" w:rsidR="00D646D5" w:rsidRDefault="00D646D5" w:rsidP="00D646D5">
            <w:pPr>
              <w:pStyle w:val="Image"/>
            </w:pPr>
            <w:r>
              <w:t>shopkeeper shop;</w:t>
            </w:r>
          </w:p>
          <w:p w14:paraId="57BC1092" w14:textId="77777777" w:rsidR="00D646D5" w:rsidRDefault="00D646D5" w:rsidP="00D646D5">
            <w:pPr>
              <w:pStyle w:val="Image"/>
            </w:pPr>
            <w:r>
              <w:t>chef chf;</w:t>
            </w:r>
          </w:p>
          <w:p w14:paraId="64D48ACD" w14:textId="77777777" w:rsidR="00D646D5" w:rsidRDefault="00D646D5" w:rsidP="00D646D5">
            <w:pPr>
              <w:pStyle w:val="Image"/>
            </w:pPr>
            <w:r>
              <w:t>cleaner clean;</w:t>
            </w:r>
          </w:p>
          <w:p w14:paraId="48DDCB8A" w14:textId="77777777" w:rsidR="00D646D5" w:rsidRDefault="00D646D5" w:rsidP="00D646D5">
            <w:pPr>
              <w:pStyle w:val="Image"/>
            </w:pPr>
            <w:r>
              <w:t>receptionist *rec;</w:t>
            </w:r>
          </w:p>
          <w:p w14:paraId="7FD64AA4" w14:textId="77777777" w:rsidR="00D646D5" w:rsidRDefault="00D646D5" w:rsidP="00D646D5">
            <w:pPr>
              <w:pStyle w:val="Image"/>
            </w:pPr>
            <w:r>
              <w:t>int no_c,no_r,no_rec;</w:t>
            </w:r>
          </w:p>
          <w:p w14:paraId="5AFA69CA" w14:textId="77777777" w:rsidR="00D646D5" w:rsidRDefault="00D646D5" w:rsidP="00D646D5">
            <w:pPr>
              <w:pStyle w:val="Image"/>
            </w:pPr>
            <w:r>
              <w:t>finance f;</w:t>
            </w:r>
          </w:p>
          <w:p w14:paraId="53B96018" w14:textId="77777777" w:rsidR="00D646D5" w:rsidRDefault="00D646D5" w:rsidP="00D646D5">
            <w:pPr>
              <w:pStyle w:val="Image"/>
            </w:pPr>
            <w:r>
              <w:t>int choice;</w:t>
            </w:r>
          </w:p>
          <w:p w14:paraId="09A86046" w14:textId="77777777" w:rsidR="00D646D5" w:rsidRDefault="00D646D5" w:rsidP="00D646D5">
            <w:pPr>
              <w:pStyle w:val="Image"/>
            </w:pPr>
            <w:r>
              <w:lastRenderedPageBreak/>
              <w:t>parking p;</w:t>
            </w:r>
          </w:p>
          <w:p w14:paraId="1B8211F5" w14:textId="77777777" w:rsidR="00D646D5" w:rsidRDefault="00D646D5" w:rsidP="00D646D5">
            <w:pPr>
              <w:pStyle w:val="Image"/>
            </w:pPr>
            <w:r>
              <w:t>float salary;</w:t>
            </w:r>
          </w:p>
          <w:p w14:paraId="67F7A424" w14:textId="77777777" w:rsidR="00D646D5" w:rsidRDefault="00D646D5" w:rsidP="00D646D5">
            <w:pPr>
              <w:pStyle w:val="Image"/>
            </w:pPr>
            <w:r>
              <w:t>float bill=0.0,t_bill=0.0;</w:t>
            </w:r>
          </w:p>
          <w:p w14:paraId="2260E580" w14:textId="77777777" w:rsidR="00D646D5" w:rsidRDefault="00D646D5" w:rsidP="00D646D5">
            <w:pPr>
              <w:pStyle w:val="Image"/>
            </w:pPr>
            <w:r>
              <w:t>float set,pay;</w:t>
            </w:r>
          </w:p>
          <w:p w14:paraId="7A5132F8" w14:textId="77777777" w:rsidR="00D646D5" w:rsidRDefault="00D646D5" w:rsidP="00D646D5">
            <w:pPr>
              <w:pStyle w:val="Image"/>
            </w:pPr>
            <w:r>
              <w:t>public:</w:t>
            </w:r>
          </w:p>
          <w:p w14:paraId="181D3B46" w14:textId="77777777" w:rsidR="00D646D5" w:rsidRDefault="00D646D5" w:rsidP="00D646D5">
            <w:pPr>
              <w:pStyle w:val="Image"/>
            </w:pPr>
            <w:r>
              <w:t>//wrapper functions</w:t>
            </w:r>
          </w:p>
          <w:p w14:paraId="3477A48D" w14:textId="77777777" w:rsidR="00D646D5" w:rsidRDefault="00D646D5" w:rsidP="00D646D5">
            <w:pPr>
              <w:pStyle w:val="Image"/>
            </w:pPr>
            <w:r>
              <w:t>//-----------------------</w:t>
            </w:r>
          </w:p>
          <w:p w14:paraId="6CF090EF" w14:textId="77777777" w:rsidR="00D646D5" w:rsidRDefault="00D646D5" w:rsidP="00D646D5">
            <w:pPr>
              <w:pStyle w:val="Image"/>
            </w:pPr>
            <w:r>
              <w:t>//-------------customer wrapper functions-----------------</w:t>
            </w:r>
          </w:p>
          <w:p w14:paraId="63F50740" w14:textId="77777777" w:rsidR="00D646D5" w:rsidRDefault="00D646D5" w:rsidP="00D646D5">
            <w:pPr>
              <w:pStyle w:val="Image"/>
            </w:pPr>
            <w:r>
              <w:t>void input_nof_employees() //for ceo to enter no.of receptionists</w:t>
            </w:r>
          </w:p>
          <w:p w14:paraId="4A2407C7" w14:textId="77777777" w:rsidR="00D646D5" w:rsidRDefault="00D646D5" w:rsidP="00D646D5">
            <w:pPr>
              <w:pStyle w:val="Image"/>
            </w:pPr>
            <w:r>
              <w:t>{</w:t>
            </w:r>
          </w:p>
          <w:p w14:paraId="634B3BDA" w14:textId="77777777" w:rsidR="00D646D5" w:rsidRDefault="00D646D5" w:rsidP="00D646D5">
            <w:pPr>
              <w:pStyle w:val="Image"/>
            </w:pPr>
            <w:r>
              <w:t xml:space="preserve">float top;  </w:t>
            </w:r>
          </w:p>
          <w:p w14:paraId="5843FCE0" w14:textId="77777777" w:rsidR="00D646D5" w:rsidRDefault="00D646D5" w:rsidP="00D646D5">
            <w:pPr>
              <w:pStyle w:val="Image"/>
            </w:pPr>
            <w:r>
              <w:t xml:space="preserve">   cout&lt;&lt;"enter the no.of receptionests"&lt;&lt;endl;</w:t>
            </w:r>
          </w:p>
          <w:p w14:paraId="4348FFAE" w14:textId="77777777" w:rsidR="00D646D5" w:rsidRDefault="00D646D5" w:rsidP="00D646D5">
            <w:pPr>
              <w:pStyle w:val="Image"/>
            </w:pPr>
            <w:r>
              <w:t xml:space="preserve">  cin&gt;&gt;no_rec;</w:t>
            </w:r>
          </w:p>
          <w:p w14:paraId="62859C09" w14:textId="77777777" w:rsidR="00D646D5" w:rsidRDefault="00D646D5" w:rsidP="00D646D5">
            <w:pPr>
              <w:pStyle w:val="Image"/>
            </w:pPr>
            <w:r>
              <w:t xml:space="preserve">  cout&lt;&lt;"enter the salary of your receptionists"&lt;&lt;endl;</w:t>
            </w:r>
          </w:p>
          <w:p w14:paraId="3ABFFFB4" w14:textId="77777777" w:rsidR="00D646D5" w:rsidRDefault="00D646D5" w:rsidP="00D646D5">
            <w:pPr>
              <w:pStyle w:val="Image"/>
            </w:pPr>
            <w:r>
              <w:t>cin&gt;&gt;salary;</w:t>
            </w:r>
          </w:p>
          <w:p w14:paraId="72C16E96" w14:textId="77777777" w:rsidR="00D646D5" w:rsidRDefault="00D646D5" w:rsidP="00D646D5">
            <w:pPr>
              <w:pStyle w:val="Image"/>
            </w:pPr>
            <w:r>
              <w:t>rec[0].setsal(salary);</w:t>
            </w:r>
          </w:p>
          <w:p w14:paraId="01BC544D" w14:textId="77777777" w:rsidR="00D646D5" w:rsidRDefault="00D646D5" w:rsidP="00D646D5">
            <w:pPr>
              <w:pStyle w:val="Image"/>
            </w:pPr>
            <w:r>
              <w:t>top=no_rec*salary;</w:t>
            </w:r>
          </w:p>
          <w:p w14:paraId="30FABF5A" w14:textId="77777777" w:rsidR="00D646D5" w:rsidRDefault="00D646D5" w:rsidP="00D646D5">
            <w:pPr>
              <w:pStyle w:val="Image"/>
            </w:pPr>
            <w:r>
              <w:t>f.subinbudget(top);</w:t>
            </w:r>
          </w:p>
          <w:p w14:paraId="1E8BAE13" w14:textId="77777777" w:rsidR="00D646D5" w:rsidRDefault="00D646D5" w:rsidP="00D646D5">
            <w:pPr>
              <w:pStyle w:val="Image"/>
            </w:pPr>
            <w:r>
              <w:t xml:space="preserve">  cout&lt;&lt;"enter the no.of rooms"&lt;&lt;endl;</w:t>
            </w:r>
          </w:p>
          <w:p w14:paraId="6FA1D93B" w14:textId="77777777" w:rsidR="00D646D5" w:rsidRDefault="00D646D5" w:rsidP="00D646D5">
            <w:pPr>
              <w:pStyle w:val="Image"/>
            </w:pPr>
            <w:r>
              <w:t xml:space="preserve">  cin&gt;&gt;no_r;</w:t>
            </w:r>
          </w:p>
          <w:p w14:paraId="2F178D78" w14:textId="77777777" w:rsidR="00D646D5" w:rsidRDefault="00D646D5" w:rsidP="00D646D5">
            <w:pPr>
              <w:pStyle w:val="Image"/>
            </w:pPr>
            <w:r>
              <w:t xml:space="preserve"> </w:t>
            </w:r>
          </w:p>
          <w:p w14:paraId="359AF0C3" w14:textId="77777777" w:rsidR="00D646D5" w:rsidRDefault="00D646D5" w:rsidP="00D646D5">
            <w:pPr>
              <w:pStyle w:val="Image"/>
            </w:pPr>
            <w:r>
              <w:t xml:space="preserve">  rm= new room [no_r];</w:t>
            </w:r>
          </w:p>
          <w:p w14:paraId="14133D36" w14:textId="77777777" w:rsidR="00D646D5" w:rsidRDefault="00D646D5" w:rsidP="00D646D5">
            <w:pPr>
              <w:pStyle w:val="Image"/>
            </w:pPr>
            <w:r>
              <w:t xml:space="preserve">  rec= new receptionist [no_rec];</w:t>
            </w:r>
          </w:p>
          <w:p w14:paraId="41200853" w14:textId="77777777" w:rsidR="00D646D5" w:rsidRDefault="00D646D5" w:rsidP="00D646D5">
            <w:pPr>
              <w:pStyle w:val="Image"/>
            </w:pPr>
          </w:p>
          <w:p w14:paraId="04EC2B7A" w14:textId="77777777" w:rsidR="00D646D5" w:rsidRDefault="00D646D5" w:rsidP="00D646D5">
            <w:pPr>
              <w:pStyle w:val="Image"/>
            </w:pPr>
            <w:r>
              <w:t>}</w:t>
            </w:r>
          </w:p>
          <w:p w14:paraId="734C9A32" w14:textId="77777777" w:rsidR="00D646D5" w:rsidRDefault="00D646D5" w:rsidP="00D646D5">
            <w:pPr>
              <w:pStyle w:val="Image"/>
            </w:pPr>
          </w:p>
          <w:p w14:paraId="5CC456D0" w14:textId="77777777" w:rsidR="00D646D5" w:rsidRDefault="00D646D5" w:rsidP="00D646D5">
            <w:pPr>
              <w:pStyle w:val="Image"/>
            </w:pPr>
            <w:r>
              <w:t>void enter_nof_customers()</w:t>
            </w:r>
          </w:p>
          <w:p w14:paraId="73436411" w14:textId="77777777" w:rsidR="00D646D5" w:rsidRDefault="00D646D5" w:rsidP="00D646D5">
            <w:pPr>
              <w:pStyle w:val="Image"/>
            </w:pPr>
            <w:r>
              <w:t>{</w:t>
            </w:r>
          </w:p>
          <w:p w14:paraId="7B62DFB3" w14:textId="77777777" w:rsidR="00D646D5" w:rsidRDefault="00D646D5" w:rsidP="00D646D5">
            <w:pPr>
              <w:pStyle w:val="Image"/>
            </w:pPr>
            <w:r>
              <w:t xml:space="preserve">  cout&lt;&lt;"enter the no.of customers"&lt;&lt;endl;</w:t>
            </w:r>
          </w:p>
          <w:p w14:paraId="1B2CDC3A" w14:textId="77777777" w:rsidR="00D646D5" w:rsidRDefault="00D646D5" w:rsidP="00D646D5">
            <w:pPr>
              <w:pStyle w:val="Image"/>
            </w:pPr>
            <w:r>
              <w:t xml:space="preserve">  cin&gt;&gt;no_c;</w:t>
            </w:r>
          </w:p>
          <w:p w14:paraId="23095CD6" w14:textId="77777777" w:rsidR="00D646D5" w:rsidRDefault="00D646D5" w:rsidP="00D646D5">
            <w:pPr>
              <w:pStyle w:val="Image"/>
            </w:pPr>
            <w:r>
              <w:t xml:space="preserve">   cus=new customer [no_c];</w:t>
            </w:r>
          </w:p>
          <w:p w14:paraId="393B4753" w14:textId="77777777" w:rsidR="00D646D5" w:rsidRDefault="00D646D5" w:rsidP="00D646D5">
            <w:pPr>
              <w:pStyle w:val="Image"/>
            </w:pPr>
            <w:r>
              <w:t>}</w:t>
            </w:r>
          </w:p>
          <w:p w14:paraId="322BFCDE" w14:textId="77777777" w:rsidR="00D646D5" w:rsidRDefault="00D646D5" w:rsidP="00D646D5">
            <w:pPr>
              <w:pStyle w:val="Image"/>
            </w:pPr>
          </w:p>
          <w:p w14:paraId="5C908F96" w14:textId="77777777" w:rsidR="00D646D5" w:rsidRDefault="00D646D5" w:rsidP="00D646D5">
            <w:pPr>
              <w:pStyle w:val="Image"/>
            </w:pPr>
            <w:r>
              <w:t>void display_customer()</w:t>
            </w:r>
          </w:p>
          <w:p w14:paraId="30E15D83" w14:textId="77777777" w:rsidR="00D646D5" w:rsidRDefault="00D646D5" w:rsidP="00D646D5">
            <w:pPr>
              <w:pStyle w:val="Image"/>
            </w:pPr>
            <w:r>
              <w:t>{</w:t>
            </w:r>
          </w:p>
          <w:p w14:paraId="50CD3345" w14:textId="77777777" w:rsidR="00D646D5" w:rsidRDefault="00D646D5" w:rsidP="00D646D5">
            <w:pPr>
              <w:pStyle w:val="Image"/>
            </w:pPr>
            <w:r>
              <w:t xml:space="preserve">   for(int i=0;i&lt;no_c;i++) </w:t>
            </w:r>
          </w:p>
          <w:p w14:paraId="6B34BF3F" w14:textId="77777777" w:rsidR="00D646D5" w:rsidRDefault="00D646D5" w:rsidP="00D646D5">
            <w:pPr>
              <w:pStyle w:val="Image"/>
            </w:pPr>
            <w:r>
              <w:t xml:space="preserve">   {</w:t>
            </w:r>
          </w:p>
          <w:p w14:paraId="6199C447" w14:textId="77777777" w:rsidR="00D646D5" w:rsidRDefault="00D646D5" w:rsidP="00D646D5">
            <w:pPr>
              <w:pStyle w:val="Image"/>
            </w:pPr>
            <w:r>
              <w:t xml:space="preserve">    cus[i].display_hotel();</w:t>
            </w:r>
          </w:p>
          <w:p w14:paraId="630BC350" w14:textId="77777777" w:rsidR="00D646D5" w:rsidRDefault="00D646D5" w:rsidP="00D646D5">
            <w:pPr>
              <w:pStyle w:val="Image"/>
            </w:pPr>
            <w:r>
              <w:t xml:space="preserve">   }</w:t>
            </w:r>
          </w:p>
          <w:p w14:paraId="5550C700" w14:textId="77777777" w:rsidR="00D646D5" w:rsidRDefault="00D646D5" w:rsidP="00D646D5">
            <w:pPr>
              <w:pStyle w:val="Image"/>
            </w:pPr>
            <w:r>
              <w:t xml:space="preserve">    </w:t>
            </w:r>
          </w:p>
          <w:p w14:paraId="16EF3D45" w14:textId="77777777" w:rsidR="00D646D5" w:rsidRDefault="00D646D5" w:rsidP="00D646D5">
            <w:pPr>
              <w:pStyle w:val="Image"/>
            </w:pPr>
            <w:r>
              <w:t>}</w:t>
            </w:r>
          </w:p>
          <w:p w14:paraId="730E339D" w14:textId="77777777" w:rsidR="00D646D5" w:rsidRDefault="00D646D5" w:rsidP="00D646D5">
            <w:pPr>
              <w:pStyle w:val="Image"/>
            </w:pPr>
            <w:r>
              <w:t>//-------------------------------------------------------------------------------------------//</w:t>
            </w:r>
          </w:p>
          <w:p w14:paraId="02DF0D0B" w14:textId="77777777" w:rsidR="00D646D5" w:rsidRDefault="00D646D5" w:rsidP="00D646D5">
            <w:pPr>
              <w:pStyle w:val="Image"/>
            </w:pPr>
            <w:r>
              <w:t>//                                       CEO INPUTS                                         //</w:t>
            </w:r>
          </w:p>
          <w:p w14:paraId="42040DFA" w14:textId="77777777" w:rsidR="00D646D5" w:rsidRDefault="00D646D5" w:rsidP="00D646D5">
            <w:pPr>
              <w:pStyle w:val="Image"/>
            </w:pPr>
            <w:r>
              <w:t>//------------------------------------------------------------------------------------------//</w:t>
            </w:r>
          </w:p>
          <w:p w14:paraId="30990564" w14:textId="77777777" w:rsidR="00D646D5" w:rsidRDefault="00D646D5" w:rsidP="00D646D5">
            <w:pPr>
              <w:pStyle w:val="Image"/>
            </w:pPr>
            <w:r>
              <w:t>void ceo_input()</w:t>
            </w:r>
          </w:p>
          <w:p w14:paraId="7970A870" w14:textId="77777777" w:rsidR="00D646D5" w:rsidRDefault="00D646D5" w:rsidP="00D646D5">
            <w:pPr>
              <w:pStyle w:val="Image"/>
            </w:pPr>
            <w:r>
              <w:t>{</w:t>
            </w:r>
          </w:p>
          <w:p w14:paraId="71FACC17" w14:textId="77777777" w:rsidR="00D646D5" w:rsidRDefault="00D646D5" w:rsidP="00D646D5">
            <w:pPr>
              <w:pStyle w:val="Image"/>
            </w:pPr>
            <w:r>
              <w:t xml:space="preserve">//CALL WRAPPER THRO MANAGER </w:t>
            </w:r>
          </w:p>
          <w:p w14:paraId="3D7494DA" w14:textId="77777777" w:rsidR="00D646D5" w:rsidRDefault="00D646D5" w:rsidP="00D646D5">
            <w:pPr>
              <w:pStyle w:val="Image"/>
            </w:pPr>
            <w:r>
              <w:t xml:space="preserve">    cout&lt;&lt;"enter your choices from the following"&lt;&lt;endl&lt;&lt;</w:t>
            </w:r>
          </w:p>
          <w:p w14:paraId="3C7F4AD5" w14:textId="77777777" w:rsidR="00D646D5" w:rsidRDefault="00D646D5" w:rsidP="00D646D5">
            <w:pPr>
              <w:pStyle w:val="Image"/>
            </w:pPr>
            <w:r>
              <w:t xml:space="preserve">    "1. Shop + parking"&lt;&lt;endl</w:t>
            </w:r>
          </w:p>
          <w:p w14:paraId="7A66ACD6" w14:textId="77777777" w:rsidR="00D646D5" w:rsidRDefault="00D646D5" w:rsidP="00D646D5">
            <w:pPr>
              <w:pStyle w:val="Image"/>
            </w:pPr>
            <w:r>
              <w:t xml:space="preserve">    &lt;&lt;"2.Chef + parking"&lt;&lt;endl</w:t>
            </w:r>
          </w:p>
          <w:p w14:paraId="50017751" w14:textId="77777777" w:rsidR="00D646D5" w:rsidRDefault="00D646D5" w:rsidP="00D646D5">
            <w:pPr>
              <w:pStyle w:val="Image"/>
            </w:pPr>
            <w:r>
              <w:t xml:space="preserve">    &lt;&lt;"3. Shop + chef"&lt;&lt;endl</w:t>
            </w:r>
          </w:p>
          <w:p w14:paraId="634B35B7" w14:textId="77777777" w:rsidR="00D646D5" w:rsidRDefault="00D646D5" w:rsidP="00D646D5">
            <w:pPr>
              <w:pStyle w:val="Image"/>
            </w:pPr>
            <w:r>
              <w:t xml:space="preserve">    &lt;&lt;"4.NO additional requirements needed"&lt;&lt;endl</w:t>
            </w:r>
          </w:p>
          <w:p w14:paraId="57589EC5" w14:textId="77777777" w:rsidR="00D646D5" w:rsidRDefault="00D646D5" w:rsidP="00D646D5">
            <w:pPr>
              <w:pStyle w:val="Image"/>
            </w:pPr>
            <w:r>
              <w:t xml:space="preserve">    &lt;&lt;"5.parking"&lt;&lt;endl;</w:t>
            </w:r>
          </w:p>
          <w:p w14:paraId="7DCFDDFA" w14:textId="77777777" w:rsidR="00D646D5" w:rsidRDefault="00D646D5" w:rsidP="00D646D5">
            <w:pPr>
              <w:pStyle w:val="Image"/>
            </w:pPr>
            <w:r>
              <w:t xml:space="preserve">    cin&gt;&gt;choice;</w:t>
            </w:r>
          </w:p>
          <w:p w14:paraId="2A83CE09" w14:textId="77777777" w:rsidR="00D646D5" w:rsidRDefault="00D646D5" w:rsidP="00D646D5">
            <w:pPr>
              <w:pStyle w:val="Image"/>
            </w:pPr>
            <w:r>
              <w:t xml:space="preserve">    if(choice==1)</w:t>
            </w:r>
          </w:p>
          <w:p w14:paraId="1D83FFD2" w14:textId="77777777" w:rsidR="00D646D5" w:rsidRDefault="00D646D5" w:rsidP="00D646D5">
            <w:pPr>
              <w:pStyle w:val="Image"/>
            </w:pPr>
            <w:r>
              <w:t xml:space="preserve">    {</w:t>
            </w:r>
          </w:p>
          <w:p w14:paraId="6BF9D8E1" w14:textId="77777777" w:rsidR="00D646D5" w:rsidRDefault="00D646D5" w:rsidP="00D646D5">
            <w:pPr>
              <w:pStyle w:val="Image"/>
            </w:pPr>
            <w:r>
              <w:t xml:space="preserve">        </w:t>
            </w:r>
          </w:p>
          <w:p w14:paraId="6B02156A" w14:textId="77777777" w:rsidR="00D646D5" w:rsidRDefault="00D646D5" w:rsidP="00D646D5">
            <w:pPr>
              <w:pStyle w:val="Image"/>
            </w:pPr>
            <w:r>
              <w:t xml:space="preserve">        cout&lt;&lt;"enter shop inputs"&lt;&lt;endl;</w:t>
            </w:r>
          </w:p>
          <w:p w14:paraId="49FC7014" w14:textId="77777777" w:rsidR="00D646D5" w:rsidRDefault="00D646D5" w:rsidP="00D646D5">
            <w:pPr>
              <w:pStyle w:val="Image"/>
            </w:pPr>
            <w:r>
              <w:lastRenderedPageBreak/>
              <w:t xml:space="preserve">        shop.input();</w:t>
            </w:r>
          </w:p>
          <w:p w14:paraId="746490BF" w14:textId="77777777" w:rsidR="00D646D5" w:rsidRDefault="00D646D5" w:rsidP="00D646D5">
            <w:pPr>
              <w:pStyle w:val="Image"/>
            </w:pPr>
            <w:r>
              <w:t xml:space="preserve">        cout&lt;&lt;"Taking inputs for parking "&lt;&lt;endl;</w:t>
            </w:r>
          </w:p>
          <w:p w14:paraId="5111D54A" w14:textId="77777777" w:rsidR="00D646D5" w:rsidRDefault="00D646D5" w:rsidP="00D646D5">
            <w:pPr>
              <w:pStyle w:val="Image"/>
            </w:pPr>
            <w:r>
              <w:t xml:space="preserve">        p.inputdata2();</w:t>
            </w:r>
          </w:p>
          <w:p w14:paraId="343052EC" w14:textId="77777777" w:rsidR="00D646D5" w:rsidRDefault="00D646D5" w:rsidP="00D646D5">
            <w:pPr>
              <w:pStyle w:val="Image"/>
            </w:pPr>
            <w:r>
              <w:t xml:space="preserve">        cout&lt;&lt;"Taking inputs for cleaner"&lt;&lt;endl;</w:t>
            </w:r>
          </w:p>
          <w:p w14:paraId="3CE9F5CF" w14:textId="77777777" w:rsidR="00D646D5" w:rsidRDefault="00D646D5" w:rsidP="00D646D5">
            <w:pPr>
              <w:pStyle w:val="Image"/>
            </w:pPr>
            <w:r>
              <w:t xml:space="preserve">        clean.input();</w:t>
            </w:r>
          </w:p>
          <w:p w14:paraId="7687EA60" w14:textId="77777777" w:rsidR="00D646D5" w:rsidRDefault="00D646D5" w:rsidP="00D646D5">
            <w:pPr>
              <w:pStyle w:val="Image"/>
            </w:pPr>
            <w:r>
              <w:t xml:space="preserve">    }</w:t>
            </w:r>
          </w:p>
          <w:p w14:paraId="57375F75" w14:textId="77777777" w:rsidR="00D646D5" w:rsidRDefault="00D646D5" w:rsidP="00D646D5">
            <w:pPr>
              <w:pStyle w:val="Image"/>
            </w:pPr>
            <w:r>
              <w:t xml:space="preserve">    else if(choice==2)</w:t>
            </w:r>
          </w:p>
          <w:p w14:paraId="0255EBA4" w14:textId="77777777" w:rsidR="00D646D5" w:rsidRDefault="00D646D5" w:rsidP="00D646D5">
            <w:pPr>
              <w:pStyle w:val="Image"/>
            </w:pPr>
            <w:r>
              <w:t xml:space="preserve">    {</w:t>
            </w:r>
          </w:p>
          <w:p w14:paraId="353DA7C7" w14:textId="77777777" w:rsidR="00D646D5" w:rsidRDefault="00D646D5" w:rsidP="00D646D5">
            <w:pPr>
              <w:pStyle w:val="Image"/>
            </w:pPr>
            <w:r>
              <w:t xml:space="preserve">        cout&lt;&lt;"enter chef inputs"&lt;&lt;endl;</w:t>
            </w:r>
          </w:p>
          <w:p w14:paraId="195A55CA" w14:textId="77777777" w:rsidR="00D646D5" w:rsidRDefault="00D646D5" w:rsidP="00D646D5">
            <w:pPr>
              <w:pStyle w:val="Image"/>
            </w:pPr>
            <w:r>
              <w:t xml:space="preserve">        chf.input();</w:t>
            </w:r>
          </w:p>
          <w:p w14:paraId="3999DE5B" w14:textId="77777777" w:rsidR="00D646D5" w:rsidRDefault="00D646D5" w:rsidP="00D646D5">
            <w:pPr>
              <w:pStyle w:val="Image"/>
            </w:pPr>
            <w:r>
              <w:t xml:space="preserve">        cout&lt;&lt;"enter parking inputs"&lt;&lt;endl;</w:t>
            </w:r>
          </w:p>
          <w:p w14:paraId="5EF416D5" w14:textId="77777777" w:rsidR="00D646D5" w:rsidRDefault="00D646D5" w:rsidP="00D646D5">
            <w:pPr>
              <w:pStyle w:val="Image"/>
            </w:pPr>
            <w:r>
              <w:t xml:space="preserve">        p.inputdata2();</w:t>
            </w:r>
          </w:p>
          <w:p w14:paraId="551CD80C" w14:textId="77777777" w:rsidR="00D646D5" w:rsidRDefault="00D646D5" w:rsidP="00D646D5">
            <w:pPr>
              <w:pStyle w:val="Image"/>
            </w:pPr>
            <w:r>
              <w:t xml:space="preserve">         cout&lt;&lt;"Taking inputs for cleaner"&lt;&lt;endl;</w:t>
            </w:r>
          </w:p>
          <w:p w14:paraId="4E992910" w14:textId="77777777" w:rsidR="00D646D5" w:rsidRDefault="00D646D5" w:rsidP="00D646D5">
            <w:pPr>
              <w:pStyle w:val="Image"/>
            </w:pPr>
            <w:r>
              <w:t xml:space="preserve">        clean.input();</w:t>
            </w:r>
          </w:p>
          <w:p w14:paraId="64C92972" w14:textId="77777777" w:rsidR="00D646D5" w:rsidRDefault="00D646D5" w:rsidP="00D646D5">
            <w:pPr>
              <w:pStyle w:val="Image"/>
            </w:pPr>
            <w:r>
              <w:t xml:space="preserve">    }</w:t>
            </w:r>
          </w:p>
          <w:p w14:paraId="1447E411" w14:textId="77777777" w:rsidR="00D646D5" w:rsidRDefault="00D646D5" w:rsidP="00D646D5">
            <w:pPr>
              <w:pStyle w:val="Image"/>
            </w:pPr>
            <w:r>
              <w:t xml:space="preserve">    else if(choice==3)</w:t>
            </w:r>
          </w:p>
          <w:p w14:paraId="25051800" w14:textId="77777777" w:rsidR="00D646D5" w:rsidRDefault="00D646D5" w:rsidP="00D646D5">
            <w:pPr>
              <w:pStyle w:val="Image"/>
            </w:pPr>
            <w:r>
              <w:t xml:space="preserve">    {</w:t>
            </w:r>
          </w:p>
          <w:p w14:paraId="4F7677D7" w14:textId="77777777" w:rsidR="00D646D5" w:rsidRDefault="00D646D5" w:rsidP="00D646D5">
            <w:pPr>
              <w:pStyle w:val="Image"/>
            </w:pPr>
            <w:r>
              <w:t xml:space="preserve">        cout&lt;&lt;"enter shop inputs"&lt;&lt;endl;</w:t>
            </w:r>
          </w:p>
          <w:p w14:paraId="0EE043A8" w14:textId="77777777" w:rsidR="00D646D5" w:rsidRDefault="00D646D5" w:rsidP="00D646D5">
            <w:pPr>
              <w:pStyle w:val="Image"/>
            </w:pPr>
            <w:r>
              <w:t xml:space="preserve">       shop.input();</w:t>
            </w:r>
          </w:p>
          <w:p w14:paraId="4C90419F" w14:textId="77777777" w:rsidR="00D646D5" w:rsidRDefault="00D646D5" w:rsidP="00D646D5">
            <w:pPr>
              <w:pStyle w:val="Image"/>
            </w:pPr>
            <w:r>
              <w:t xml:space="preserve">        cout&lt;&lt;"enter chef inputs"&lt;&lt;endl;</w:t>
            </w:r>
          </w:p>
          <w:p w14:paraId="55325670" w14:textId="77777777" w:rsidR="00D646D5" w:rsidRDefault="00D646D5" w:rsidP="00D646D5">
            <w:pPr>
              <w:pStyle w:val="Image"/>
            </w:pPr>
            <w:r>
              <w:t xml:space="preserve">        chf.input();</w:t>
            </w:r>
          </w:p>
          <w:p w14:paraId="072AF330" w14:textId="77777777" w:rsidR="00D646D5" w:rsidRDefault="00D646D5" w:rsidP="00D646D5">
            <w:pPr>
              <w:pStyle w:val="Image"/>
            </w:pPr>
            <w:r>
              <w:t xml:space="preserve">         cout&lt;&lt;"Taking inputs for cleaner"&lt;&lt;endl;</w:t>
            </w:r>
          </w:p>
          <w:p w14:paraId="15C02C84" w14:textId="77777777" w:rsidR="00D646D5" w:rsidRDefault="00D646D5" w:rsidP="00D646D5">
            <w:pPr>
              <w:pStyle w:val="Image"/>
            </w:pPr>
            <w:r>
              <w:t xml:space="preserve">        clean.input();</w:t>
            </w:r>
          </w:p>
          <w:p w14:paraId="087880A6" w14:textId="77777777" w:rsidR="00D646D5" w:rsidRDefault="00D646D5" w:rsidP="00D646D5">
            <w:pPr>
              <w:pStyle w:val="Image"/>
            </w:pPr>
            <w:r>
              <w:t xml:space="preserve">    }</w:t>
            </w:r>
          </w:p>
          <w:p w14:paraId="11EC18BB" w14:textId="77777777" w:rsidR="00D646D5" w:rsidRDefault="00D646D5" w:rsidP="00D646D5">
            <w:pPr>
              <w:pStyle w:val="Image"/>
            </w:pPr>
            <w:r>
              <w:t xml:space="preserve">    else if(choice==4)</w:t>
            </w:r>
          </w:p>
          <w:p w14:paraId="297D68CB" w14:textId="77777777" w:rsidR="00D646D5" w:rsidRDefault="00D646D5" w:rsidP="00D646D5">
            <w:pPr>
              <w:pStyle w:val="Image"/>
            </w:pPr>
            <w:r>
              <w:t xml:space="preserve">    {</w:t>
            </w:r>
          </w:p>
          <w:p w14:paraId="4B2A09B0" w14:textId="77777777" w:rsidR="00D646D5" w:rsidRDefault="00D646D5" w:rsidP="00D646D5">
            <w:pPr>
              <w:pStyle w:val="Image"/>
            </w:pPr>
            <w:r>
              <w:t xml:space="preserve">         cout&lt;&lt;"Taking inputs for cleaner"&lt;&lt;endl;</w:t>
            </w:r>
          </w:p>
          <w:p w14:paraId="26C28BE4" w14:textId="77777777" w:rsidR="00D646D5" w:rsidRDefault="00D646D5" w:rsidP="00D646D5">
            <w:pPr>
              <w:pStyle w:val="Image"/>
            </w:pPr>
            <w:r>
              <w:t xml:space="preserve">        clean.input();</w:t>
            </w:r>
          </w:p>
          <w:p w14:paraId="107D7356" w14:textId="77777777" w:rsidR="00D646D5" w:rsidRDefault="00D646D5" w:rsidP="00D646D5">
            <w:pPr>
              <w:pStyle w:val="Image"/>
            </w:pPr>
            <w:r>
              <w:t xml:space="preserve">    }</w:t>
            </w:r>
          </w:p>
          <w:p w14:paraId="37BE64FD" w14:textId="77777777" w:rsidR="00D646D5" w:rsidRDefault="00D646D5" w:rsidP="00D646D5">
            <w:pPr>
              <w:pStyle w:val="Image"/>
            </w:pPr>
            <w:r>
              <w:t xml:space="preserve">    else if(choice==5)</w:t>
            </w:r>
          </w:p>
          <w:p w14:paraId="1E3500F9" w14:textId="77777777" w:rsidR="00D646D5" w:rsidRDefault="00D646D5" w:rsidP="00D646D5">
            <w:pPr>
              <w:pStyle w:val="Image"/>
            </w:pPr>
            <w:r>
              <w:t xml:space="preserve">    {</w:t>
            </w:r>
          </w:p>
          <w:p w14:paraId="727319BC" w14:textId="77777777" w:rsidR="00D646D5" w:rsidRDefault="00D646D5" w:rsidP="00D646D5">
            <w:pPr>
              <w:pStyle w:val="Image"/>
            </w:pPr>
            <w:r>
              <w:t xml:space="preserve">        cout&lt;&lt;"enter parking inputs"&lt;&lt;endl;</w:t>
            </w:r>
          </w:p>
          <w:p w14:paraId="44AF33DD" w14:textId="77777777" w:rsidR="00D646D5" w:rsidRDefault="00D646D5" w:rsidP="00D646D5">
            <w:pPr>
              <w:pStyle w:val="Image"/>
            </w:pPr>
            <w:r>
              <w:t xml:space="preserve">        p.inputdata2();</w:t>
            </w:r>
          </w:p>
          <w:p w14:paraId="106574CA" w14:textId="77777777" w:rsidR="00D646D5" w:rsidRDefault="00D646D5" w:rsidP="00D646D5">
            <w:pPr>
              <w:pStyle w:val="Image"/>
            </w:pPr>
            <w:r>
              <w:t xml:space="preserve">         cout&lt;&lt;"Taking inputs for cleaner"&lt;&lt;endl;</w:t>
            </w:r>
          </w:p>
          <w:p w14:paraId="1F3E1225" w14:textId="77777777" w:rsidR="00D646D5" w:rsidRDefault="00D646D5" w:rsidP="00D646D5">
            <w:pPr>
              <w:pStyle w:val="Image"/>
            </w:pPr>
            <w:r>
              <w:t xml:space="preserve">        clean.input();</w:t>
            </w:r>
          </w:p>
          <w:p w14:paraId="2B4AE817" w14:textId="77777777" w:rsidR="00D646D5" w:rsidRDefault="00D646D5" w:rsidP="00D646D5">
            <w:pPr>
              <w:pStyle w:val="Image"/>
            </w:pPr>
            <w:r>
              <w:t xml:space="preserve">    }</w:t>
            </w:r>
          </w:p>
          <w:p w14:paraId="73B67B3E" w14:textId="77777777" w:rsidR="00D646D5" w:rsidRDefault="00D646D5" w:rsidP="00D646D5">
            <w:pPr>
              <w:pStyle w:val="Image"/>
            </w:pPr>
            <w:r>
              <w:t>input_nof_employees();</w:t>
            </w:r>
          </w:p>
          <w:p w14:paraId="3AA2DEE7" w14:textId="77777777" w:rsidR="00D646D5" w:rsidRDefault="00D646D5" w:rsidP="00D646D5">
            <w:pPr>
              <w:pStyle w:val="Image"/>
            </w:pPr>
          </w:p>
          <w:p w14:paraId="154E149E" w14:textId="77777777" w:rsidR="00D646D5" w:rsidRDefault="00D646D5" w:rsidP="00D646D5">
            <w:pPr>
              <w:pStyle w:val="Image"/>
            </w:pPr>
            <w:r>
              <w:t>string typ;</w:t>
            </w:r>
          </w:p>
          <w:p w14:paraId="6F79BCEC" w14:textId="77777777" w:rsidR="00D646D5" w:rsidRDefault="00D646D5" w:rsidP="00D646D5">
            <w:pPr>
              <w:pStyle w:val="Image"/>
            </w:pPr>
            <w:r>
              <w:t>float price;</w:t>
            </w:r>
          </w:p>
          <w:p w14:paraId="2C51AD89" w14:textId="77777777" w:rsidR="00D646D5" w:rsidRDefault="00D646D5" w:rsidP="00D646D5">
            <w:pPr>
              <w:pStyle w:val="Image"/>
            </w:pPr>
            <w:r>
              <w:t>for(int j=0;j&lt;no_r;j++)</w:t>
            </w:r>
          </w:p>
          <w:p w14:paraId="547B27BA" w14:textId="77777777" w:rsidR="00D646D5" w:rsidRDefault="00D646D5" w:rsidP="00D646D5">
            <w:pPr>
              <w:pStyle w:val="Image"/>
            </w:pPr>
            <w:r>
              <w:t xml:space="preserve">    {</w:t>
            </w:r>
          </w:p>
          <w:p w14:paraId="13AFE4F0" w14:textId="77777777" w:rsidR="00D646D5" w:rsidRDefault="00D646D5" w:rsidP="00D646D5">
            <w:pPr>
              <w:pStyle w:val="Image"/>
            </w:pPr>
            <w:r>
              <w:t xml:space="preserve">        cout&lt;&lt;"enter the type of rooms you have for your each room respectively"&lt;&lt;endl;</w:t>
            </w:r>
          </w:p>
          <w:p w14:paraId="5DEE80E9" w14:textId="77777777" w:rsidR="00D646D5" w:rsidRDefault="00D646D5" w:rsidP="00D646D5">
            <w:pPr>
              <w:pStyle w:val="Image"/>
            </w:pPr>
            <w:r>
              <w:t xml:space="preserve">        cin&gt;&gt;typ;</w:t>
            </w:r>
          </w:p>
          <w:p w14:paraId="21D44D8D" w14:textId="77777777" w:rsidR="00D646D5" w:rsidRDefault="00D646D5" w:rsidP="00D646D5">
            <w:pPr>
              <w:pStyle w:val="Image"/>
            </w:pPr>
            <w:r>
              <w:t xml:space="preserve">        rm[j].set_typofroom(typ);</w:t>
            </w:r>
          </w:p>
          <w:p w14:paraId="68AFEB11" w14:textId="77777777" w:rsidR="00D646D5" w:rsidRDefault="00D646D5" w:rsidP="00D646D5">
            <w:pPr>
              <w:pStyle w:val="Image"/>
            </w:pPr>
            <w:r>
              <w:t xml:space="preserve">        cout&lt;&lt;"enter the price of this room"&lt;&lt;endl;</w:t>
            </w:r>
          </w:p>
          <w:p w14:paraId="3FD9EB01" w14:textId="77777777" w:rsidR="00D646D5" w:rsidRDefault="00D646D5" w:rsidP="00D646D5">
            <w:pPr>
              <w:pStyle w:val="Image"/>
            </w:pPr>
            <w:r>
              <w:t xml:space="preserve">        cin&gt;&gt;price;</w:t>
            </w:r>
          </w:p>
          <w:p w14:paraId="26195A8F" w14:textId="77777777" w:rsidR="00D646D5" w:rsidRDefault="00D646D5" w:rsidP="00D646D5">
            <w:pPr>
              <w:pStyle w:val="Image"/>
            </w:pPr>
            <w:r>
              <w:t xml:space="preserve">        rm[j].set_price(price);</w:t>
            </w:r>
          </w:p>
          <w:p w14:paraId="35B3E795" w14:textId="77777777" w:rsidR="00D646D5" w:rsidRDefault="00D646D5" w:rsidP="00D646D5">
            <w:pPr>
              <w:pStyle w:val="Image"/>
            </w:pPr>
            <w:r>
              <w:t xml:space="preserve">    }</w:t>
            </w:r>
          </w:p>
          <w:p w14:paraId="51C80B7B" w14:textId="77777777" w:rsidR="00D646D5" w:rsidRDefault="00D646D5" w:rsidP="00D646D5">
            <w:pPr>
              <w:pStyle w:val="Image"/>
            </w:pPr>
          </w:p>
          <w:p w14:paraId="026D4B0C" w14:textId="77777777" w:rsidR="00D646D5" w:rsidRDefault="00D646D5" w:rsidP="00D646D5">
            <w:pPr>
              <w:pStyle w:val="Image"/>
            </w:pPr>
          </w:p>
          <w:p w14:paraId="35E4CB46" w14:textId="77777777" w:rsidR="00D646D5" w:rsidRDefault="00D646D5" w:rsidP="00D646D5">
            <w:pPr>
              <w:pStyle w:val="Image"/>
            </w:pPr>
            <w:r>
              <w:t>}</w:t>
            </w:r>
          </w:p>
          <w:p w14:paraId="255713F3" w14:textId="77777777" w:rsidR="00D646D5" w:rsidRDefault="00D646D5" w:rsidP="00D646D5">
            <w:pPr>
              <w:pStyle w:val="Image"/>
            </w:pPr>
            <w:r>
              <w:t>//-------------------------------------------------------------------------------------------//</w:t>
            </w:r>
          </w:p>
          <w:p w14:paraId="18A521C1" w14:textId="77777777" w:rsidR="00D646D5" w:rsidRDefault="00D646D5" w:rsidP="00D646D5">
            <w:pPr>
              <w:pStyle w:val="Image"/>
            </w:pPr>
            <w:r>
              <w:t>//                                       FILING                                      //</w:t>
            </w:r>
          </w:p>
          <w:p w14:paraId="120C9FBD" w14:textId="77777777" w:rsidR="00D646D5" w:rsidRDefault="00D646D5" w:rsidP="00D646D5">
            <w:pPr>
              <w:pStyle w:val="Image"/>
            </w:pPr>
            <w:r>
              <w:t>//------------------------------------------------------------------------------------------//</w:t>
            </w:r>
          </w:p>
          <w:p w14:paraId="0958D919" w14:textId="77777777" w:rsidR="00D646D5" w:rsidRDefault="00D646D5" w:rsidP="00D646D5">
            <w:pPr>
              <w:pStyle w:val="Image"/>
            </w:pPr>
            <w:r>
              <w:t>void linearsearch()</w:t>
            </w:r>
          </w:p>
          <w:p w14:paraId="308D59D7" w14:textId="77777777" w:rsidR="00D646D5" w:rsidRDefault="00D646D5" w:rsidP="00D646D5">
            <w:pPr>
              <w:pStyle w:val="Image"/>
            </w:pPr>
            <w:r>
              <w:t>{</w:t>
            </w:r>
          </w:p>
          <w:p w14:paraId="39BC6B11" w14:textId="77777777" w:rsidR="00D646D5" w:rsidRDefault="00D646D5" w:rsidP="00D646D5">
            <w:pPr>
              <w:pStyle w:val="Image"/>
            </w:pPr>
            <w:r>
              <w:t xml:space="preserve">    rec[0].workfunction2();</w:t>
            </w:r>
          </w:p>
          <w:p w14:paraId="0C643C7A" w14:textId="77777777" w:rsidR="00D646D5" w:rsidRDefault="00D646D5" w:rsidP="00D646D5">
            <w:pPr>
              <w:pStyle w:val="Image"/>
            </w:pPr>
            <w:r>
              <w:lastRenderedPageBreak/>
              <w:t>}</w:t>
            </w:r>
          </w:p>
          <w:p w14:paraId="7C70CADD" w14:textId="77777777" w:rsidR="00D646D5" w:rsidRDefault="00D646D5" w:rsidP="00D646D5">
            <w:pPr>
              <w:pStyle w:val="Image"/>
            </w:pPr>
          </w:p>
          <w:p w14:paraId="0E23897B" w14:textId="77777777" w:rsidR="00D646D5" w:rsidRDefault="00D646D5" w:rsidP="00D646D5">
            <w:pPr>
              <w:pStyle w:val="Image"/>
            </w:pPr>
            <w:r>
              <w:t>//-------------------------------------------------------------------------------------------//</w:t>
            </w:r>
          </w:p>
          <w:p w14:paraId="045DFDA4" w14:textId="77777777" w:rsidR="00D646D5" w:rsidRDefault="00D646D5" w:rsidP="00D646D5">
            <w:pPr>
              <w:pStyle w:val="Image"/>
            </w:pPr>
            <w:r>
              <w:t>//                                       MODIFICATION                                      //</w:t>
            </w:r>
          </w:p>
          <w:p w14:paraId="24D83AC5" w14:textId="77777777" w:rsidR="00D646D5" w:rsidRDefault="00D646D5" w:rsidP="00D646D5">
            <w:pPr>
              <w:pStyle w:val="Image"/>
            </w:pPr>
            <w:r>
              <w:t>//------------------------------------------------------------------------------------------//</w:t>
            </w:r>
          </w:p>
          <w:p w14:paraId="16536844" w14:textId="77777777" w:rsidR="00D646D5" w:rsidRDefault="00D646D5" w:rsidP="00D646D5">
            <w:pPr>
              <w:pStyle w:val="Image"/>
            </w:pPr>
            <w:r>
              <w:t>void modification() //for ceo modification through manager</w:t>
            </w:r>
          </w:p>
          <w:p w14:paraId="18D3C43C" w14:textId="77777777" w:rsidR="00D646D5" w:rsidRDefault="00D646D5" w:rsidP="00D646D5">
            <w:pPr>
              <w:pStyle w:val="Image"/>
            </w:pPr>
            <w:r>
              <w:t>{</w:t>
            </w:r>
          </w:p>
          <w:p w14:paraId="0F1BE8DF" w14:textId="77777777" w:rsidR="00D646D5" w:rsidRDefault="00D646D5" w:rsidP="00D646D5">
            <w:pPr>
              <w:pStyle w:val="Image"/>
            </w:pPr>
            <w:r>
              <w:t xml:space="preserve">    int m,loop=1;</w:t>
            </w:r>
          </w:p>
          <w:p w14:paraId="3CC179E5" w14:textId="77777777" w:rsidR="00D646D5" w:rsidRDefault="00D646D5" w:rsidP="00D646D5">
            <w:pPr>
              <w:pStyle w:val="Image"/>
            </w:pPr>
            <w:r>
              <w:t xml:space="preserve">    while(loop)</w:t>
            </w:r>
          </w:p>
          <w:p w14:paraId="656E1996" w14:textId="77777777" w:rsidR="00D646D5" w:rsidRDefault="00D646D5" w:rsidP="00D646D5">
            <w:pPr>
              <w:pStyle w:val="Image"/>
            </w:pPr>
            <w:r>
              <w:t>{</w:t>
            </w:r>
          </w:p>
          <w:p w14:paraId="4BD86FB3" w14:textId="77777777" w:rsidR="00D646D5" w:rsidRDefault="00D646D5" w:rsidP="00D646D5">
            <w:pPr>
              <w:pStyle w:val="Image"/>
            </w:pPr>
            <w:r>
              <w:t xml:space="preserve">  cout&lt;&lt;"Choose what you want to modify from below"&lt;&lt;endl;  </w:t>
            </w:r>
          </w:p>
          <w:p w14:paraId="4942088F" w14:textId="77777777" w:rsidR="00D646D5" w:rsidRDefault="00D646D5" w:rsidP="00D646D5">
            <w:pPr>
              <w:pStyle w:val="Image"/>
            </w:pPr>
            <w:r>
              <w:t xml:space="preserve">  cout&lt;&lt;"1.CHEF "&lt;&lt;endl;</w:t>
            </w:r>
          </w:p>
          <w:p w14:paraId="054F2A53" w14:textId="77777777" w:rsidR="00D646D5" w:rsidRDefault="00D646D5" w:rsidP="00D646D5">
            <w:pPr>
              <w:pStyle w:val="Image"/>
            </w:pPr>
            <w:r>
              <w:t xml:space="preserve">  cout&lt;&lt;"2.CLEANER"&lt;&lt;endl;</w:t>
            </w:r>
          </w:p>
          <w:p w14:paraId="4917537F" w14:textId="77777777" w:rsidR="00D646D5" w:rsidRDefault="00D646D5" w:rsidP="00D646D5">
            <w:pPr>
              <w:pStyle w:val="Image"/>
            </w:pPr>
            <w:r>
              <w:t xml:space="preserve">  cout&lt;&lt;"3.SHOP"&lt;&lt;endl;</w:t>
            </w:r>
          </w:p>
          <w:p w14:paraId="1EEB0276" w14:textId="77777777" w:rsidR="00D646D5" w:rsidRDefault="00D646D5" w:rsidP="00D646D5">
            <w:pPr>
              <w:pStyle w:val="Image"/>
            </w:pPr>
            <w:r>
              <w:t xml:space="preserve">  cout&lt;&lt;"4.RECEPTIONIST"&lt;&lt;endl;</w:t>
            </w:r>
          </w:p>
          <w:p w14:paraId="38CA1BBF" w14:textId="77777777" w:rsidR="00D646D5" w:rsidRDefault="00D646D5" w:rsidP="00D646D5">
            <w:pPr>
              <w:pStyle w:val="Image"/>
            </w:pPr>
            <w:r>
              <w:t>cout&lt;&lt;"5.DONE WITH MODIFICATION"&lt;&lt;endl;</w:t>
            </w:r>
          </w:p>
          <w:p w14:paraId="3C972EAD" w14:textId="77777777" w:rsidR="00D646D5" w:rsidRDefault="00D646D5" w:rsidP="00D646D5">
            <w:pPr>
              <w:pStyle w:val="Image"/>
            </w:pPr>
            <w:r>
              <w:t>cin&gt;&gt;m;</w:t>
            </w:r>
          </w:p>
          <w:p w14:paraId="0EE676D8" w14:textId="77777777" w:rsidR="00D646D5" w:rsidRDefault="00D646D5" w:rsidP="00D646D5">
            <w:pPr>
              <w:pStyle w:val="Image"/>
            </w:pPr>
          </w:p>
          <w:p w14:paraId="3A6A07B3" w14:textId="77777777" w:rsidR="00D646D5" w:rsidRDefault="00D646D5" w:rsidP="00D646D5">
            <w:pPr>
              <w:pStyle w:val="Image"/>
            </w:pPr>
            <w:r>
              <w:t>switch (m)</w:t>
            </w:r>
          </w:p>
          <w:p w14:paraId="10B61F98" w14:textId="77777777" w:rsidR="00D646D5" w:rsidRDefault="00D646D5" w:rsidP="00D646D5">
            <w:pPr>
              <w:pStyle w:val="Image"/>
            </w:pPr>
            <w:r>
              <w:t>{</w:t>
            </w:r>
          </w:p>
          <w:p w14:paraId="35E6BB39" w14:textId="77777777" w:rsidR="00D646D5" w:rsidRDefault="00D646D5" w:rsidP="00D646D5">
            <w:pPr>
              <w:pStyle w:val="Image"/>
            </w:pPr>
            <w:r>
              <w:t>case 1:</w:t>
            </w:r>
          </w:p>
          <w:p w14:paraId="6FA94B9A" w14:textId="77777777" w:rsidR="00D646D5" w:rsidRDefault="00D646D5" w:rsidP="00D646D5">
            <w:pPr>
              <w:pStyle w:val="Image"/>
            </w:pPr>
            <w:r>
              <w:t>{int nl,l;</w:t>
            </w:r>
          </w:p>
          <w:p w14:paraId="4CC6413D" w14:textId="77777777" w:rsidR="00D646D5" w:rsidRDefault="00D646D5" w:rsidP="00D646D5">
            <w:pPr>
              <w:pStyle w:val="Image"/>
            </w:pPr>
            <w:r>
              <w:t xml:space="preserve">    cout&lt;&lt;"Enter 1. to change salary\nEnter 2. to make changes in chef items"&lt;&lt;endl;</w:t>
            </w:r>
          </w:p>
          <w:p w14:paraId="6CC1A962" w14:textId="77777777" w:rsidR="00D646D5" w:rsidRDefault="00D646D5" w:rsidP="00D646D5">
            <w:pPr>
              <w:pStyle w:val="Image"/>
            </w:pPr>
            <w:r>
              <w:t xml:space="preserve">    cin&gt;&gt;l;</w:t>
            </w:r>
          </w:p>
          <w:p w14:paraId="5C8C07D7" w14:textId="77777777" w:rsidR="00D646D5" w:rsidRDefault="00D646D5" w:rsidP="00D646D5">
            <w:pPr>
              <w:pStyle w:val="Image"/>
            </w:pPr>
            <w:r>
              <w:t xml:space="preserve">    if(l==1)</w:t>
            </w:r>
          </w:p>
          <w:p w14:paraId="0315AB09" w14:textId="77777777" w:rsidR="00D646D5" w:rsidRDefault="00D646D5" w:rsidP="00D646D5">
            <w:pPr>
              <w:pStyle w:val="Image"/>
            </w:pPr>
            <w:r>
              <w:t xml:space="preserve">    {</w:t>
            </w:r>
          </w:p>
          <w:p w14:paraId="714F2945" w14:textId="77777777" w:rsidR="00D646D5" w:rsidRDefault="00D646D5" w:rsidP="00D646D5">
            <w:pPr>
              <w:pStyle w:val="Image"/>
            </w:pPr>
            <w:r>
              <w:t xml:space="preserve">float s; </w:t>
            </w:r>
          </w:p>
          <w:p w14:paraId="04EF3455" w14:textId="77777777" w:rsidR="00D646D5" w:rsidRDefault="00D646D5" w:rsidP="00D646D5">
            <w:pPr>
              <w:pStyle w:val="Image"/>
            </w:pPr>
            <w:r>
              <w:t xml:space="preserve">        cout&lt;&lt;"Enter new salary "&lt;&lt;endl;</w:t>
            </w:r>
          </w:p>
          <w:p w14:paraId="67B75973" w14:textId="77777777" w:rsidR="00D646D5" w:rsidRDefault="00D646D5" w:rsidP="00D646D5">
            <w:pPr>
              <w:pStyle w:val="Image"/>
            </w:pPr>
            <w:r>
              <w:t xml:space="preserve">        cin&gt;&gt;s;</w:t>
            </w:r>
          </w:p>
          <w:p w14:paraId="7FEF6FEF" w14:textId="77777777" w:rsidR="00D646D5" w:rsidRDefault="00D646D5" w:rsidP="00D646D5">
            <w:pPr>
              <w:pStyle w:val="Image"/>
            </w:pPr>
            <w:r>
              <w:t xml:space="preserve">        chf.setsal(s);</w:t>
            </w:r>
          </w:p>
          <w:p w14:paraId="1FA617E4" w14:textId="77777777" w:rsidR="00D646D5" w:rsidRDefault="00D646D5" w:rsidP="00D646D5">
            <w:pPr>
              <w:pStyle w:val="Image"/>
            </w:pPr>
            <w:r>
              <w:t xml:space="preserve">    }</w:t>
            </w:r>
          </w:p>
          <w:p w14:paraId="41EF473E" w14:textId="77777777" w:rsidR="00D646D5" w:rsidRDefault="00D646D5" w:rsidP="00D646D5">
            <w:pPr>
              <w:pStyle w:val="Image"/>
            </w:pPr>
            <w:r>
              <w:t xml:space="preserve">    else if(l==2)</w:t>
            </w:r>
          </w:p>
          <w:p w14:paraId="138CDEF5" w14:textId="77777777" w:rsidR="00D646D5" w:rsidRDefault="00D646D5" w:rsidP="00D646D5">
            <w:pPr>
              <w:pStyle w:val="Image"/>
            </w:pPr>
            <w:r>
              <w:t xml:space="preserve">    {</w:t>
            </w:r>
          </w:p>
          <w:p w14:paraId="1E5210C8" w14:textId="77777777" w:rsidR="00D646D5" w:rsidRDefault="00D646D5" w:rsidP="00D646D5">
            <w:pPr>
              <w:pStyle w:val="Image"/>
            </w:pPr>
            <w:r>
              <w:t>cout&lt;&lt;"Enter number of Dishes that  should be in menue"&lt;&lt;endl;</w:t>
            </w:r>
          </w:p>
          <w:p w14:paraId="4D5A8FD6" w14:textId="77777777" w:rsidR="00D646D5" w:rsidRDefault="00D646D5" w:rsidP="00D646D5">
            <w:pPr>
              <w:pStyle w:val="Image"/>
            </w:pPr>
            <w:r>
              <w:t>chf.input();</w:t>
            </w:r>
          </w:p>
          <w:p w14:paraId="264CF403" w14:textId="77777777" w:rsidR="00D646D5" w:rsidRDefault="00D646D5" w:rsidP="00D646D5">
            <w:pPr>
              <w:pStyle w:val="Image"/>
            </w:pPr>
            <w:r>
              <w:t>}</w:t>
            </w:r>
          </w:p>
          <w:p w14:paraId="7139E6D0" w14:textId="77777777" w:rsidR="00D646D5" w:rsidRDefault="00D646D5" w:rsidP="00D646D5">
            <w:pPr>
              <w:pStyle w:val="Image"/>
            </w:pPr>
          </w:p>
          <w:p w14:paraId="55589D97" w14:textId="77777777" w:rsidR="00D646D5" w:rsidRDefault="00D646D5" w:rsidP="00D646D5">
            <w:pPr>
              <w:pStyle w:val="Image"/>
            </w:pPr>
            <w:r>
              <w:t>break;</w:t>
            </w:r>
          </w:p>
          <w:p w14:paraId="43A29694" w14:textId="77777777" w:rsidR="00D646D5" w:rsidRDefault="00D646D5" w:rsidP="00D646D5">
            <w:pPr>
              <w:pStyle w:val="Image"/>
            </w:pPr>
            <w:r>
              <w:t>}</w:t>
            </w:r>
          </w:p>
          <w:p w14:paraId="4F7774BF" w14:textId="77777777" w:rsidR="00D646D5" w:rsidRDefault="00D646D5" w:rsidP="00D646D5">
            <w:pPr>
              <w:pStyle w:val="Image"/>
            </w:pPr>
            <w:r>
              <w:t>case 2:</w:t>
            </w:r>
          </w:p>
          <w:p w14:paraId="34C69A14" w14:textId="77777777" w:rsidR="00D646D5" w:rsidRDefault="00D646D5" w:rsidP="00D646D5">
            <w:pPr>
              <w:pStyle w:val="Image"/>
            </w:pPr>
            <w:r>
              <w:t>{int nl,l;</w:t>
            </w:r>
          </w:p>
          <w:p w14:paraId="4211D12D" w14:textId="77777777" w:rsidR="00D646D5" w:rsidRDefault="00D646D5" w:rsidP="00D646D5">
            <w:pPr>
              <w:pStyle w:val="Image"/>
            </w:pPr>
            <w:r>
              <w:t xml:space="preserve">    cout&lt;&lt;"Enter 1. to change salary\nEnter 2. to make changes in cleaner items"&lt;&lt;endl;</w:t>
            </w:r>
          </w:p>
          <w:p w14:paraId="40927201" w14:textId="77777777" w:rsidR="00D646D5" w:rsidRDefault="00D646D5" w:rsidP="00D646D5">
            <w:pPr>
              <w:pStyle w:val="Image"/>
            </w:pPr>
            <w:r>
              <w:t xml:space="preserve">    cin&gt;&gt;l;</w:t>
            </w:r>
          </w:p>
          <w:p w14:paraId="4D2C7537" w14:textId="77777777" w:rsidR="00D646D5" w:rsidRDefault="00D646D5" w:rsidP="00D646D5">
            <w:pPr>
              <w:pStyle w:val="Image"/>
            </w:pPr>
            <w:r>
              <w:t xml:space="preserve">    if(l==1)</w:t>
            </w:r>
          </w:p>
          <w:p w14:paraId="3D99AB8D" w14:textId="77777777" w:rsidR="00D646D5" w:rsidRDefault="00D646D5" w:rsidP="00D646D5">
            <w:pPr>
              <w:pStyle w:val="Image"/>
            </w:pPr>
            <w:r>
              <w:t xml:space="preserve"> {</w:t>
            </w:r>
          </w:p>
          <w:p w14:paraId="4B5721A1" w14:textId="77777777" w:rsidR="00D646D5" w:rsidRDefault="00D646D5" w:rsidP="00D646D5">
            <w:pPr>
              <w:pStyle w:val="Image"/>
            </w:pPr>
            <w:r>
              <w:t xml:space="preserve">float s; </w:t>
            </w:r>
          </w:p>
          <w:p w14:paraId="68B1FC6C" w14:textId="77777777" w:rsidR="00D646D5" w:rsidRDefault="00D646D5" w:rsidP="00D646D5">
            <w:pPr>
              <w:pStyle w:val="Image"/>
            </w:pPr>
            <w:r>
              <w:t xml:space="preserve">        cout&lt;&lt;"Enter new salary "&lt;&lt;endl;</w:t>
            </w:r>
          </w:p>
          <w:p w14:paraId="0F2D9A66" w14:textId="77777777" w:rsidR="00D646D5" w:rsidRDefault="00D646D5" w:rsidP="00D646D5">
            <w:pPr>
              <w:pStyle w:val="Image"/>
            </w:pPr>
            <w:r>
              <w:t xml:space="preserve">        cin&gt;&gt;s;</w:t>
            </w:r>
          </w:p>
          <w:p w14:paraId="6388E264" w14:textId="77777777" w:rsidR="00D646D5" w:rsidRDefault="00D646D5" w:rsidP="00D646D5">
            <w:pPr>
              <w:pStyle w:val="Image"/>
            </w:pPr>
            <w:r>
              <w:t xml:space="preserve">        clean.setsal(s);</w:t>
            </w:r>
          </w:p>
          <w:p w14:paraId="1561FE08" w14:textId="77777777" w:rsidR="00D646D5" w:rsidRDefault="00D646D5" w:rsidP="00D646D5">
            <w:pPr>
              <w:pStyle w:val="Image"/>
            </w:pPr>
            <w:r>
              <w:t xml:space="preserve"> }</w:t>
            </w:r>
          </w:p>
          <w:p w14:paraId="6B5B3B5E" w14:textId="77777777" w:rsidR="00D646D5" w:rsidRDefault="00D646D5" w:rsidP="00D646D5">
            <w:pPr>
              <w:pStyle w:val="Image"/>
            </w:pPr>
            <w:r>
              <w:t xml:space="preserve"> else if(l==2)</w:t>
            </w:r>
          </w:p>
          <w:p w14:paraId="26016369" w14:textId="77777777" w:rsidR="00D646D5" w:rsidRDefault="00D646D5" w:rsidP="00D646D5">
            <w:pPr>
              <w:pStyle w:val="Image"/>
            </w:pPr>
            <w:r>
              <w:t xml:space="preserve"> {</w:t>
            </w:r>
          </w:p>
          <w:p w14:paraId="1E4F7A1B" w14:textId="77777777" w:rsidR="00D646D5" w:rsidRDefault="00D646D5" w:rsidP="00D646D5">
            <w:pPr>
              <w:pStyle w:val="Image"/>
            </w:pPr>
            <w:r>
              <w:t>clean.input();</w:t>
            </w:r>
          </w:p>
          <w:p w14:paraId="6A0C11CE" w14:textId="77777777" w:rsidR="00D646D5" w:rsidRDefault="00D646D5" w:rsidP="00D646D5">
            <w:pPr>
              <w:pStyle w:val="Image"/>
            </w:pPr>
            <w:r>
              <w:t xml:space="preserve"> }</w:t>
            </w:r>
          </w:p>
          <w:p w14:paraId="6C140E49" w14:textId="77777777" w:rsidR="00D646D5" w:rsidRDefault="00D646D5" w:rsidP="00D646D5">
            <w:pPr>
              <w:pStyle w:val="Image"/>
            </w:pPr>
            <w:r>
              <w:t xml:space="preserve">   </w:t>
            </w:r>
          </w:p>
          <w:p w14:paraId="5874E96C" w14:textId="77777777" w:rsidR="00D646D5" w:rsidRDefault="00D646D5" w:rsidP="00D646D5">
            <w:pPr>
              <w:pStyle w:val="Image"/>
            </w:pPr>
            <w:r>
              <w:t>break;</w:t>
            </w:r>
          </w:p>
          <w:p w14:paraId="182BCB73" w14:textId="77777777" w:rsidR="00D646D5" w:rsidRDefault="00D646D5" w:rsidP="00D646D5">
            <w:pPr>
              <w:pStyle w:val="Image"/>
            </w:pPr>
            <w:r>
              <w:lastRenderedPageBreak/>
              <w:t>}</w:t>
            </w:r>
          </w:p>
          <w:p w14:paraId="6328ADE0" w14:textId="77777777" w:rsidR="00D646D5" w:rsidRDefault="00D646D5" w:rsidP="00D646D5">
            <w:pPr>
              <w:pStyle w:val="Image"/>
            </w:pPr>
            <w:r>
              <w:t>case 3:</w:t>
            </w:r>
          </w:p>
          <w:p w14:paraId="2AA365EF" w14:textId="77777777" w:rsidR="00D646D5" w:rsidRDefault="00D646D5" w:rsidP="00D646D5">
            <w:pPr>
              <w:pStyle w:val="Image"/>
            </w:pPr>
            <w:r>
              <w:t>{</w:t>
            </w:r>
          </w:p>
          <w:p w14:paraId="598A4974" w14:textId="77777777" w:rsidR="00D646D5" w:rsidRDefault="00D646D5" w:rsidP="00D646D5">
            <w:pPr>
              <w:pStyle w:val="Image"/>
            </w:pPr>
            <w:r>
              <w:t>int nl,l;</w:t>
            </w:r>
          </w:p>
          <w:p w14:paraId="2930D9DC" w14:textId="77777777" w:rsidR="00D646D5" w:rsidRDefault="00D646D5" w:rsidP="00D646D5">
            <w:pPr>
              <w:pStyle w:val="Image"/>
            </w:pPr>
            <w:r>
              <w:t xml:space="preserve">    cout&lt;&lt;"Enter 1. to change salary\nEnter 2. to make changes in cleaner items"&lt;&lt;endl;</w:t>
            </w:r>
          </w:p>
          <w:p w14:paraId="522283EB" w14:textId="77777777" w:rsidR="00D646D5" w:rsidRDefault="00D646D5" w:rsidP="00D646D5">
            <w:pPr>
              <w:pStyle w:val="Image"/>
            </w:pPr>
            <w:r>
              <w:t xml:space="preserve">    cin&gt;&gt;l;</w:t>
            </w:r>
          </w:p>
          <w:p w14:paraId="112BB4A7" w14:textId="77777777" w:rsidR="00D646D5" w:rsidRDefault="00D646D5" w:rsidP="00D646D5">
            <w:pPr>
              <w:pStyle w:val="Image"/>
            </w:pPr>
            <w:r>
              <w:t xml:space="preserve">    if(l==1)</w:t>
            </w:r>
          </w:p>
          <w:p w14:paraId="54BE1BD2" w14:textId="77777777" w:rsidR="00D646D5" w:rsidRDefault="00D646D5" w:rsidP="00D646D5">
            <w:pPr>
              <w:pStyle w:val="Image"/>
            </w:pPr>
            <w:r>
              <w:t xml:space="preserve"> {</w:t>
            </w:r>
          </w:p>
          <w:p w14:paraId="1C3E2720" w14:textId="77777777" w:rsidR="00D646D5" w:rsidRDefault="00D646D5" w:rsidP="00D646D5">
            <w:pPr>
              <w:pStyle w:val="Image"/>
            </w:pPr>
            <w:r>
              <w:t xml:space="preserve">float s; </w:t>
            </w:r>
          </w:p>
          <w:p w14:paraId="176FB651" w14:textId="77777777" w:rsidR="00D646D5" w:rsidRDefault="00D646D5" w:rsidP="00D646D5">
            <w:pPr>
              <w:pStyle w:val="Image"/>
            </w:pPr>
            <w:r>
              <w:t xml:space="preserve">        cout&lt;&lt;"Enter new salary "&lt;&lt;endl;</w:t>
            </w:r>
          </w:p>
          <w:p w14:paraId="33B2040A" w14:textId="77777777" w:rsidR="00D646D5" w:rsidRDefault="00D646D5" w:rsidP="00D646D5">
            <w:pPr>
              <w:pStyle w:val="Image"/>
            </w:pPr>
            <w:r>
              <w:t xml:space="preserve">        cin&gt;&gt;s;</w:t>
            </w:r>
          </w:p>
          <w:p w14:paraId="4F51B977" w14:textId="77777777" w:rsidR="00D646D5" w:rsidRDefault="00D646D5" w:rsidP="00D646D5">
            <w:pPr>
              <w:pStyle w:val="Image"/>
            </w:pPr>
            <w:r>
              <w:t xml:space="preserve">        shop.setsal(s);</w:t>
            </w:r>
          </w:p>
          <w:p w14:paraId="0D44EF2A" w14:textId="77777777" w:rsidR="00D646D5" w:rsidRDefault="00D646D5" w:rsidP="00D646D5">
            <w:pPr>
              <w:pStyle w:val="Image"/>
            </w:pPr>
            <w:r>
              <w:t xml:space="preserve"> }</w:t>
            </w:r>
          </w:p>
          <w:p w14:paraId="2897C513" w14:textId="77777777" w:rsidR="00D646D5" w:rsidRDefault="00D646D5" w:rsidP="00D646D5">
            <w:pPr>
              <w:pStyle w:val="Image"/>
            </w:pPr>
            <w:r>
              <w:t xml:space="preserve"> else if(l==2)</w:t>
            </w:r>
          </w:p>
          <w:p w14:paraId="617020D3" w14:textId="77777777" w:rsidR="00D646D5" w:rsidRDefault="00D646D5" w:rsidP="00D646D5">
            <w:pPr>
              <w:pStyle w:val="Image"/>
            </w:pPr>
            <w:r>
              <w:t xml:space="preserve"> {</w:t>
            </w:r>
          </w:p>
          <w:p w14:paraId="25A81DF7" w14:textId="77777777" w:rsidR="00D646D5" w:rsidRDefault="00D646D5" w:rsidP="00D646D5">
            <w:pPr>
              <w:pStyle w:val="Image"/>
            </w:pPr>
            <w:r>
              <w:t>shop.input();</w:t>
            </w:r>
          </w:p>
          <w:p w14:paraId="3D924201" w14:textId="77777777" w:rsidR="00D646D5" w:rsidRDefault="00D646D5" w:rsidP="00D646D5">
            <w:pPr>
              <w:pStyle w:val="Image"/>
            </w:pPr>
            <w:r>
              <w:t xml:space="preserve"> }</w:t>
            </w:r>
          </w:p>
          <w:p w14:paraId="2EFAFFD3" w14:textId="77777777" w:rsidR="00D646D5" w:rsidRDefault="00D646D5" w:rsidP="00D646D5">
            <w:pPr>
              <w:pStyle w:val="Image"/>
            </w:pPr>
            <w:r>
              <w:t>break;</w:t>
            </w:r>
          </w:p>
          <w:p w14:paraId="6E3504DC" w14:textId="77777777" w:rsidR="00D646D5" w:rsidRDefault="00D646D5" w:rsidP="00D646D5">
            <w:pPr>
              <w:pStyle w:val="Image"/>
            </w:pPr>
            <w:r>
              <w:t>}</w:t>
            </w:r>
          </w:p>
          <w:p w14:paraId="03086981" w14:textId="77777777" w:rsidR="00D646D5" w:rsidRDefault="00D646D5" w:rsidP="00D646D5">
            <w:pPr>
              <w:pStyle w:val="Image"/>
            </w:pPr>
            <w:r>
              <w:t>case 4:</w:t>
            </w:r>
          </w:p>
          <w:p w14:paraId="74C43DD2" w14:textId="77777777" w:rsidR="00D646D5" w:rsidRDefault="00D646D5" w:rsidP="00D646D5">
            <w:pPr>
              <w:pStyle w:val="Image"/>
            </w:pPr>
            <w:r>
              <w:t>{</w:t>
            </w:r>
          </w:p>
          <w:p w14:paraId="278497D4" w14:textId="77777777" w:rsidR="00D646D5" w:rsidRDefault="00D646D5" w:rsidP="00D646D5">
            <w:pPr>
              <w:pStyle w:val="Image"/>
            </w:pPr>
            <w:r>
              <w:t>float s,l;</w:t>
            </w:r>
          </w:p>
          <w:p w14:paraId="24C17835" w14:textId="77777777" w:rsidR="00D646D5" w:rsidRDefault="00D646D5" w:rsidP="00D646D5">
            <w:pPr>
              <w:pStyle w:val="Image"/>
            </w:pPr>
          </w:p>
          <w:p w14:paraId="2D2D5B14" w14:textId="77777777" w:rsidR="00D646D5" w:rsidRDefault="00D646D5" w:rsidP="00D646D5">
            <w:pPr>
              <w:pStyle w:val="Image"/>
            </w:pPr>
            <w:r>
              <w:t>cout&lt;&lt;"Enter new salary for receptionist"&lt;&lt;endl;</w:t>
            </w:r>
          </w:p>
          <w:p w14:paraId="400BCF3B" w14:textId="77777777" w:rsidR="00D646D5" w:rsidRDefault="00D646D5" w:rsidP="00D646D5">
            <w:pPr>
              <w:pStyle w:val="Image"/>
            </w:pPr>
            <w:r>
              <w:t>cin&gt;&gt;s;</w:t>
            </w:r>
          </w:p>
          <w:p w14:paraId="2019D06B" w14:textId="77777777" w:rsidR="00D646D5" w:rsidRDefault="00D646D5" w:rsidP="00D646D5">
            <w:pPr>
              <w:pStyle w:val="Image"/>
            </w:pPr>
            <w:r>
              <w:t>rec[0].setsal(s);</w:t>
            </w:r>
          </w:p>
          <w:p w14:paraId="195D6560" w14:textId="77777777" w:rsidR="00D646D5" w:rsidRDefault="00D646D5" w:rsidP="00D646D5">
            <w:pPr>
              <w:pStyle w:val="Image"/>
            </w:pPr>
            <w:r>
              <w:t xml:space="preserve">    break;</w:t>
            </w:r>
          </w:p>
          <w:p w14:paraId="2F06D8CF" w14:textId="77777777" w:rsidR="00D646D5" w:rsidRDefault="00D646D5" w:rsidP="00D646D5">
            <w:pPr>
              <w:pStyle w:val="Image"/>
            </w:pPr>
            <w:r>
              <w:t xml:space="preserve">}    </w:t>
            </w:r>
          </w:p>
          <w:p w14:paraId="34B85B3C" w14:textId="77777777" w:rsidR="00D646D5" w:rsidRDefault="00D646D5" w:rsidP="00D646D5">
            <w:pPr>
              <w:pStyle w:val="Image"/>
            </w:pPr>
            <w:r>
              <w:t>case 5:</w:t>
            </w:r>
          </w:p>
          <w:p w14:paraId="1F90E511" w14:textId="77777777" w:rsidR="00D646D5" w:rsidRDefault="00D646D5" w:rsidP="00D646D5">
            <w:pPr>
              <w:pStyle w:val="Image"/>
            </w:pPr>
            <w:r>
              <w:t>{</w:t>
            </w:r>
          </w:p>
          <w:p w14:paraId="14B06F9B" w14:textId="77777777" w:rsidR="00D646D5" w:rsidRDefault="00D646D5" w:rsidP="00D646D5">
            <w:pPr>
              <w:pStyle w:val="Image"/>
            </w:pPr>
            <w:r>
              <w:t xml:space="preserve">    loop=0;</w:t>
            </w:r>
          </w:p>
          <w:p w14:paraId="4FB64A26" w14:textId="77777777" w:rsidR="00D646D5" w:rsidRDefault="00D646D5" w:rsidP="00D646D5">
            <w:pPr>
              <w:pStyle w:val="Image"/>
            </w:pPr>
            <w:r>
              <w:t xml:space="preserve">    break;</w:t>
            </w:r>
          </w:p>
          <w:p w14:paraId="1F478087" w14:textId="77777777" w:rsidR="00D646D5" w:rsidRDefault="00D646D5" w:rsidP="00D646D5">
            <w:pPr>
              <w:pStyle w:val="Image"/>
            </w:pPr>
            <w:r>
              <w:t>}</w:t>
            </w:r>
          </w:p>
          <w:p w14:paraId="151A8407" w14:textId="77777777" w:rsidR="00D646D5" w:rsidRDefault="00D646D5" w:rsidP="00D646D5">
            <w:pPr>
              <w:pStyle w:val="Image"/>
            </w:pPr>
            <w:r>
              <w:t>default:</w:t>
            </w:r>
          </w:p>
          <w:p w14:paraId="3547B0DF" w14:textId="77777777" w:rsidR="00D646D5" w:rsidRDefault="00D646D5" w:rsidP="00D646D5">
            <w:pPr>
              <w:pStyle w:val="Image"/>
            </w:pPr>
            <w:r>
              <w:t xml:space="preserve">    break;</w:t>
            </w:r>
          </w:p>
          <w:p w14:paraId="1A593AEC" w14:textId="77777777" w:rsidR="00D646D5" w:rsidRDefault="00D646D5" w:rsidP="00D646D5">
            <w:pPr>
              <w:pStyle w:val="Image"/>
            </w:pPr>
            <w:r>
              <w:t>}</w:t>
            </w:r>
          </w:p>
          <w:p w14:paraId="6C363664" w14:textId="77777777" w:rsidR="00D646D5" w:rsidRDefault="00D646D5" w:rsidP="00D646D5">
            <w:pPr>
              <w:pStyle w:val="Image"/>
            </w:pPr>
            <w:r>
              <w:t>}</w:t>
            </w:r>
          </w:p>
          <w:p w14:paraId="76D17F2E" w14:textId="77777777" w:rsidR="00D646D5" w:rsidRDefault="00D646D5" w:rsidP="00D646D5">
            <w:pPr>
              <w:pStyle w:val="Image"/>
            </w:pPr>
            <w:r>
              <w:t>}</w:t>
            </w:r>
          </w:p>
          <w:p w14:paraId="5E08F46E" w14:textId="77777777" w:rsidR="00D646D5" w:rsidRDefault="00D646D5" w:rsidP="00D646D5">
            <w:pPr>
              <w:pStyle w:val="Image"/>
            </w:pPr>
          </w:p>
          <w:p w14:paraId="18960F62" w14:textId="77777777" w:rsidR="00D646D5" w:rsidRDefault="00D646D5" w:rsidP="00D646D5">
            <w:pPr>
              <w:pStyle w:val="Image"/>
            </w:pPr>
            <w:r>
              <w:t xml:space="preserve">                        //-------------checkout function---------------------//</w:t>
            </w:r>
          </w:p>
          <w:p w14:paraId="4FD8D9E6" w14:textId="77777777" w:rsidR="00D646D5" w:rsidRDefault="00D646D5" w:rsidP="00D646D5">
            <w:pPr>
              <w:pStyle w:val="Image"/>
            </w:pPr>
          </w:p>
          <w:p w14:paraId="4D2C2857" w14:textId="77777777" w:rsidR="00D646D5" w:rsidRDefault="00D646D5" w:rsidP="00D646D5">
            <w:pPr>
              <w:pStyle w:val="Image"/>
            </w:pPr>
            <w:r>
              <w:t>void checkout()</w:t>
            </w:r>
          </w:p>
          <w:p w14:paraId="32147F00" w14:textId="77777777" w:rsidR="00D646D5" w:rsidRDefault="00D646D5" w:rsidP="00D646D5">
            <w:pPr>
              <w:pStyle w:val="Image"/>
            </w:pPr>
            <w:r>
              <w:t>{</w:t>
            </w:r>
          </w:p>
          <w:p w14:paraId="57590455" w14:textId="77777777" w:rsidR="00D646D5" w:rsidRDefault="00D646D5" w:rsidP="00D646D5">
            <w:pPr>
              <w:pStyle w:val="Image"/>
            </w:pPr>
            <w:r>
              <w:t xml:space="preserve">    float set;</w:t>
            </w:r>
          </w:p>
          <w:p w14:paraId="0D0808D9" w14:textId="77777777" w:rsidR="00D646D5" w:rsidRDefault="00D646D5" w:rsidP="00D646D5">
            <w:pPr>
              <w:pStyle w:val="Image"/>
            </w:pPr>
            <w:r>
              <w:t xml:space="preserve">    cout&lt;&lt;"************************Thank you for your stay************************"&lt;&lt;endl;</w:t>
            </w:r>
          </w:p>
          <w:p w14:paraId="084829C1" w14:textId="77777777" w:rsidR="00D646D5" w:rsidRDefault="00D646D5" w:rsidP="00D646D5">
            <w:pPr>
              <w:pStyle w:val="Image"/>
            </w:pPr>
            <w:r>
              <w:t xml:space="preserve">    t_bill=bill+chf.get_bill();</w:t>
            </w:r>
          </w:p>
          <w:p w14:paraId="53767813" w14:textId="77777777" w:rsidR="00D646D5" w:rsidRDefault="00D646D5" w:rsidP="00D646D5">
            <w:pPr>
              <w:pStyle w:val="Image"/>
            </w:pPr>
            <w:r>
              <w:t xml:space="preserve">    cout&lt;&lt;"The Total bill for your stay:  "&lt;&lt;bill&lt;&lt;endl;</w:t>
            </w:r>
          </w:p>
          <w:p w14:paraId="02E95C21" w14:textId="77777777" w:rsidR="00D646D5" w:rsidRDefault="00D646D5" w:rsidP="00D646D5">
            <w:pPr>
              <w:pStyle w:val="Image"/>
            </w:pPr>
            <w:r>
              <w:t xml:space="preserve">    cout&lt;&lt;"The bill for your food orders: "&lt;&lt;chf.get_bill()&lt;&lt;endl;</w:t>
            </w:r>
          </w:p>
          <w:p w14:paraId="4D800EB1" w14:textId="77777777" w:rsidR="00D646D5" w:rsidRDefault="00D646D5" w:rsidP="00D646D5">
            <w:pPr>
              <w:pStyle w:val="Image"/>
            </w:pPr>
            <w:r>
              <w:t xml:space="preserve">    chf.set_bill(0.0);</w:t>
            </w:r>
          </w:p>
          <w:p w14:paraId="44C078B1" w14:textId="77777777" w:rsidR="00D646D5" w:rsidRDefault="00D646D5" w:rsidP="00D646D5">
            <w:pPr>
              <w:pStyle w:val="Image"/>
            </w:pPr>
            <w:r>
              <w:t xml:space="preserve">    cout&lt;&lt;"                   total bill: "&lt;&lt;t_bill&lt;&lt;endl&lt;&lt;"enter your payment"&lt;&lt;endl;</w:t>
            </w:r>
          </w:p>
          <w:p w14:paraId="26E2E75C" w14:textId="77777777" w:rsidR="00D646D5" w:rsidRDefault="00D646D5" w:rsidP="00D646D5">
            <w:pPr>
              <w:pStyle w:val="Image"/>
            </w:pPr>
            <w:r>
              <w:t xml:space="preserve">    cin&gt;&gt;pay;</w:t>
            </w:r>
          </w:p>
          <w:p w14:paraId="69D26BB7" w14:textId="77777777" w:rsidR="00D646D5" w:rsidRDefault="00D646D5" w:rsidP="00D646D5">
            <w:pPr>
              <w:pStyle w:val="Image"/>
            </w:pPr>
            <w:r>
              <w:t xml:space="preserve">    set=pay-t_bill;</w:t>
            </w:r>
          </w:p>
          <w:p w14:paraId="487B4DA1" w14:textId="77777777" w:rsidR="00D646D5" w:rsidRDefault="00D646D5" w:rsidP="00D646D5">
            <w:pPr>
              <w:pStyle w:val="Image"/>
            </w:pPr>
            <w:r>
              <w:t xml:space="preserve">    cout&lt;&lt;"              amount returned: "&lt;&lt;set&lt;&lt;endl;</w:t>
            </w:r>
          </w:p>
          <w:p w14:paraId="3D5E06E2" w14:textId="77777777" w:rsidR="00D646D5" w:rsidRDefault="00D646D5" w:rsidP="00D646D5">
            <w:pPr>
              <w:pStyle w:val="Image"/>
            </w:pPr>
            <w:r>
              <w:t xml:space="preserve">    f.setbudget(t_bill);</w:t>
            </w:r>
          </w:p>
          <w:p w14:paraId="5B3AED6F" w14:textId="77777777" w:rsidR="00D646D5" w:rsidRDefault="00D646D5" w:rsidP="00D646D5">
            <w:pPr>
              <w:pStyle w:val="Image"/>
            </w:pPr>
            <w:r>
              <w:t xml:space="preserve">   </w:t>
            </w:r>
          </w:p>
          <w:p w14:paraId="7EB39349" w14:textId="77777777" w:rsidR="00D646D5" w:rsidRDefault="00D646D5" w:rsidP="00D646D5">
            <w:pPr>
              <w:pStyle w:val="Image"/>
            </w:pPr>
            <w:r>
              <w:t>}</w:t>
            </w:r>
          </w:p>
          <w:p w14:paraId="4A26612A" w14:textId="77777777" w:rsidR="00D646D5" w:rsidRDefault="00D646D5" w:rsidP="00D646D5">
            <w:pPr>
              <w:pStyle w:val="Image"/>
            </w:pPr>
          </w:p>
          <w:p w14:paraId="3D6A55A9" w14:textId="77777777" w:rsidR="00D646D5" w:rsidRDefault="00D646D5" w:rsidP="00D646D5">
            <w:pPr>
              <w:pStyle w:val="Image"/>
            </w:pPr>
            <w:r>
              <w:lastRenderedPageBreak/>
              <w:t>//-------------------------------------------------------------------------------------------//</w:t>
            </w:r>
          </w:p>
          <w:p w14:paraId="33650039" w14:textId="77777777" w:rsidR="00D646D5" w:rsidRDefault="00D646D5" w:rsidP="00D646D5">
            <w:pPr>
              <w:pStyle w:val="Image"/>
            </w:pPr>
            <w:r>
              <w:t>//                                       WORK FUNCTION                                      //</w:t>
            </w:r>
          </w:p>
          <w:p w14:paraId="44C65DA7" w14:textId="77777777" w:rsidR="00D646D5" w:rsidRDefault="00D646D5" w:rsidP="00D646D5">
            <w:pPr>
              <w:pStyle w:val="Image"/>
            </w:pPr>
            <w:r>
              <w:t>//------------------------------------------------------------------------------------------//</w:t>
            </w:r>
          </w:p>
          <w:p w14:paraId="0903AC6F" w14:textId="77777777" w:rsidR="00D646D5" w:rsidRDefault="00D646D5" w:rsidP="00D646D5">
            <w:pPr>
              <w:pStyle w:val="Image"/>
            </w:pPr>
            <w:r>
              <w:t>void work()</w:t>
            </w:r>
          </w:p>
          <w:p w14:paraId="6CFACCDA" w14:textId="77777777" w:rsidR="00D646D5" w:rsidRDefault="00D646D5" w:rsidP="00D646D5">
            <w:pPr>
              <w:pStyle w:val="Image"/>
            </w:pPr>
            <w:r>
              <w:t>{</w:t>
            </w:r>
          </w:p>
          <w:p w14:paraId="6C91BFAD" w14:textId="77777777" w:rsidR="00D646D5" w:rsidRDefault="00D646D5" w:rsidP="00D646D5">
            <w:pPr>
              <w:pStyle w:val="Image"/>
            </w:pPr>
            <w:r>
              <w:t xml:space="preserve">   </w:t>
            </w:r>
          </w:p>
          <w:p w14:paraId="2E73530C" w14:textId="77777777" w:rsidR="00D646D5" w:rsidRDefault="00D646D5" w:rsidP="00D646D5">
            <w:pPr>
              <w:pStyle w:val="Image"/>
            </w:pPr>
            <w:r>
              <w:t xml:space="preserve">    int j=1,ans1,rm_choice,nof_days,rent;</w:t>
            </w:r>
          </w:p>
          <w:p w14:paraId="1945CF4D" w14:textId="77777777" w:rsidR="00D646D5" w:rsidRDefault="00D646D5" w:rsidP="00D646D5">
            <w:pPr>
              <w:pStyle w:val="Image"/>
            </w:pPr>
            <w:r>
              <w:t xml:space="preserve">    </w:t>
            </w:r>
          </w:p>
          <w:p w14:paraId="262E6B94" w14:textId="77777777" w:rsidR="00D646D5" w:rsidRDefault="00D646D5" w:rsidP="00D646D5">
            <w:pPr>
              <w:pStyle w:val="Image"/>
            </w:pPr>
            <w:r>
              <w:t xml:space="preserve">   //QUE LOGIC START </w:t>
            </w:r>
          </w:p>
          <w:p w14:paraId="5DE1E5DB" w14:textId="77777777" w:rsidR="00D646D5" w:rsidRDefault="00D646D5" w:rsidP="00D646D5">
            <w:pPr>
              <w:pStyle w:val="Image"/>
            </w:pPr>
            <w:r>
              <w:t xml:space="preserve">  if(choice==1) //parking+shop</w:t>
            </w:r>
          </w:p>
          <w:p w14:paraId="3E3BDB46" w14:textId="77777777" w:rsidR="00D646D5" w:rsidRDefault="00D646D5" w:rsidP="00D646D5">
            <w:pPr>
              <w:pStyle w:val="Image"/>
            </w:pPr>
            <w:r>
              <w:t xml:space="preserve">  {</w:t>
            </w:r>
          </w:p>
          <w:p w14:paraId="1957E8AB" w14:textId="77777777" w:rsidR="00D646D5" w:rsidRDefault="00D646D5" w:rsidP="00D646D5">
            <w:pPr>
              <w:pStyle w:val="Image"/>
            </w:pPr>
            <w:r>
              <w:t xml:space="preserve">    for(int i=1;i&lt;=no_c;i++) //loop for customers</w:t>
            </w:r>
          </w:p>
          <w:p w14:paraId="5C85B299" w14:textId="77777777" w:rsidR="00D646D5" w:rsidRDefault="00D646D5" w:rsidP="00D646D5">
            <w:pPr>
              <w:pStyle w:val="Image"/>
            </w:pPr>
            <w:r>
              <w:t xml:space="preserve">    {</w:t>
            </w:r>
          </w:p>
          <w:p w14:paraId="1021868E" w14:textId="77777777" w:rsidR="00D646D5" w:rsidRDefault="00D646D5" w:rsidP="00D646D5">
            <w:pPr>
              <w:pStyle w:val="Image"/>
            </w:pPr>
            <w:r>
              <w:t xml:space="preserve">        cout&lt;&lt;"-------CUSTOMER#"&lt;&lt;i&lt;&lt;"----------"&lt;&lt;endl;</w:t>
            </w:r>
          </w:p>
          <w:p w14:paraId="7133A96F" w14:textId="77777777" w:rsidR="00D646D5" w:rsidRDefault="00D646D5" w:rsidP="00D646D5">
            <w:pPr>
              <w:pStyle w:val="Image"/>
            </w:pPr>
            <w:r>
              <w:t xml:space="preserve">        if(i%(no_rec)==0) </w:t>
            </w:r>
          </w:p>
          <w:p w14:paraId="65F7FBD6" w14:textId="77777777" w:rsidR="00D646D5" w:rsidRDefault="00D646D5" w:rsidP="00D646D5">
            <w:pPr>
              <w:pStyle w:val="Image"/>
            </w:pPr>
            <w:r>
              <w:t xml:space="preserve">        {</w:t>
            </w:r>
          </w:p>
          <w:p w14:paraId="75852BF6" w14:textId="77777777" w:rsidR="00D646D5" w:rsidRDefault="00D646D5" w:rsidP="00D646D5">
            <w:pPr>
              <w:pStyle w:val="Image"/>
            </w:pPr>
            <w:r>
              <w:t xml:space="preserve">            j=1;//LOGIC</w:t>
            </w:r>
          </w:p>
          <w:p w14:paraId="10F479CD" w14:textId="77777777" w:rsidR="00D646D5" w:rsidRDefault="00D646D5" w:rsidP="00D646D5">
            <w:pPr>
              <w:pStyle w:val="Image"/>
            </w:pPr>
            <w:r>
              <w:t xml:space="preserve">            p.working2() ;</w:t>
            </w:r>
          </w:p>
          <w:p w14:paraId="0DF163A6" w14:textId="77777777" w:rsidR="00D646D5" w:rsidRDefault="00D646D5" w:rsidP="00D646D5">
            <w:pPr>
              <w:pStyle w:val="Image"/>
            </w:pPr>
            <w:r>
              <w:t xml:space="preserve">          cus[i-1].input_hotel();</w:t>
            </w:r>
          </w:p>
          <w:p w14:paraId="0088974C" w14:textId="77777777" w:rsidR="00D646D5" w:rsidRDefault="00D646D5" w:rsidP="00D646D5">
            <w:pPr>
              <w:pStyle w:val="Image"/>
            </w:pPr>
            <w:r>
              <w:t xml:space="preserve">            rec[j-1].filing2(cus[i-1]);</w:t>
            </w:r>
          </w:p>
          <w:p w14:paraId="1320F6BC" w14:textId="77777777" w:rsidR="00D646D5" w:rsidRDefault="00D646D5" w:rsidP="00D646D5">
            <w:pPr>
              <w:pStyle w:val="Image"/>
            </w:pPr>
            <w:r>
              <w:t xml:space="preserve">        cout&lt;&lt;"enter the type of room you wish to book your options are as following"&lt;&lt;endl;</w:t>
            </w:r>
          </w:p>
          <w:p w14:paraId="72A63FA5" w14:textId="77777777" w:rsidR="00D646D5" w:rsidRDefault="00D646D5" w:rsidP="00D646D5">
            <w:pPr>
              <w:pStyle w:val="Image"/>
            </w:pPr>
            <w:r>
              <w:t xml:space="preserve">        for(int i=0;i&lt;no_r;i++)</w:t>
            </w:r>
          </w:p>
          <w:p w14:paraId="6EE48EDE" w14:textId="77777777" w:rsidR="00D646D5" w:rsidRDefault="00D646D5" w:rsidP="00D646D5">
            <w:pPr>
              <w:pStyle w:val="Image"/>
            </w:pPr>
            <w:r>
              <w:t xml:space="preserve">        {</w:t>
            </w:r>
          </w:p>
          <w:p w14:paraId="5149CEDD" w14:textId="77777777" w:rsidR="00D646D5" w:rsidRDefault="00D646D5" w:rsidP="00D646D5">
            <w:pPr>
              <w:pStyle w:val="Image"/>
            </w:pPr>
            <w:r>
              <w:t xml:space="preserve">            cout&lt;&lt;i+1&lt;&lt;" "&lt;&lt;rm[i].get_typofroom()&lt;&lt;endl;</w:t>
            </w:r>
          </w:p>
          <w:p w14:paraId="1791C3A3" w14:textId="77777777" w:rsidR="00D646D5" w:rsidRDefault="00D646D5" w:rsidP="00D646D5">
            <w:pPr>
              <w:pStyle w:val="Image"/>
            </w:pPr>
            <w:r>
              <w:t xml:space="preserve">        }</w:t>
            </w:r>
          </w:p>
          <w:p w14:paraId="4E0B0567" w14:textId="77777777" w:rsidR="00D646D5" w:rsidRDefault="00D646D5" w:rsidP="00D646D5">
            <w:pPr>
              <w:pStyle w:val="Image"/>
            </w:pPr>
            <w:r>
              <w:t xml:space="preserve">        cin&gt;&gt;rm_choice;</w:t>
            </w:r>
          </w:p>
          <w:p w14:paraId="17DB1B4F" w14:textId="77777777" w:rsidR="00D646D5" w:rsidRDefault="00D646D5" w:rsidP="00D646D5">
            <w:pPr>
              <w:pStyle w:val="Image"/>
            </w:pPr>
            <w:r>
              <w:t xml:space="preserve">        rm_choice=rm_choice-1;</w:t>
            </w:r>
          </w:p>
          <w:p w14:paraId="4BB365D6" w14:textId="77777777" w:rsidR="00D646D5" w:rsidRDefault="00D646D5" w:rsidP="00D646D5">
            <w:pPr>
              <w:pStyle w:val="Image"/>
            </w:pPr>
            <w:r>
              <w:t xml:space="preserve">        rm[rm_choice].set_booking(true);</w:t>
            </w:r>
          </w:p>
          <w:p w14:paraId="3C56AF2A" w14:textId="77777777" w:rsidR="00D646D5" w:rsidRDefault="00D646D5" w:rsidP="00D646D5">
            <w:pPr>
              <w:pStyle w:val="Image"/>
            </w:pPr>
            <w:r>
              <w:t xml:space="preserve">        cout&lt;&lt;"enter your no.of days for stay"&lt;&lt;endl;</w:t>
            </w:r>
          </w:p>
          <w:p w14:paraId="648AB1BA" w14:textId="77777777" w:rsidR="00D646D5" w:rsidRDefault="00D646D5" w:rsidP="00D646D5">
            <w:pPr>
              <w:pStyle w:val="Image"/>
            </w:pPr>
            <w:r>
              <w:t xml:space="preserve">        cin&gt;&gt;nof_days;</w:t>
            </w:r>
          </w:p>
          <w:p w14:paraId="37D113BF" w14:textId="77777777" w:rsidR="00D646D5" w:rsidRDefault="00D646D5" w:rsidP="00D646D5">
            <w:pPr>
              <w:pStyle w:val="Image"/>
            </w:pPr>
            <w:r>
              <w:t xml:space="preserve">        bill=nof_days*rm[rm_choice].get_price();</w:t>
            </w:r>
          </w:p>
          <w:p w14:paraId="6AEF64CB" w14:textId="77777777" w:rsidR="00D646D5" w:rsidRDefault="00D646D5" w:rsidP="00D646D5">
            <w:pPr>
              <w:pStyle w:val="Image"/>
            </w:pPr>
            <w:r>
              <w:t xml:space="preserve">         </w:t>
            </w:r>
          </w:p>
          <w:p w14:paraId="7CFABADA" w14:textId="77777777" w:rsidR="00D646D5" w:rsidRDefault="00D646D5" w:rsidP="00D646D5">
            <w:pPr>
              <w:pStyle w:val="Image"/>
            </w:pPr>
            <w:r>
              <w:t xml:space="preserve">        do{</w:t>
            </w:r>
          </w:p>
          <w:p w14:paraId="39DF27D2" w14:textId="77777777" w:rsidR="00D646D5" w:rsidRDefault="00D646D5" w:rsidP="00D646D5">
            <w:pPr>
              <w:pStyle w:val="Image"/>
            </w:pPr>
            <w:r>
              <w:t xml:space="preserve">        cout&lt;&lt;"enter the number for the service you wish to access"&lt;&lt;endl</w:t>
            </w:r>
          </w:p>
          <w:p w14:paraId="4107690C" w14:textId="77777777" w:rsidR="00D646D5" w:rsidRDefault="00D646D5" w:rsidP="00D646D5">
            <w:pPr>
              <w:pStyle w:val="Image"/>
            </w:pPr>
            <w:r>
              <w:t xml:space="preserve">        &lt;&lt;"1.Room Service (cleaning) "&lt;&lt;endl</w:t>
            </w:r>
          </w:p>
          <w:p w14:paraId="5455CF52" w14:textId="77777777" w:rsidR="00D646D5" w:rsidRDefault="00D646D5" w:rsidP="00D646D5">
            <w:pPr>
              <w:pStyle w:val="Image"/>
            </w:pPr>
            <w:r>
              <w:t xml:space="preserve">        &lt;&lt;"2.Visit Shop"&lt;&lt;endl</w:t>
            </w:r>
          </w:p>
          <w:p w14:paraId="7AFF4E15" w14:textId="77777777" w:rsidR="00D646D5" w:rsidRDefault="00D646D5" w:rsidP="00D646D5">
            <w:pPr>
              <w:pStyle w:val="Image"/>
            </w:pPr>
            <w:r>
              <w:t xml:space="preserve">        &lt;&lt;"0.to leave"&lt;&lt;endl;</w:t>
            </w:r>
          </w:p>
          <w:p w14:paraId="2F637EE8" w14:textId="77777777" w:rsidR="00D646D5" w:rsidRDefault="00D646D5" w:rsidP="00D646D5">
            <w:pPr>
              <w:pStyle w:val="Image"/>
            </w:pPr>
            <w:r>
              <w:t xml:space="preserve">        cin&gt;&gt;ans1;</w:t>
            </w:r>
          </w:p>
          <w:p w14:paraId="170846C0" w14:textId="77777777" w:rsidR="00D646D5" w:rsidRDefault="00D646D5" w:rsidP="00D646D5">
            <w:pPr>
              <w:pStyle w:val="Image"/>
            </w:pPr>
          </w:p>
          <w:p w14:paraId="338EFDA1" w14:textId="77777777" w:rsidR="00D646D5" w:rsidRDefault="00D646D5" w:rsidP="00D646D5">
            <w:pPr>
              <w:pStyle w:val="Image"/>
            </w:pPr>
            <w:r>
              <w:t xml:space="preserve">          switch(ans1)</w:t>
            </w:r>
          </w:p>
          <w:p w14:paraId="0FA4E714" w14:textId="77777777" w:rsidR="00D646D5" w:rsidRDefault="00D646D5" w:rsidP="00D646D5">
            <w:pPr>
              <w:pStyle w:val="Image"/>
            </w:pPr>
            <w:r>
              <w:t xml:space="preserve">          {</w:t>
            </w:r>
          </w:p>
          <w:p w14:paraId="444198B9" w14:textId="77777777" w:rsidR="00D646D5" w:rsidRDefault="00D646D5" w:rsidP="00D646D5">
            <w:pPr>
              <w:pStyle w:val="Image"/>
            </w:pPr>
            <w:r>
              <w:t xml:space="preserve">            case 1:</w:t>
            </w:r>
          </w:p>
          <w:p w14:paraId="238CBC5D" w14:textId="77777777" w:rsidR="00D646D5" w:rsidRDefault="00D646D5" w:rsidP="00D646D5">
            <w:pPr>
              <w:pStyle w:val="Image"/>
            </w:pPr>
            <w:r>
              <w:t xml:space="preserve">            {</w:t>
            </w:r>
          </w:p>
          <w:p w14:paraId="6922F660" w14:textId="77777777" w:rsidR="00D646D5" w:rsidRDefault="00D646D5" w:rsidP="00D646D5">
            <w:pPr>
              <w:pStyle w:val="Image"/>
            </w:pPr>
            <w:r>
              <w:t xml:space="preserve">                clean.customercall();</w:t>
            </w:r>
          </w:p>
          <w:p w14:paraId="7D52C2B9" w14:textId="77777777" w:rsidR="00D646D5" w:rsidRDefault="00D646D5" w:rsidP="00D646D5">
            <w:pPr>
              <w:pStyle w:val="Image"/>
            </w:pPr>
            <w:r>
              <w:t xml:space="preserve">            }</w:t>
            </w:r>
          </w:p>
          <w:p w14:paraId="6B052B17" w14:textId="77777777" w:rsidR="00D646D5" w:rsidRDefault="00D646D5" w:rsidP="00D646D5">
            <w:pPr>
              <w:pStyle w:val="Image"/>
            </w:pPr>
            <w:r>
              <w:t xml:space="preserve">            break;</w:t>
            </w:r>
          </w:p>
          <w:p w14:paraId="4053032C" w14:textId="77777777" w:rsidR="00D646D5" w:rsidRDefault="00D646D5" w:rsidP="00D646D5">
            <w:pPr>
              <w:pStyle w:val="Image"/>
            </w:pPr>
            <w:r>
              <w:t xml:space="preserve">             case 2:</w:t>
            </w:r>
          </w:p>
          <w:p w14:paraId="4BAD8587" w14:textId="77777777" w:rsidR="00D646D5" w:rsidRDefault="00D646D5" w:rsidP="00D646D5">
            <w:pPr>
              <w:pStyle w:val="Image"/>
            </w:pPr>
            <w:r>
              <w:t xml:space="preserve">            {</w:t>
            </w:r>
          </w:p>
          <w:p w14:paraId="5AE85E03" w14:textId="77777777" w:rsidR="00D646D5" w:rsidRDefault="00D646D5" w:rsidP="00D646D5">
            <w:pPr>
              <w:pStyle w:val="Image"/>
            </w:pPr>
            <w:r>
              <w:t xml:space="preserve">                shop.workfunction();</w:t>
            </w:r>
          </w:p>
          <w:p w14:paraId="1F6B8E5B" w14:textId="77777777" w:rsidR="00D646D5" w:rsidRDefault="00D646D5" w:rsidP="00D646D5">
            <w:pPr>
              <w:pStyle w:val="Image"/>
            </w:pPr>
            <w:r>
              <w:t xml:space="preserve">            }</w:t>
            </w:r>
          </w:p>
          <w:p w14:paraId="7C40F6CC" w14:textId="77777777" w:rsidR="00D646D5" w:rsidRDefault="00D646D5" w:rsidP="00D646D5">
            <w:pPr>
              <w:pStyle w:val="Image"/>
            </w:pPr>
            <w:r>
              <w:t xml:space="preserve">            break;</w:t>
            </w:r>
          </w:p>
          <w:p w14:paraId="6348E3B9" w14:textId="77777777" w:rsidR="00D646D5" w:rsidRDefault="00D646D5" w:rsidP="00D646D5">
            <w:pPr>
              <w:pStyle w:val="Image"/>
            </w:pPr>
            <w:r>
              <w:t xml:space="preserve">          }</w:t>
            </w:r>
          </w:p>
          <w:p w14:paraId="7E551488" w14:textId="77777777" w:rsidR="00D646D5" w:rsidRDefault="00D646D5" w:rsidP="00D646D5">
            <w:pPr>
              <w:pStyle w:val="Image"/>
            </w:pPr>
          </w:p>
          <w:p w14:paraId="2101ADEE" w14:textId="77777777" w:rsidR="00D646D5" w:rsidRDefault="00D646D5" w:rsidP="00D646D5">
            <w:pPr>
              <w:pStyle w:val="Image"/>
            </w:pPr>
            <w:r>
              <w:t xml:space="preserve">        </w:t>
            </w:r>
          </w:p>
          <w:p w14:paraId="587A3523" w14:textId="77777777" w:rsidR="00D646D5" w:rsidRDefault="00D646D5" w:rsidP="00D646D5">
            <w:pPr>
              <w:pStyle w:val="Image"/>
            </w:pPr>
            <w:r>
              <w:t xml:space="preserve">        }while(ans1!=0);</w:t>
            </w:r>
          </w:p>
          <w:p w14:paraId="635569F6" w14:textId="77777777" w:rsidR="00D646D5" w:rsidRDefault="00D646D5" w:rsidP="00D646D5">
            <w:pPr>
              <w:pStyle w:val="Image"/>
            </w:pPr>
            <w:r>
              <w:t xml:space="preserve">        </w:t>
            </w:r>
          </w:p>
          <w:p w14:paraId="5ECEF1EF" w14:textId="77777777" w:rsidR="00D646D5" w:rsidRDefault="00D646D5" w:rsidP="00D646D5">
            <w:pPr>
              <w:pStyle w:val="Image"/>
            </w:pPr>
            <w:r>
              <w:t xml:space="preserve">     checkout();</w:t>
            </w:r>
          </w:p>
          <w:p w14:paraId="4424496C" w14:textId="77777777" w:rsidR="00D646D5" w:rsidRDefault="00D646D5" w:rsidP="00D646D5">
            <w:pPr>
              <w:pStyle w:val="Image"/>
            </w:pPr>
            <w:r>
              <w:lastRenderedPageBreak/>
              <w:t xml:space="preserve">     clean.workfunction();</w:t>
            </w:r>
          </w:p>
          <w:p w14:paraId="3F2187C8" w14:textId="77777777" w:rsidR="00D646D5" w:rsidRDefault="00D646D5" w:rsidP="00D646D5">
            <w:pPr>
              <w:pStyle w:val="Image"/>
            </w:pPr>
          </w:p>
          <w:p w14:paraId="0462CB71" w14:textId="77777777" w:rsidR="00D646D5" w:rsidRDefault="00D646D5" w:rsidP="00D646D5">
            <w:pPr>
              <w:pStyle w:val="Image"/>
            </w:pPr>
            <w:r>
              <w:t xml:space="preserve">            j++;</w:t>
            </w:r>
          </w:p>
          <w:p w14:paraId="5D2361FA" w14:textId="77777777" w:rsidR="00D646D5" w:rsidRDefault="00D646D5" w:rsidP="00D646D5">
            <w:pPr>
              <w:pStyle w:val="Image"/>
            </w:pPr>
          </w:p>
          <w:p w14:paraId="317288F1" w14:textId="77777777" w:rsidR="00D646D5" w:rsidRDefault="00D646D5" w:rsidP="00D646D5">
            <w:pPr>
              <w:pStyle w:val="Image"/>
            </w:pPr>
            <w:r>
              <w:t xml:space="preserve">              </w:t>
            </w:r>
          </w:p>
          <w:p w14:paraId="11FC4638" w14:textId="77777777" w:rsidR="00D646D5" w:rsidRDefault="00D646D5" w:rsidP="00D646D5">
            <w:pPr>
              <w:pStyle w:val="Image"/>
            </w:pPr>
            <w:r>
              <w:t xml:space="preserve">        }else</w:t>
            </w:r>
          </w:p>
          <w:p w14:paraId="161E7C75" w14:textId="77777777" w:rsidR="00D646D5" w:rsidRDefault="00D646D5" w:rsidP="00D646D5">
            <w:pPr>
              <w:pStyle w:val="Image"/>
            </w:pPr>
            <w:r>
              <w:t xml:space="preserve">        {</w:t>
            </w:r>
          </w:p>
          <w:p w14:paraId="2A994B21" w14:textId="77777777" w:rsidR="00D646D5" w:rsidRDefault="00D646D5" w:rsidP="00D646D5">
            <w:pPr>
              <w:pStyle w:val="Image"/>
            </w:pPr>
            <w:r>
              <w:t xml:space="preserve">            p.working2() ;</w:t>
            </w:r>
          </w:p>
          <w:p w14:paraId="55E3F46C" w14:textId="77777777" w:rsidR="00D646D5" w:rsidRDefault="00D646D5" w:rsidP="00D646D5">
            <w:pPr>
              <w:pStyle w:val="Image"/>
            </w:pPr>
            <w:r>
              <w:t xml:space="preserve">           cus[i-1].input_hotel();  </w:t>
            </w:r>
          </w:p>
          <w:p w14:paraId="2524BF5C" w14:textId="77777777" w:rsidR="00D646D5" w:rsidRDefault="00D646D5" w:rsidP="00D646D5">
            <w:pPr>
              <w:pStyle w:val="Image"/>
            </w:pPr>
            <w:r>
              <w:t xml:space="preserve">            rec[j-1].filing2(cus[i-1]);</w:t>
            </w:r>
          </w:p>
          <w:p w14:paraId="0DCDE406" w14:textId="77777777" w:rsidR="00D646D5" w:rsidRDefault="00D646D5" w:rsidP="00D646D5">
            <w:pPr>
              <w:pStyle w:val="Image"/>
            </w:pPr>
            <w:r>
              <w:t xml:space="preserve">        cout&lt;&lt;"enter the type of room you wish to book your options are as following"&lt;&lt;endl;</w:t>
            </w:r>
          </w:p>
          <w:p w14:paraId="2EB1651D" w14:textId="77777777" w:rsidR="00D646D5" w:rsidRDefault="00D646D5" w:rsidP="00D646D5">
            <w:pPr>
              <w:pStyle w:val="Image"/>
            </w:pPr>
            <w:r>
              <w:t xml:space="preserve">        for(int i=0;i&lt;no_r;i++)</w:t>
            </w:r>
          </w:p>
          <w:p w14:paraId="6680E672" w14:textId="77777777" w:rsidR="00D646D5" w:rsidRDefault="00D646D5" w:rsidP="00D646D5">
            <w:pPr>
              <w:pStyle w:val="Image"/>
            </w:pPr>
            <w:r>
              <w:t xml:space="preserve">        {</w:t>
            </w:r>
          </w:p>
          <w:p w14:paraId="7A15863E" w14:textId="77777777" w:rsidR="00D646D5" w:rsidRDefault="00D646D5" w:rsidP="00D646D5">
            <w:pPr>
              <w:pStyle w:val="Image"/>
            </w:pPr>
            <w:r>
              <w:t xml:space="preserve">           cout&lt;&lt;i+1&lt;&lt;" "&lt;&lt;rm[i].get_typofroom()&lt;&lt;endl;</w:t>
            </w:r>
          </w:p>
          <w:p w14:paraId="26CBE8C5" w14:textId="77777777" w:rsidR="00D646D5" w:rsidRDefault="00D646D5" w:rsidP="00D646D5">
            <w:pPr>
              <w:pStyle w:val="Image"/>
            </w:pPr>
            <w:r>
              <w:t xml:space="preserve">        }</w:t>
            </w:r>
          </w:p>
          <w:p w14:paraId="77AD84EF" w14:textId="77777777" w:rsidR="00D646D5" w:rsidRDefault="00D646D5" w:rsidP="00D646D5">
            <w:pPr>
              <w:pStyle w:val="Image"/>
            </w:pPr>
            <w:r>
              <w:t xml:space="preserve">        cin&gt;&gt;rm_choice;</w:t>
            </w:r>
          </w:p>
          <w:p w14:paraId="56D1CDF1" w14:textId="77777777" w:rsidR="00D646D5" w:rsidRDefault="00D646D5" w:rsidP="00D646D5">
            <w:pPr>
              <w:pStyle w:val="Image"/>
            </w:pPr>
            <w:r>
              <w:t xml:space="preserve">        rm_choice=rm_choice-1;</w:t>
            </w:r>
          </w:p>
          <w:p w14:paraId="49D67FFA" w14:textId="77777777" w:rsidR="00D646D5" w:rsidRDefault="00D646D5" w:rsidP="00D646D5">
            <w:pPr>
              <w:pStyle w:val="Image"/>
            </w:pPr>
            <w:r>
              <w:t xml:space="preserve">        rm[rm_choice].set_booking(true);</w:t>
            </w:r>
          </w:p>
          <w:p w14:paraId="44F8631A" w14:textId="77777777" w:rsidR="00D646D5" w:rsidRDefault="00D646D5" w:rsidP="00D646D5">
            <w:pPr>
              <w:pStyle w:val="Image"/>
            </w:pPr>
            <w:r>
              <w:t xml:space="preserve">        cout&lt;&lt;"enter your no.of days for stay";</w:t>
            </w:r>
          </w:p>
          <w:p w14:paraId="07FEA8A7" w14:textId="77777777" w:rsidR="00D646D5" w:rsidRDefault="00D646D5" w:rsidP="00D646D5">
            <w:pPr>
              <w:pStyle w:val="Image"/>
            </w:pPr>
            <w:r>
              <w:t xml:space="preserve">        cin&gt;&gt;nof_days;</w:t>
            </w:r>
          </w:p>
          <w:p w14:paraId="4F98B7BA" w14:textId="77777777" w:rsidR="00D646D5" w:rsidRDefault="00D646D5" w:rsidP="00D646D5">
            <w:pPr>
              <w:pStyle w:val="Image"/>
            </w:pPr>
            <w:r>
              <w:t xml:space="preserve">        bill=nof_days*rm[rm_choice].get_price();</w:t>
            </w:r>
          </w:p>
          <w:p w14:paraId="30CD4917" w14:textId="77777777" w:rsidR="00D646D5" w:rsidRDefault="00D646D5" w:rsidP="00D646D5">
            <w:pPr>
              <w:pStyle w:val="Image"/>
            </w:pPr>
            <w:r>
              <w:t xml:space="preserve">        //---------send bill to finance--------------</w:t>
            </w:r>
          </w:p>
          <w:p w14:paraId="4E79CE1F" w14:textId="77777777" w:rsidR="00D646D5" w:rsidRDefault="00D646D5" w:rsidP="00D646D5">
            <w:pPr>
              <w:pStyle w:val="Image"/>
            </w:pPr>
          </w:p>
          <w:p w14:paraId="31E56224" w14:textId="77777777" w:rsidR="00D646D5" w:rsidRDefault="00D646D5" w:rsidP="00D646D5">
            <w:pPr>
              <w:pStyle w:val="Image"/>
            </w:pPr>
            <w:r>
              <w:t xml:space="preserve">           cus[i-1].input_hotel();  </w:t>
            </w:r>
          </w:p>
          <w:p w14:paraId="47F2C19D" w14:textId="77777777" w:rsidR="00D646D5" w:rsidRDefault="00D646D5" w:rsidP="00D646D5">
            <w:pPr>
              <w:pStyle w:val="Image"/>
            </w:pPr>
            <w:r>
              <w:t xml:space="preserve">        cout&lt;&lt;"enter the number for the service you wish to access"&lt;&lt;endl</w:t>
            </w:r>
          </w:p>
          <w:p w14:paraId="46FA8943" w14:textId="77777777" w:rsidR="00D646D5" w:rsidRDefault="00D646D5" w:rsidP="00D646D5">
            <w:pPr>
              <w:pStyle w:val="Image"/>
            </w:pPr>
            <w:r>
              <w:t xml:space="preserve">        &lt;&lt;"1.Room Service (cleaning) "&lt;&lt;endl</w:t>
            </w:r>
          </w:p>
          <w:p w14:paraId="1470B864" w14:textId="77777777" w:rsidR="00D646D5" w:rsidRDefault="00D646D5" w:rsidP="00D646D5">
            <w:pPr>
              <w:pStyle w:val="Image"/>
            </w:pPr>
            <w:r>
              <w:t xml:space="preserve">        &lt;&lt;"2.Food service"&lt;&lt;endl</w:t>
            </w:r>
          </w:p>
          <w:p w14:paraId="435EA121" w14:textId="77777777" w:rsidR="00D646D5" w:rsidRDefault="00D646D5" w:rsidP="00D646D5">
            <w:pPr>
              <w:pStyle w:val="Image"/>
            </w:pPr>
            <w:r>
              <w:t xml:space="preserve">        &lt;&lt;"3.Visit Shop"&lt;&lt;endl;</w:t>
            </w:r>
          </w:p>
          <w:p w14:paraId="20584FCC" w14:textId="77777777" w:rsidR="00D646D5" w:rsidRDefault="00D646D5" w:rsidP="00D646D5">
            <w:pPr>
              <w:pStyle w:val="Image"/>
            </w:pPr>
            <w:r>
              <w:t xml:space="preserve">        cin&gt;&gt;ans1;</w:t>
            </w:r>
          </w:p>
          <w:p w14:paraId="76FA12A8" w14:textId="77777777" w:rsidR="00D646D5" w:rsidRDefault="00D646D5" w:rsidP="00D646D5">
            <w:pPr>
              <w:pStyle w:val="Image"/>
            </w:pPr>
          </w:p>
          <w:p w14:paraId="72AAB728" w14:textId="77777777" w:rsidR="00D646D5" w:rsidRDefault="00D646D5" w:rsidP="00D646D5">
            <w:pPr>
              <w:pStyle w:val="Image"/>
            </w:pPr>
            <w:r>
              <w:t xml:space="preserve">        do{</w:t>
            </w:r>
          </w:p>
          <w:p w14:paraId="1A416AC0" w14:textId="77777777" w:rsidR="00D646D5" w:rsidRDefault="00D646D5" w:rsidP="00D646D5">
            <w:pPr>
              <w:pStyle w:val="Image"/>
            </w:pPr>
            <w:r>
              <w:t xml:space="preserve">        cout&lt;&lt;"enter the number for the service you wish to access"&lt;&lt;endl</w:t>
            </w:r>
          </w:p>
          <w:p w14:paraId="5AA90CE8" w14:textId="77777777" w:rsidR="00D646D5" w:rsidRDefault="00D646D5" w:rsidP="00D646D5">
            <w:pPr>
              <w:pStyle w:val="Image"/>
            </w:pPr>
            <w:r>
              <w:t xml:space="preserve">        &lt;&lt;"1.Room Service (cleaning) "&lt;&lt;endl</w:t>
            </w:r>
          </w:p>
          <w:p w14:paraId="22611339" w14:textId="77777777" w:rsidR="00D646D5" w:rsidRDefault="00D646D5" w:rsidP="00D646D5">
            <w:pPr>
              <w:pStyle w:val="Image"/>
            </w:pPr>
            <w:r>
              <w:t xml:space="preserve">        &lt;&lt;"2.Visit Shop"&lt;&lt;endl</w:t>
            </w:r>
          </w:p>
          <w:p w14:paraId="012B3D9D" w14:textId="77777777" w:rsidR="00D646D5" w:rsidRDefault="00D646D5" w:rsidP="00D646D5">
            <w:pPr>
              <w:pStyle w:val="Image"/>
            </w:pPr>
            <w:r>
              <w:t xml:space="preserve">        &lt;&lt;"0.to leave"&lt;&lt;endl;</w:t>
            </w:r>
          </w:p>
          <w:p w14:paraId="72E76395" w14:textId="77777777" w:rsidR="00D646D5" w:rsidRDefault="00D646D5" w:rsidP="00D646D5">
            <w:pPr>
              <w:pStyle w:val="Image"/>
            </w:pPr>
            <w:r>
              <w:t xml:space="preserve">        cin&gt;&gt;ans1;</w:t>
            </w:r>
          </w:p>
          <w:p w14:paraId="31E44A22" w14:textId="77777777" w:rsidR="00D646D5" w:rsidRDefault="00D646D5" w:rsidP="00D646D5">
            <w:pPr>
              <w:pStyle w:val="Image"/>
            </w:pPr>
          </w:p>
          <w:p w14:paraId="1DFCDB3C" w14:textId="77777777" w:rsidR="00D646D5" w:rsidRDefault="00D646D5" w:rsidP="00D646D5">
            <w:pPr>
              <w:pStyle w:val="Image"/>
            </w:pPr>
            <w:r>
              <w:t xml:space="preserve">          switch(ans1)</w:t>
            </w:r>
          </w:p>
          <w:p w14:paraId="08736152" w14:textId="77777777" w:rsidR="00D646D5" w:rsidRDefault="00D646D5" w:rsidP="00D646D5">
            <w:pPr>
              <w:pStyle w:val="Image"/>
            </w:pPr>
            <w:r>
              <w:t xml:space="preserve">          {</w:t>
            </w:r>
          </w:p>
          <w:p w14:paraId="4D693611" w14:textId="77777777" w:rsidR="00D646D5" w:rsidRDefault="00D646D5" w:rsidP="00D646D5">
            <w:pPr>
              <w:pStyle w:val="Image"/>
            </w:pPr>
            <w:r>
              <w:t xml:space="preserve">            case 1:</w:t>
            </w:r>
          </w:p>
          <w:p w14:paraId="584C1B9E" w14:textId="77777777" w:rsidR="00D646D5" w:rsidRDefault="00D646D5" w:rsidP="00D646D5">
            <w:pPr>
              <w:pStyle w:val="Image"/>
            </w:pPr>
            <w:r>
              <w:t xml:space="preserve">            {</w:t>
            </w:r>
          </w:p>
          <w:p w14:paraId="7ACC5662" w14:textId="77777777" w:rsidR="00D646D5" w:rsidRDefault="00D646D5" w:rsidP="00D646D5">
            <w:pPr>
              <w:pStyle w:val="Image"/>
            </w:pPr>
            <w:r>
              <w:t xml:space="preserve">                clean.customercall();</w:t>
            </w:r>
          </w:p>
          <w:p w14:paraId="0C1AF394" w14:textId="77777777" w:rsidR="00D646D5" w:rsidRDefault="00D646D5" w:rsidP="00D646D5">
            <w:pPr>
              <w:pStyle w:val="Image"/>
            </w:pPr>
            <w:r>
              <w:t xml:space="preserve">            }</w:t>
            </w:r>
          </w:p>
          <w:p w14:paraId="00FF1F8E" w14:textId="77777777" w:rsidR="00D646D5" w:rsidRDefault="00D646D5" w:rsidP="00D646D5">
            <w:pPr>
              <w:pStyle w:val="Image"/>
            </w:pPr>
            <w:r>
              <w:t xml:space="preserve">            break;</w:t>
            </w:r>
          </w:p>
          <w:p w14:paraId="566A3332" w14:textId="77777777" w:rsidR="00D646D5" w:rsidRDefault="00D646D5" w:rsidP="00D646D5">
            <w:pPr>
              <w:pStyle w:val="Image"/>
            </w:pPr>
            <w:r>
              <w:t xml:space="preserve">             case 2:</w:t>
            </w:r>
          </w:p>
          <w:p w14:paraId="433AF03D" w14:textId="77777777" w:rsidR="00D646D5" w:rsidRDefault="00D646D5" w:rsidP="00D646D5">
            <w:pPr>
              <w:pStyle w:val="Image"/>
            </w:pPr>
            <w:r>
              <w:t xml:space="preserve">            {</w:t>
            </w:r>
          </w:p>
          <w:p w14:paraId="471F28C1" w14:textId="77777777" w:rsidR="00D646D5" w:rsidRDefault="00D646D5" w:rsidP="00D646D5">
            <w:pPr>
              <w:pStyle w:val="Image"/>
            </w:pPr>
            <w:r>
              <w:t xml:space="preserve">                shop.workfunction();</w:t>
            </w:r>
          </w:p>
          <w:p w14:paraId="116B50BA" w14:textId="77777777" w:rsidR="00D646D5" w:rsidRDefault="00D646D5" w:rsidP="00D646D5">
            <w:pPr>
              <w:pStyle w:val="Image"/>
            </w:pPr>
            <w:r>
              <w:t xml:space="preserve">            }</w:t>
            </w:r>
          </w:p>
          <w:p w14:paraId="5D04B687" w14:textId="77777777" w:rsidR="00D646D5" w:rsidRDefault="00D646D5" w:rsidP="00D646D5">
            <w:pPr>
              <w:pStyle w:val="Image"/>
            </w:pPr>
            <w:r>
              <w:t xml:space="preserve">            break;</w:t>
            </w:r>
          </w:p>
          <w:p w14:paraId="18DB3369" w14:textId="77777777" w:rsidR="00D646D5" w:rsidRDefault="00D646D5" w:rsidP="00D646D5">
            <w:pPr>
              <w:pStyle w:val="Image"/>
            </w:pPr>
            <w:r>
              <w:t xml:space="preserve">          }</w:t>
            </w:r>
          </w:p>
          <w:p w14:paraId="2C4FF8DF" w14:textId="77777777" w:rsidR="00D646D5" w:rsidRDefault="00D646D5" w:rsidP="00D646D5">
            <w:pPr>
              <w:pStyle w:val="Image"/>
            </w:pPr>
          </w:p>
          <w:p w14:paraId="130B3F8F" w14:textId="77777777" w:rsidR="00D646D5" w:rsidRDefault="00D646D5" w:rsidP="00D646D5">
            <w:pPr>
              <w:pStyle w:val="Image"/>
            </w:pPr>
            <w:r>
              <w:t xml:space="preserve">        </w:t>
            </w:r>
          </w:p>
          <w:p w14:paraId="3191FB6F" w14:textId="77777777" w:rsidR="00D646D5" w:rsidRDefault="00D646D5" w:rsidP="00D646D5">
            <w:pPr>
              <w:pStyle w:val="Image"/>
            </w:pPr>
            <w:r>
              <w:t xml:space="preserve">        }while(ans1!=0);</w:t>
            </w:r>
          </w:p>
          <w:p w14:paraId="4867AACA" w14:textId="77777777" w:rsidR="00D646D5" w:rsidRDefault="00D646D5" w:rsidP="00D646D5">
            <w:pPr>
              <w:pStyle w:val="Image"/>
            </w:pPr>
            <w:r>
              <w:t xml:space="preserve">       </w:t>
            </w:r>
          </w:p>
          <w:p w14:paraId="4C0FDC93" w14:textId="77777777" w:rsidR="00D646D5" w:rsidRDefault="00D646D5" w:rsidP="00D646D5">
            <w:pPr>
              <w:pStyle w:val="Image"/>
            </w:pPr>
            <w:r>
              <w:t xml:space="preserve">            </w:t>
            </w:r>
          </w:p>
          <w:p w14:paraId="178DE166" w14:textId="77777777" w:rsidR="00D646D5" w:rsidRDefault="00D646D5" w:rsidP="00D646D5">
            <w:pPr>
              <w:pStyle w:val="Image"/>
            </w:pPr>
          </w:p>
          <w:p w14:paraId="390CD268" w14:textId="77777777" w:rsidR="00D646D5" w:rsidRDefault="00D646D5" w:rsidP="00D646D5">
            <w:pPr>
              <w:pStyle w:val="Image"/>
            </w:pPr>
            <w:r>
              <w:t xml:space="preserve">   checkout();</w:t>
            </w:r>
          </w:p>
          <w:p w14:paraId="3BF0BD24" w14:textId="77777777" w:rsidR="00D646D5" w:rsidRDefault="00D646D5" w:rsidP="00D646D5">
            <w:pPr>
              <w:pStyle w:val="Image"/>
            </w:pPr>
            <w:r>
              <w:t xml:space="preserve">             clean.workfunction();</w:t>
            </w:r>
          </w:p>
          <w:p w14:paraId="1D94F45C" w14:textId="77777777" w:rsidR="00D646D5" w:rsidRDefault="00D646D5" w:rsidP="00D646D5">
            <w:pPr>
              <w:pStyle w:val="Image"/>
            </w:pPr>
            <w:r>
              <w:lastRenderedPageBreak/>
              <w:t xml:space="preserve">            j++;</w:t>
            </w:r>
          </w:p>
          <w:p w14:paraId="766F1E92" w14:textId="77777777" w:rsidR="00D646D5" w:rsidRDefault="00D646D5" w:rsidP="00D646D5">
            <w:pPr>
              <w:pStyle w:val="Image"/>
            </w:pPr>
            <w:r>
              <w:t xml:space="preserve">              </w:t>
            </w:r>
          </w:p>
          <w:p w14:paraId="1FF4CD3D" w14:textId="77777777" w:rsidR="00D646D5" w:rsidRDefault="00D646D5" w:rsidP="00D646D5">
            <w:pPr>
              <w:pStyle w:val="Image"/>
            </w:pPr>
          </w:p>
          <w:p w14:paraId="0D725CED" w14:textId="77777777" w:rsidR="00D646D5" w:rsidRDefault="00D646D5" w:rsidP="00D646D5">
            <w:pPr>
              <w:pStyle w:val="Image"/>
            </w:pPr>
          </w:p>
          <w:p w14:paraId="7763B9AD" w14:textId="77777777" w:rsidR="00D646D5" w:rsidRDefault="00D646D5" w:rsidP="00D646D5">
            <w:pPr>
              <w:pStyle w:val="Image"/>
            </w:pPr>
            <w:r>
              <w:t xml:space="preserve">        }</w:t>
            </w:r>
          </w:p>
          <w:p w14:paraId="47D709EC" w14:textId="77777777" w:rsidR="00D646D5" w:rsidRDefault="00D646D5" w:rsidP="00D646D5">
            <w:pPr>
              <w:pStyle w:val="Image"/>
            </w:pPr>
          </w:p>
          <w:p w14:paraId="1FA4881D" w14:textId="77777777" w:rsidR="00D646D5" w:rsidRDefault="00D646D5" w:rsidP="00D646D5">
            <w:pPr>
              <w:pStyle w:val="Image"/>
            </w:pPr>
            <w:r>
              <w:t xml:space="preserve">    }</w:t>
            </w:r>
          </w:p>
          <w:p w14:paraId="06069129" w14:textId="77777777" w:rsidR="00D646D5" w:rsidRDefault="00D646D5" w:rsidP="00D646D5">
            <w:pPr>
              <w:pStyle w:val="Image"/>
            </w:pPr>
            <w:r>
              <w:t xml:space="preserve">  } </w:t>
            </w:r>
          </w:p>
          <w:p w14:paraId="44FB9674" w14:textId="77777777" w:rsidR="00D646D5" w:rsidRDefault="00D646D5" w:rsidP="00D646D5">
            <w:pPr>
              <w:pStyle w:val="Image"/>
            </w:pPr>
            <w:r>
              <w:t xml:space="preserve">  else if(choice==2)//  CHEF+PARKING</w:t>
            </w:r>
          </w:p>
          <w:p w14:paraId="02C7C1B4" w14:textId="77777777" w:rsidR="00D646D5" w:rsidRDefault="00D646D5" w:rsidP="00D646D5">
            <w:pPr>
              <w:pStyle w:val="Image"/>
            </w:pPr>
            <w:r>
              <w:t xml:space="preserve">  {</w:t>
            </w:r>
          </w:p>
          <w:p w14:paraId="445EB689" w14:textId="77777777" w:rsidR="00D646D5" w:rsidRDefault="00D646D5" w:rsidP="00D646D5">
            <w:pPr>
              <w:pStyle w:val="Image"/>
            </w:pPr>
          </w:p>
          <w:p w14:paraId="008D7CB1" w14:textId="77777777" w:rsidR="00D646D5" w:rsidRDefault="00D646D5" w:rsidP="00D646D5">
            <w:pPr>
              <w:pStyle w:val="Image"/>
            </w:pPr>
            <w:r>
              <w:t xml:space="preserve">    for(int i=1;i&lt;=no_c;i++) //loop for customers</w:t>
            </w:r>
          </w:p>
          <w:p w14:paraId="4EF55164" w14:textId="77777777" w:rsidR="00D646D5" w:rsidRDefault="00D646D5" w:rsidP="00D646D5">
            <w:pPr>
              <w:pStyle w:val="Image"/>
            </w:pPr>
            <w:r>
              <w:t xml:space="preserve">    {</w:t>
            </w:r>
          </w:p>
          <w:p w14:paraId="344040EC" w14:textId="77777777" w:rsidR="00D646D5" w:rsidRDefault="00D646D5" w:rsidP="00D646D5">
            <w:pPr>
              <w:pStyle w:val="Image"/>
            </w:pPr>
            <w:r>
              <w:t xml:space="preserve">        if(i%(no_rec)==0) //TO SEND CUSTOMER AGAIN TO FIRST RECPTIONIST </w:t>
            </w:r>
          </w:p>
          <w:p w14:paraId="200769A4" w14:textId="77777777" w:rsidR="00D646D5" w:rsidRDefault="00D646D5" w:rsidP="00D646D5">
            <w:pPr>
              <w:pStyle w:val="Image"/>
            </w:pPr>
            <w:r>
              <w:t xml:space="preserve">        {</w:t>
            </w:r>
          </w:p>
          <w:p w14:paraId="576C6C21" w14:textId="77777777" w:rsidR="00D646D5" w:rsidRDefault="00D646D5" w:rsidP="00D646D5">
            <w:pPr>
              <w:pStyle w:val="Image"/>
            </w:pPr>
            <w:r>
              <w:t xml:space="preserve">            j=1;//LOGIC</w:t>
            </w:r>
          </w:p>
          <w:p w14:paraId="757D06A0" w14:textId="77777777" w:rsidR="00D646D5" w:rsidRDefault="00D646D5" w:rsidP="00D646D5">
            <w:pPr>
              <w:pStyle w:val="Image"/>
            </w:pPr>
            <w:r>
              <w:t xml:space="preserve">            p.working2();</w:t>
            </w:r>
          </w:p>
          <w:p w14:paraId="587423C1" w14:textId="77777777" w:rsidR="00D646D5" w:rsidRDefault="00D646D5" w:rsidP="00D646D5">
            <w:pPr>
              <w:pStyle w:val="Image"/>
            </w:pPr>
            <w:r>
              <w:t xml:space="preserve">           cus[i-1].input_hotel();</w:t>
            </w:r>
          </w:p>
          <w:p w14:paraId="7A8C9839" w14:textId="77777777" w:rsidR="00D646D5" w:rsidRDefault="00D646D5" w:rsidP="00D646D5">
            <w:pPr>
              <w:pStyle w:val="Image"/>
            </w:pPr>
            <w:r>
              <w:t xml:space="preserve">              rec[j-1].filing2(cus[i-1]);</w:t>
            </w:r>
          </w:p>
          <w:p w14:paraId="7EB8BF3C" w14:textId="77777777" w:rsidR="00D646D5" w:rsidRDefault="00D646D5" w:rsidP="00D646D5">
            <w:pPr>
              <w:pStyle w:val="Image"/>
            </w:pPr>
          </w:p>
          <w:p w14:paraId="108D5CCE" w14:textId="77777777" w:rsidR="00D646D5" w:rsidRDefault="00D646D5" w:rsidP="00D646D5">
            <w:pPr>
              <w:pStyle w:val="Image"/>
            </w:pPr>
            <w:r>
              <w:t xml:space="preserve">        cout&lt;&lt;"enter the type of room you wish to book your options are as following"&lt;&lt;endl;</w:t>
            </w:r>
          </w:p>
          <w:p w14:paraId="1A2E15FE" w14:textId="77777777" w:rsidR="00D646D5" w:rsidRDefault="00D646D5" w:rsidP="00D646D5">
            <w:pPr>
              <w:pStyle w:val="Image"/>
            </w:pPr>
            <w:r>
              <w:t xml:space="preserve">        for(int i=0;i&lt;no_r;i++)</w:t>
            </w:r>
          </w:p>
          <w:p w14:paraId="750E6BDD" w14:textId="77777777" w:rsidR="00D646D5" w:rsidRDefault="00D646D5" w:rsidP="00D646D5">
            <w:pPr>
              <w:pStyle w:val="Image"/>
            </w:pPr>
            <w:r>
              <w:t xml:space="preserve">        {</w:t>
            </w:r>
          </w:p>
          <w:p w14:paraId="454CFF23" w14:textId="77777777" w:rsidR="00D646D5" w:rsidRDefault="00D646D5" w:rsidP="00D646D5">
            <w:pPr>
              <w:pStyle w:val="Image"/>
            </w:pPr>
            <w:r>
              <w:t xml:space="preserve">            cout&lt;&lt;i+1&lt;&lt;" "&lt;&lt;rm[i].get_typofroom()&lt;&lt;endl;</w:t>
            </w:r>
          </w:p>
          <w:p w14:paraId="35E4B350" w14:textId="77777777" w:rsidR="00D646D5" w:rsidRDefault="00D646D5" w:rsidP="00D646D5">
            <w:pPr>
              <w:pStyle w:val="Image"/>
            </w:pPr>
            <w:r>
              <w:t xml:space="preserve">        }</w:t>
            </w:r>
          </w:p>
          <w:p w14:paraId="21BFD67C" w14:textId="77777777" w:rsidR="00D646D5" w:rsidRDefault="00D646D5" w:rsidP="00D646D5">
            <w:pPr>
              <w:pStyle w:val="Image"/>
            </w:pPr>
            <w:r>
              <w:t xml:space="preserve">        cin&gt;&gt;rm_choice;</w:t>
            </w:r>
          </w:p>
          <w:p w14:paraId="57942564" w14:textId="77777777" w:rsidR="00D646D5" w:rsidRDefault="00D646D5" w:rsidP="00D646D5">
            <w:pPr>
              <w:pStyle w:val="Image"/>
            </w:pPr>
            <w:r>
              <w:t xml:space="preserve">        rm_choice=rm_choice-1;</w:t>
            </w:r>
          </w:p>
          <w:p w14:paraId="696B5F11" w14:textId="77777777" w:rsidR="00D646D5" w:rsidRDefault="00D646D5" w:rsidP="00D646D5">
            <w:pPr>
              <w:pStyle w:val="Image"/>
            </w:pPr>
            <w:r>
              <w:t xml:space="preserve">        rm[rm_choice].set_booking(true);</w:t>
            </w:r>
          </w:p>
          <w:p w14:paraId="572B0509" w14:textId="77777777" w:rsidR="00D646D5" w:rsidRDefault="00D646D5" w:rsidP="00D646D5">
            <w:pPr>
              <w:pStyle w:val="Image"/>
            </w:pPr>
            <w:r>
              <w:t xml:space="preserve">        cout&lt;&lt;"enter your no.of days for stay"&lt;&lt;endl;</w:t>
            </w:r>
          </w:p>
          <w:p w14:paraId="286D1FC2" w14:textId="77777777" w:rsidR="00D646D5" w:rsidRDefault="00D646D5" w:rsidP="00D646D5">
            <w:pPr>
              <w:pStyle w:val="Image"/>
            </w:pPr>
            <w:r>
              <w:t xml:space="preserve">        cin&gt;&gt;nof_days;</w:t>
            </w:r>
          </w:p>
          <w:p w14:paraId="7D68281E" w14:textId="77777777" w:rsidR="00D646D5" w:rsidRDefault="00D646D5" w:rsidP="00D646D5">
            <w:pPr>
              <w:pStyle w:val="Image"/>
            </w:pPr>
            <w:r>
              <w:t xml:space="preserve">        bill=nof_days*rm[rm_choice].get_price();</w:t>
            </w:r>
          </w:p>
          <w:p w14:paraId="1FD81484" w14:textId="77777777" w:rsidR="00D646D5" w:rsidRDefault="00D646D5" w:rsidP="00D646D5">
            <w:pPr>
              <w:pStyle w:val="Image"/>
            </w:pPr>
            <w:r>
              <w:t xml:space="preserve">          //------------send bill to finance--------------</w:t>
            </w:r>
          </w:p>
          <w:p w14:paraId="3F97CB1E" w14:textId="77777777" w:rsidR="00D646D5" w:rsidRDefault="00D646D5" w:rsidP="00D646D5">
            <w:pPr>
              <w:pStyle w:val="Image"/>
            </w:pPr>
          </w:p>
          <w:p w14:paraId="3D581C75" w14:textId="77777777" w:rsidR="00D646D5" w:rsidRDefault="00D646D5" w:rsidP="00D646D5">
            <w:pPr>
              <w:pStyle w:val="Image"/>
            </w:pPr>
            <w:r>
              <w:t>//ENTER WHILE LOOP</w:t>
            </w:r>
          </w:p>
          <w:p w14:paraId="7848972E" w14:textId="77777777" w:rsidR="00D646D5" w:rsidRDefault="00D646D5" w:rsidP="00D646D5">
            <w:pPr>
              <w:pStyle w:val="Image"/>
            </w:pPr>
            <w:r>
              <w:t xml:space="preserve">    do{</w:t>
            </w:r>
          </w:p>
          <w:p w14:paraId="13DCC862" w14:textId="77777777" w:rsidR="00D646D5" w:rsidRDefault="00D646D5" w:rsidP="00D646D5">
            <w:pPr>
              <w:pStyle w:val="Image"/>
            </w:pPr>
            <w:r>
              <w:t xml:space="preserve">        cout&lt;&lt;"enter the number for the service you wish to access"&lt;&lt;endl</w:t>
            </w:r>
          </w:p>
          <w:p w14:paraId="18001712" w14:textId="77777777" w:rsidR="00D646D5" w:rsidRDefault="00D646D5" w:rsidP="00D646D5">
            <w:pPr>
              <w:pStyle w:val="Image"/>
            </w:pPr>
            <w:r>
              <w:t xml:space="preserve">        &lt;&lt;"1.Room Service (cleaning) "&lt;&lt;endl</w:t>
            </w:r>
          </w:p>
          <w:p w14:paraId="5681BB3F" w14:textId="77777777" w:rsidR="00D646D5" w:rsidRDefault="00D646D5" w:rsidP="00D646D5">
            <w:pPr>
              <w:pStyle w:val="Image"/>
            </w:pPr>
            <w:r>
              <w:t xml:space="preserve">        &lt;&lt;"2.Food service"&lt;&lt;endl</w:t>
            </w:r>
          </w:p>
          <w:p w14:paraId="49F93215" w14:textId="77777777" w:rsidR="00D646D5" w:rsidRDefault="00D646D5" w:rsidP="00D646D5">
            <w:pPr>
              <w:pStyle w:val="Image"/>
            </w:pPr>
            <w:r>
              <w:t xml:space="preserve">        &lt;&lt;"0.To leave"&lt;&lt;endl;</w:t>
            </w:r>
          </w:p>
          <w:p w14:paraId="7803336E" w14:textId="77777777" w:rsidR="00D646D5" w:rsidRDefault="00D646D5" w:rsidP="00D646D5">
            <w:pPr>
              <w:pStyle w:val="Image"/>
            </w:pPr>
            <w:r>
              <w:t xml:space="preserve">       </w:t>
            </w:r>
          </w:p>
          <w:p w14:paraId="2DD90111" w14:textId="77777777" w:rsidR="00D646D5" w:rsidRDefault="00D646D5" w:rsidP="00D646D5">
            <w:pPr>
              <w:pStyle w:val="Image"/>
            </w:pPr>
            <w:r>
              <w:t xml:space="preserve">        cin&gt;&gt;ans1;</w:t>
            </w:r>
          </w:p>
          <w:p w14:paraId="790AB79F" w14:textId="77777777" w:rsidR="00D646D5" w:rsidRDefault="00D646D5" w:rsidP="00D646D5">
            <w:pPr>
              <w:pStyle w:val="Image"/>
            </w:pPr>
          </w:p>
          <w:p w14:paraId="2B3355C9" w14:textId="77777777" w:rsidR="00D646D5" w:rsidRDefault="00D646D5" w:rsidP="00D646D5">
            <w:pPr>
              <w:pStyle w:val="Image"/>
            </w:pPr>
            <w:r>
              <w:t xml:space="preserve">          switch(ans1)</w:t>
            </w:r>
          </w:p>
          <w:p w14:paraId="6B6EBFC8" w14:textId="77777777" w:rsidR="00D646D5" w:rsidRDefault="00D646D5" w:rsidP="00D646D5">
            <w:pPr>
              <w:pStyle w:val="Image"/>
            </w:pPr>
            <w:r>
              <w:t xml:space="preserve">          {</w:t>
            </w:r>
          </w:p>
          <w:p w14:paraId="12C04B9A" w14:textId="77777777" w:rsidR="00D646D5" w:rsidRDefault="00D646D5" w:rsidP="00D646D5">
            <w:pPr>
              <w:pStyle w:val="Image"/>
            </w:pPr>
            <w:r>
              <w:t xml:space="preserve">            case 1:</w:t>
            </w:r>
          </w:p>
          <w:p w14:paraId="762114CE" w14:textId="77777777" w:rsidR="00D646D5" w:rsidRDefault="00D646D5" w:rsidP="00D646D5">
            <w:pPr>
              <w:pStyle w:val="Image"/>
            </w:pPr>
            <w:r>
              <w:t xml:space="preserve">            {</w:t>
            </w:r>
          </w:p>
          <w:p w14:paraId="6E281613" w14:textId="77777777" w:rsidR="00D646D5" w:rsidRDefault="00D646D5" w:rsidP="00D646D5">
            <w:pPr>
              <w:pStyle w:val="Image"/>
            </w:pPr>
            <w:r>
              <w:t xml:space="preserve">                clean.customercall();</w:t>
            </w:r>
          </w:p>
          <w:p w14:paraId="12E3BED5" w14:textId="77777777" w:rsidR="00D646D5" w:rsidRDefault="00D646D5" w:rsidP="00D646D5">
            <w:pPr>
              <w:pStyle w:val="Image"/>
            </w:pPr>
            <w:r>
              <w:t xml:space="preserve">            }</w:t>
            </w:r>
          </w:p>
          <w:p w14:paraId="461CA275" w14:textId="77777777" w:rsidR="00D646D5" w:rsidRDefault="00D646D5" w:rsidP="00D646D5">
            <w:pPr>
              <w:pStyle w:val="Image"/>
            </w:pPr>
            <w:r>
              <w:t xml:space="preserve">            break;</w:t>
            </w:r>
          </w:p>
          <w:p w14:paraId="53913B5E" w14:textId="77777777" w:rsidR="00D646D5" w:rsidRDefault="00D646D5" w:rsidP="00D646D5">
            <w:pPr>
              <w:pStyle w:val="Image"/>
            </w:pPr>
            <w:r>
              <w:t xml:space="preserve">             case 2:</w:t>
            </w:r>
          </w:p>
          <w:p w14:paraId="059F6F53" w14:textId="77777777" w:rsidR="00D646D5" w:rsidRDefault="00D646D5" w:rsidP="00D646D5">
            <w:pPr>
              <w:pStyle w:val="Image"/>
            </w:pPr>
            <w:r>
              <w:t xml:space="preserve">            {</w:t>
            </w:r>
          </w:p>
          <w:p w14:paraId="507E8563" w14:textId="77777777" w:rsidR="00D646D5" w:rsidRDefault="00D646D5" w:rsidP="00D646D5">
            <w:pPr>
              <w:pStyle w:val="Image"/>
            </w:pPr>
            <w:r>
              <w:t xml:space="preserve">                chf.workfunction();</w:t>
            </w:r>
          </w:p>
          <w:p w14:paraId="20D016AF" w14:textId="77777777" w:rsidR="00D646D5" w:rsidRDefault="00D646D5" w:rsidP="00D646D5">
            <w:pPr>
              <w:pStyle w:val="Image"/>
            </w:pPr>
            <w:r>
              <w:t xml:space="preserve">            }</w:t>
            </w:r>
          </w:p>
          <w:p w14:paraId="6A030ABE" w14:textId="77777777" w:rsidR="00D646D5" w:rsidRDefault="00D646D5" w:rsidP="00D646D5">
            <w:pPr>
              <w:pStyle w:val="Image"/>
            </w:pPr>
            <w:r>
              <w:t xml:space="preserve">            break;</w:t>
            </w:r>
          </w:p>
          <w:p w14:paraId="11C00CB1" w14:textId="77777777" w:rsidR="00D646D5" w:rsidRDefault="00D646D5" w:rsidP="00D646D5">
            <w:pPr>
              <w:pStyle w:val="Image"/>
            </w:pPr>
            <w:r>
              <w:t xml:space="preserve"> </w:t>
            </w:r>
          </w:p>
          <w:p w14:paraId="0FB3AAD6" w14:textId="77777777" w:rsidR="00D646D5" w:rsidRDefault="00D646D5" w:rsidP="00D646D5">
            <w:pPr>
              <w:pStyle w:val="Image"/>
            </w:pPr>
            <w:r>
              <w:t xml:space="preserve">          }</w:t>
            </w:r>
          </w:p>
          <w:p w14:paraId="7AAD809F" w14:textId="77777777" w:rsidR="00D646D5" w:rsidRDefault="00D646D5" w:rsidP="00D646D5">
            <w:pPr>
              <w:pStyle w:val="Image"/>
            </w:pPr>
            <w:r>
              <w:t xml:space="preserve">    }while(ans1!=0);        </w:t>
            </w:r>
          </w:p>
          <w:p w14:paraId="6D2C4C65" w14:textId="77777777" w:rsidR="00D646D5" w:rsidRDefault="00D646D5" w:rsidP="00D646D5">
            <w:pPr>
              <w:pStyle w:val="Image"/>
            </w:pPr>
            <w:r>
              <w:t xml:space="preserve">        </w:t>
            </w:r>
          </w:p>
          <w:p w14:paraId="577BA99D" w14:textId="77777777" w:rsidR="00D646D5" w:rsidRDefault="00D646D5" w:rsidP="00D646D5">
            <w:pPr>
              <w:pStyle w:val="Image"/>
            </w:pPr>
            <w:r>
              <w:lastRenderedPageBreak/>
              <w:t xml:space="preserve">   checkout();</w:t>
            </w:r>
          </w:p>
          <w:p w14:paraId="3E26CDAB" w14:textId="77777777" w:rsidR="00D646D5" w:rsidRDefault="00D646D5" w:rsidP="00D646D5">
            <w:pPr>
              <w:pStyle w:val="Image"/>
            </w:pPr>
            <w:r>
              <w:t xml:space="preserve">   clean.workfunction();</w:t>
            </w:r>
          </w:p>
          <w:p w14:paraId="71ACE698" w14:textId="77777777" w:rsidR="00D646D5" w:rsidRDefault="00D646D5" w:rsidP="00D646D5">
            <w:pPr>
              <w:pStyle w:val="Image"/>
            </w:pPr>
            <w:r>
              <w:t xml:space="preserve">   </w:t>
            </w:r>
          </w:p>
          <w:p w14:paraId="11174E62" w14:textId="77777777" w:rsidR="00D646D5" w:rsidRDefault="00D646D5" w:rsidP="00D646D5">
            <w:pPr>
              <w:pStyle w:val="Image"/>
            </w:pPr>
            <w:r>
              <w:t xml:space="preserve">            j++;</w:t>
            </w:r>
          </w:p>
          <w:p w14:paraId="4626AE23" w14:textId="77777777" w:rsidR="00D646D5" w:rsidRDefault="00D646D5" w:rsidP="00D646D5">
            <w:pPr>
              <w:pStyle w:val="Image"/>
            </w:pPr>
            <w:r>
              <w:t xml:space="preserve">              </w:t>
            </w:r>
          </w:p>
          <w:p w14:paraId="54F358D1" w14:textId="77777777" w:rsidR="00D646D5" w:rsidRDefault="00D646D5" w:rsidP="00D646D5">
            <w:pPr>
              <w:pStyle w:val="Image"/>
            </w:pPr>
            <w:r>
              <w:t xml:space="preserve">        }else</w:t>
            </w:r>
          </w:p>
          <w:p w14:paraId="16A33D8B" w14:textId="77777777" w:rsidR="00D646D5" w:rsidRDefault="00D646D5" w:rsidP="00D646D5">
            <w:pPr>
              <w:pStyle w:val="Image"/>
            </w:pPr>
            <w:r>
              <w:t xml:space="preserve">        {</w:t>
            </w:r>
          </w:p>
          <w:p w14:paraId="0F7CBB64" w14:textId="77777777" w:rsidR="00D646D5" w:rsidRDefault="00D646D5" w:rsidP="00D646D5">
            <w:pPr>
              <w:pStyle w:val="Image"/>
            </w:pPr>
            <w:r>
              <w:t xml:space="preserve">             p.working2();</w:t>
            </w:r>
          </w:p>
          <w:p w14:paraId="3F2DA027" w14:textId="77777777" w:rsidR="00D646D5" w:rsidRDefault="00D646D5" w:rsidP="00D646D5">
            <w:pPr>
              <w:pStyle w:val="Image"/>
            </w:pPr>
            <w:r>
              <w:t xml:space="preserve">           cus[i-1].input_hotel();</w:t>
            </w:r>
          </w:p>
          <w:p w14:paraId="5465D42E" w14:textId="77777777" w:rsidR="00D646D5" w:rsidRDefault="00D646D5" w:rsidP="00D646D5">
            <w:pPr>
              <w:pStyle w:val="Image"/>
            </w:pPr>
            <w:r>
              <w:t xml:space="preserve">              rec[j-1].filing2(cus[i-1]);</w:t>
            </w:r>
          </w:p>
          <w:p w14:paraId="6189C4A5" w14:textId="77777777" w:rsidR="00D646D5" w:rsidRDefault="00D646D5" w:rsidP="00D646D5">
            <w:pPr>
              <w:pStyle w:val="Image"/>
            </w:pPr>
            <w:r>
              <w:t xml:space="preserve">        cout&lt;&lt;"enter the type of room you wish to book your options are as following"&lt;&lt;endl;</w:t>
            </w:r>
          </w:p>
          <w:p w14:paraId="7D49E945" w14:textId="77777777" w:rsidR="00D646D5" w:rsidRDefault="00D646D5" w:rsidP="00D646D5">
            <w:pPr>
              <w:pStyle w:val="Image"/>
            </w:pPr>
            <w:r>
              <w:t xml:space="preserve">        for(int i=0;i&lt;no_r;i++)</w:t>
            </w:r>
          </w:p>
          <w:p w14:paraId="1786FB86" w14:textId="77777777" w:rsidR="00D646D5" w:rsidRDefault="00D646D5" w:rsidP="00D646D5">
            <w:pPr>
              <w:pStyle w:val="Image"/>
            </w:pPr>
            <w:r>
              <w:t xml:space="preserve">        {</w:t>
            </w:r>
          </w:p>
          <w:p w14:paraId="306BF61C" w14:textId="77777777" w:rsidR="00D646D5" w:rsidRDefault="00D646D5" w:rsidP="00D646D5">
            <w:pPr>
              <w:pStyle w:val="Image"/>
            </w:pPr>
            <w:r>
              <w:t xml:space="preserve">            cout&lt;&lt;i+1&lt;&lt;" "&lt;&lt;rm[i].get_typofroom()&lt;&lt;endl;</w:t>
            </w:r>
          </w:p>
          <w:p w14:paraId="38CD4D04" w14:textId="77777777" w:rsidR="00D646D5" w:rsidRDefault="00D646D5" w:rsidP="00D646D5">
            <w:pPr>
              <w:pStyle w:val="Image"/>
            </w:pPr>
            <w:r>
              <w:t xml:space="preserve">        }</w:t>
            </w:r>
          </w:p>
          <w:p w14:paraId="371058D0" w14:textId="77777777" w:rsidR="00D646D5" w:rsidRDefault="00D646D5" w:rsidP="00D646D5">
            <w:pPr>
              <w:pStyle w:val="Image"/>
            </w:pPr>
            <w:r>
              <w:t xml:space="preserve">        cin&gt;&gt;rm_choice;</w:t>
            </w:r>
          </w:p>
          <w:p w14:paraId="092BEC8C" w14:textId="77777777" w:rsidR="00D646D5" w:rsidRDefault="00D646D5" w:rsidP="00D646D5">
            <w:pPr>
              <w:pStyle w:val="Image"/>
            </w:pPr>
            <w:r>
              <w:t xml:space="preserve">        rm_choice=rm_choice-1;</w:t>
            </w:r>
          </w:p>
          <w:p w14:paraId="751E672F" w14:textId="77777777" w:rsidR="00D646D5" w:rsidRDefault="00D646D5" w:rsidP="00D646D5">
            <w:pPr>
              <w:pStyle w:val="Image"/>
            </w:pPr>
            <w:r>
              <w:t xml:space="preserve">        rm[rm_choice].set_booking(true);</w:t>
            </w:r>
          </w:p>
          <w:p w14:paraId="2A697C59" w14:textId="77777777" w:rsidR="00D646D5" w:rsidRDefault="00D646D5" w:rsidP="00D646D5">
            <w:pPr>
              <w:pStyle w:val="Image"/>
            </w:pPr>
            <w:r>
              <w:t xml:space="preserve">        cout&lt;&lt;"enter your no.of days for stay";</w:t>
            </w:r>
          </w:p>
          <w:p w14:paraId="2BD428FE" w14:textId="77777777" w:rsidR="00D646D5" w:rsidRDefault="00D646D5" w:rsidP="00D646D5">
            <w:pPr>
              <w:pStyle w:val="Image"/>
            </w:pPr>
            <w:r>
              <w:t xml:space="preserve">        cin&gt;&gt;nof_days;</w:t>
            </w:r>
          </w:p>
          <w:p w14:paraId="053556C4" w14:textId="77777777" w:rsidR="00D646D5" w:rsidRDefault="00D646D5" w:rsidP="00D646D5">
            <w:pPr>
              <w:pStyle w:val="Image"/>
            </w:pPr>
            <w:r>
              <w:t xml:space="preserve">        bill=nof_days*rm[rm_choice].get_price();</w:t>
            </w:r>
          </w:p>
          <w:p w14:paraId="6A4E6369" w14:textId="77777777" w:rsidR="00D646D5" w:rsidRDefault="00D646D5" w:rsidP="00D646D5">
            <w:pPr>
              <w:pStyle w:val="Image"/>
            </w:pPr>
            <w:r>
              <w:t xml:space="preserve">        //---------send bill to finance--------------</w:t>
            </w:r>
          </w:p>
          <w:p w14:paraId="5C48948D" w14:textId="77777777" w:rsidR="00D646D5" w:rsidRDefault="00D646D5" w:rsidP="00D646D5">
            <w:pPr>
              <w:pStyle w:val="Image"/>
            </w:pPr>
          </w:p>
          <w:p w14:paraId="6777C428" w14:textId="77777777" w:rsidR="00D646D5" w:rsidRDefault="00D646D5" w:rsidP="00D646D5">
            <w:pPr>
              <w:pStyle w:val="Image"/>
            </w:pPr>
            <w:r>
              <w:t xml:space="preserve">          do{</w:t>
            </w:r>
          </w:p>
          <w:p w14:paraId="78AD11B0" w14:textId="77777777" w:rsidR="00D646D5" w:rsidRDefault="00D646D5" w:rsidP="00D646D5">
            <w:pPr>
              <w:pStyle w:val="Image"/>
            </w:pPr>
            <w:r>
              <w:t xml:space="preserve">        cout&lt;&lt;"enter the number for the service you wish to access"&lt;&lt;endl</w:t>
            </w:r>
          </w:p>
          <w:p w14:paraId="228C8101" w14:textId="77777777" w:rsidR="00D646D5" w:rsidRDefault="00D646D5" w:rsidP="00D646D5">
            <w:pPr>
              <w:pStyle w:val="Image"/>
            </w:pPr>
            <w:r>
              <w:t xml:space="preserve">        &lt;&lt;"1.Room Service (cleaning) "&lt;&lt;endl</w:t>
            </w:r>
          </w:p>
          <w:p w14:paraId="033DC4C8" w14:textId="77777777" w:rsidR="00D646D5" w:rsidRDefault="00D646D5" w:rsidP="00D646D5">
            <w:pPr>
              <w:pStyle w:val="Image"/>
            </w:pPr>
            <w:r>
              <w:t xml:space="preserve">        &lt;&lt;"2.Food service"&lt;&lt;endl</w:t>
            </w:r>
          </w:p>
          <w:p w14:paraId="73B2CFB8" w14:textId="77777777" w:rsidR="00D646D5" w:rsidRDefault="00D646D5" w:rsidP="00D646D5">
            <w:pPr>
              <w:pStyle w:val="Image"/>
            </w:pPr>
            <w:r>
              <w:t xml:space="preserve">        &lt;&lt;"0.To leave"&lt;&lt;endl;</w:t>
            </w:r>
          </w:p>
          <w:p w14:paraId="2DD7C659" w14:textId="77777777" w:rsidR="00D646D5" w:rsidRDefault="00D646D5" w:rsidP="00D646D5">
            <w:pPr>
              <w:pStyle w:val="Image"/>
            </w:pPr>
            <w:r>
              <w:t xml:space="preserve">       </w:t>
            </w:r>
          </w:p>
          <w:p w14:paraId="49E12284" w14:textId="77777777" w:rsidR="00D646D5" w:rsidRDefault="00D646D5" w:rsidP="00D646D5">
            <w:pPr>
              <w:pStyle w:val="Image"/>
            </w:pPr>
            <w:r>
              <w:t xml:space="preserve">        cin&gt;&gt;ans1;</w:t>
            </w:r>
          </w:p>
          <w:p w14:paraId="5CF60827" w14:textId="77777777" w:rsidR="00D646D5" w:rsidRDefault="00D646D5" w:rsidP="00D646D5">
            <w:pPr>
              <w:pStyle w:val="Image"/>
            </w:pPr>
          </w:p>
          <w:p w14:paraId="65A3B714" w14:textId="77777777" w:rsidR="00D646D5" w:rsidRDefault="00D646D5" w:rsidP="00D646D5">
            <w:pPr>
              <w:pStyle w:val="Image"/>
            </w:pPr>
            <w:r>
              <w:t xml:space="preserve">          switch(ans1)</w:t>
            </w:r>
          </w:p>
          <w:p w14:paraId="54B35E38" w14:textId="77777777" w:rsidR="00D646D5" w:rsidRDefault="00D646D5" w:rsidP="00D646D5">
            <w:pPr>
              <w:pStyle w:val="Image"/>
            </w:pPr>
            <w:r>
              <w:t xml:space="preserve">          {</w:t>
            </w:r>
          </w:p>
          <w:p w14:paraId="00327007" w14:textId="77777777" w:rsidR="00D646D5" w:rsidRDefault="00D646D5" w:rsidP="00D646D5">
            <w:pPr>
              <w:pStyle w:val="Image"/>
            </w:pPr>
            <w:r>
              <w:t xml:space="preserve">            case 1:</w:t>
            </w:r>
          </w:p>
          <w:p w14:paraId="2A005C50" w14:textId="77777777" w:rsidR="00D646D5" w:rsidRDefault="00D646D5" w:rsidP="00D646D5">
            <w:pPr>
              <w:pStyle w:val="Image"/>
            </w:pPr>
            <w:r>
              <w:t xml:space="preserve">            {</w:t>
            </w:r>
          </w:p>
          <w:p w14:paraId="6AE24380" w14:textId="77777777" w:rsidR="00D646D5" w:rsidRDefault="00D646D5" w:rsidP="00D646D5">
            <w:pPr>
              <w:pStyle w:val="Image"/>
            </w:pPr>
            <w:r>
              <w:t xml:space="preserve">                clean.customercall();</w:t>
            </w:r>
          </w:p>
          <w:p w14:paraId="054476F2" w14:textId="77777777" w:rsidR="00D646D5" w:rsidRDefault="00D646D5" w:rsidP="00D646D5">
            <w:pPr>
              <w:pStyle w:val="Image"/>
            </w:pPr>
            <w:r>
              <w:t xml:space="preserve">            }</w:t>
            </w:r>
          </w:p>
          <w:p w14:paraId="2E93D5B1" w14:textId="77777777" w:rsidR="00D646D5" w:rsidRDefault="00D646D5" w:rsidP="00D646D5">
            <w:pPr>
              <w:pStyle w:val="Image"/>
            </w:pPr>
            <w:r>
              <w:t xml:space="preserve">            break;</w:t>
            </w:r>
          </w:p>
          <w:p w14:paraId="7879AE7B" w14:textId="77777777" w:rsidR="00D646D5" w:rsidRDefault="00D646D5" w:rsidP="00D646D5">
            <w:pPr>
              <w:pStyle w:val="Image"/>
            </w:pPr>
            <w:r>
              <w:t xml:space="preserve">             case 2:</w:t>
            </w:r>
          </w:p>
          <w:p w14:paraId="6F2793F3" w14:textId="77777777" w:rsidR="00D646D5" w:rsidRDefault="00D646D5" w:rsidP="00D646D5">
            <w:pPr>
              <w:pStyle w:val="Image"/>
            </w:pPr>
            <w:r>
              <w:t xml:space="preserve">            {</w:t>
            </w:r>
          </w:p>
          <w:p w14:paraId="5C63C770" w14:textId="77777777" w:rsidR="00D646D5" w:rsidRDefault="00D646D5" w:rsidP="00D646D5">
            <w:pPr>
              <w:pStyle w:val="Image"/>
            </w:pPr>
            <w:r>
              <w:t xml:space="preserve">                chf.workfunction();</w:t>
            </w:r>
          </w:p>
          <w:p w14:paraId="7AE6FEC2" w14:textId="77777777" w:rsidR="00D646D5" w:rsidRDefault="00D646D5" w:rsidP="00D646D5">
            <w:pPr>
              <w:pStyle w:val="Image"/>
            </w:pPr>
            <w:r>
              <w:t xml:space="preserve">            }</w:t>
            </w:r>
          </w:p>
          <w:p w14:paraId="0AC847F9" w14:textId="77777777" w:rsidR="00D646D5" w:rsidRDefault="00D646D5" w:rsidP="00D646D5">
            <w:pPr>
              <w:pStyle w:val="Image"/>
            </w:pPr>
            <w:r>
              <w:t xml:space="preserve">            break;</w:t>
            </w:r>
          </w:p>
          <w:p w14:paraId="407DD9B9" w14:textId="77777777" w:rsidR="00D646D5" w:rsidRDefault="00D646D5" w:rsidP="00D646D5">
            <w:pPr>
              <w:pStyle w:val="Image"/>
            </w:pPr>
            <w:r>
              <w:t xml:space="preserve"> </w:t>
            </w:r>
          </w:p>
          <w:p w14:paraId="371665E0" w14:textId="77777777" w:rsidR="00D646D5" w:rsidRDefault="00D646D5" w:rsidP="00D646D5">
            <w:pPr>
              <w:pStyle w:val="Image"/>
            </w:pPr>
            <w:r>
              <w:t xml:space="preserve">          }</w:t>
            </w:r>
          </w:p>
          <w:p w14:paraId="714F09C7" w14:textId="77777777" w:rsidR="00D646D5" w:rsidRDefault="00D646D5" w:rsidP="00D646D5">
            <w:pPr>
              <w:pStyle w:val="Image"/>
            </w:pPr>
            <w:r>
              <w:t xml:space="preserve">    }while(ans1!=0);   </w:t>
            </w:r>
          </w:p>
          <w:p w14:paraId="00371B78" w14:textId="77777777" w:rsidR="00D646D5" w:rsidRDefault="00D646D5" w:rsidP="00D646D5">
            <w:pPr>
              <w:pStyle w:val="Image"/>
            </w:pPr>
            <w:r>
              <w:t xml:space="preserve">           </w:t>
            </w:r>
          </w:p>
          <w:p w14:paraId="5D258DF4" w14:textId="77777777" w:rsidR="00D646D5" w:rsidRDefault="00D646D5" w:rsidP="00D646D5">
            <w:pPr>
              <w:pStyle w:val="Image"/>
            </w:pPr>
            <w:r>
              <w:t xml:space="preserve">   checkout();</w:t>
            </w:r>
          </w:p>
          <w:p w14:paraId="04C3AECD" w14:textId="77777777" w:rsidR="00D646D5" w:rsidRDefault="00D646D5" w:rsidP="00D646D5">
            <w:pPr>
              <w:pStyle w:val="Image"/>
            </w:pPr>
            <w:r>
              <w:t xml:space="preserve">   clean.workfunction();</w:t>
            </w:r>
          </w:p>
          <w:p w14:paraId="62159236" w14:textId="77777777" w:rsidR="00D646D5" w:rsidRDefault="00D646D5" w:rsidP="00D646D5">
            <w:pPr>
              <w:pStyle w:val="Image"/>
            </w:pPr>
            <w:r>
              <w:t xml:space="preserve">        </w:t>
            </w:r>
          </w:p>
          <w:p w14:paraId="7097141B" w14:textId="77777777" w:rsidR="00D646D5" w:rsidRDefault="00D646D5" w:rsidP="00D646D5">
            <w:pPr>
              <w:pStyle w:val="Image"/>
            </w:pPr>
            <w:r>
              <w:t xml:space="preserve">            j++;</w:t>
            </w:r>
          </w:p>
          <w:p w14:paraId="6EEB3EA0" w14:textId="77777777" w:rsidR="00D646D5" w:rsidRDefault="00D646D5" w:rsidP="00D646D5">
            <w:pPr>
              <w:pStyle w:val="Image"/>
            </w:pPr>
            <w:r>
              <w:t xml:space="preserve">              </w:t>
            </w:r>
          </w:p>
          <w:p w14:paraId="51CE72D7" w14:textId="77777777" w:rsidR="00D646D5" w:rsidRDefault="00D646D5" w:rsidP="00D646D5">
            <w:pPr>
              <w:pStyle w:val="Image"/>
            </w:pPr>
          </w:p>
          <w:p w14:paraId="78187F8A" w14:textId="77777777" w:rsidR="00D646D5" w:rsidRDefault="00D646D5" w:rsidP="00D646D5">
            <w:pPr>
              <w:pStyle w:val="Image"/>
            </w:pPr>
          </w:p>
          <w:p w14:paraId="5EE1BE60" w14:textId="77777777" w:rsidR="00D646D5" w:rsidRDefault="00D646D5" w:rsidP="00D646D5">
            <w:pPr>
              <w:pStyle w:val="Image"/>
            </w:pPr>
            <w:r>
              <w:t xml:space="preserve">        }</w:t>
            </w:r>
          </w:p>
          <w:p w14:paraId="155162C9" w14:textId="77777777" w:rsidR="00D646D5" w:rsidRDefault="00D646D5" w:rsidP="00D646D5">
            <w:pPr>
              <w:pStyle w:val="Image"/>
            </w:pPr>
          </w:p>
          <w:p w14:paraId="6E4780CC" w14:textId="77777777" w:rsidR="00D646D5" w:rsidRDefault="00D646D5" w:rsidP="00D646D5">
            <w:pPr>
              <w:pStyle w:val="Image"/>
            </w:pPr>
            <w:r>
              <w:t xml:space="preserve">    }</w:t>
            </w:r>
          </w:p>
          <w:p w14:paraId="482512C3" w14:textId="77777777" w:rsidR="00D646D5" w:rsidRDefault="00D646D5" w:rsidP="00D646D5">
            <w:pPr>
              <w:pStyle w:val="Image"/>
            </w:pPr>
            <w:r>
              <w:t xml:space="preserve">  }</w:t>
            </w:r>
          </w:p>
          <w:p w14:paraId="514D9808" w14:textId="77777777" w:rsidR="00D646D5" w:rsidRDefault="00D646D5" w:rsidP="00D646D5">
            <w:pPr>
              <w:pStyle w:val="Image"/>
            </w:pPr>
            <w:r>
              <w:t xml:space="preserve">  else if(choice==3) //SHOP+CHEF</w:t>
            </w:r>
          </w:p>
          <w:p w14:paraId="28CE58E7" w14:textId="77777777" w:rsidR="00D646D5" w:rsidRDefault="00D646D5" w:rsidP="00D646D5">
            <w:pPr>
              <w:pStyle w:val="Image"/>
            </w:pPr>
            <w:r>
              <w:lastRenderedPageBreak/>
              <w:t xml:space="preserve">  {</w:t>
            </w:r>
          </w:p>
          <w:p w14:paraId="0F356246" w14:textId="77777777" w:rsidR="00D646D5" w:rsidRDefault="00D646D5" w:rsidP="00D646D5">
            <w:pPr>
              <w:pStyle w:val="Image"/>
            </w:pPr>
            <w:r>
              <w:t xml:space="preserve">    for(int i=1;i&lt;=no_c;i++) //loop for customers</w:t>
            </w:r>
          </w:p>
          <w:p w14:paraId="0E07CE6E" w14:textId="77777777" w:rsidR="00D646D5" w:rsidRDefault="00D646D5" w:rsidP="00D646D5">
            <w:pPr>
              <w:pStyle w:val="Image"/>
            </w:pPr>
            <w:r>
              <w:t xml:space="preserve">    {</w:t>
            </w:r>
          </w:p>
          <w:p w14:paraId="5C8711E0" w14:textId="77777777" w:rsidR="00D646D5" w:rsidRDefault="00D646D5" w:rsidP="00D646D5">
            <w:pPr>
              <w:pStyle w:val="Image"/>
            </w:pPr>
            <w:r>
              <w:t xml:space="preserve">        if(i%(no_rec)==0) //TO SEND CUSTOMER AGAIN TO FIRST RECPTIONIST </w:t>
            </w:r>
          </w:p>
          <w:p w14:paraId="44C595E4" w14:textId="77777777" w:rsidR="00D646D5" w:rsidRDefault="00D646D5" w:rsidP="00D646D5">
            <w:pPr>
              <w:pStyle w:val="Image"/>
            </w:pPr>
            <w:r>
              <w:t xml:space="preserve">        {</w:t>
            </w:r>
          </w:p>
          <w:p w14:paraId="6B142BA9" w14:textId="77777777" w:rsidR="00D646D5" w:rsidRDefault="00D646D5" w:rsidP="00D646D5">
            <w:pPr>
              <w:pStyle w:val="Image"/>
            </w:pPr>
            <w:r>
              <w:t xml:space="preserve">            j=1;//LOGIC</w:t>
            </w:r>
          </w:p>
          <w:p w14:paraId="7FDBD871" w14:textId="77777777" w:rsidR="00D646D5" w:rsidRDefault="00D646D5" w:rsidP="00D646D5">
            <w:pPr>
              <w:pStyle w:val="Image"/>
            </w:pPr>
          </w:p>
          <w:p w14:paraId="300B768A" w14:textId="77777777" w:rsidR="00D646D5" w:rsidRDefault="00D646D5" w:rsidP="00D646D5">
            <w:pPr>
              <w:pStyle w:val="Image"/>
            </w:pPr>
            <w:r>
              <w:t xml:space="preserve">            cus[i-1].input_hotel();</w:t>
            </w:r>
          </w:p>
          <w:p w14:paraId="42CF5FFA" w14:textId="77777777" w:rsidR="00D646D5" w:rsidRDefault="00D646D5" w:rsidP="00D646D5">
            <w:pPr>
              <w:pStyle w:val="Image"/>
            </w:pPr>
            <w:r>
              <w:t xml:space="preserve">            rec[j-1].filing2(cus[i-1]);</w:t>
            </w:r>
          </w:p>
          <w:p w14:paraId="28A1DD7A" w14:textId="77777777" w:rsidR="00D646D5" w:rsidRDefault="00D646D5" w:rsidP="00D646D5">
            <w:pPr>
              <w:pStyle w:val="Image"/>
            </w:pPr>
            <w:r>
              <w:t xml:space="preserve">        cout&lt;&lt;"enter the type of room you wish to book your options are as following"&lt;&lt;endl;</w:t>
            </w:r>
          </w:p>
          <w:p w14:paraId="64BA5B1F" w14:textId="77777777" w:rsidR="00D646D5" w:rsidRDefault="00D646D5" w:rsidP="00D646D5">
            <w:pPr>
              <w:pStyle w:val="Image"/>
            </w:pPr>
            <w:r>
              <w:t xml:space="preserve">        for(int i=0;i&lt;no_r;i++)</w:t>
            </w:r>
          </w:p>
          <w:p w14:paraId="5C46B13E" w14:textId="77777777" w:rsidR="00D646D5" w:rsidRDefault="00D646D5" w:rsidP="00D646D5">
            <w:pPr>
              <w:pStyle w:val="Image"/>
            </w:pPr>
            <w:r>
              <w:t xml:space="preserve">        {</w:t>
            </w:r>
          </w:p>
          <w:p w14:paraId="1F0A7077" w14:textId="77777777" w:rsidR="00D646D5" w:rsidRDefault="00D646D5" w:rsidP="00D646D5">
            <w:pPr>
              <w:pStyle w:val="Image"/>
            </w:pPr>
            <w:r>
              <w:t xml:space="preserve">            cout&lt;&lt;i+1&lt;&lt;" "&lt;&lt;rm[i].get_typofroom()&lt;&lt;endl;</w:t>
            </w:r>
          </w:p>
          <w:p w14:paraId="6E895002" w14:textId="77777777" w:rsidR="00D646D5" w:rsidRDefault="00D646D5" w:rsidP="00D646D5">
            <w:pPr>
              <w:pStyle w:val="Image"/>
            </w:pPr>
            <w:r>
              <w:t xml:space="preserve">        }</w:t>
            </w:r>
          </w:p>
          <w:p w14:paraId="24CF4135" w14:textId="77777777" w:rsidR="00D646D5" w:rsidRDefault="00D646D5" w:rsidP="00D646D5">
            <w:pPr>
              <w:pStyle w:val="Image"/>
            </w:pPr>
            <w:r>
              <w:t xml:space="preserve">        cin&gt;&gt;rm_choice;</w:t>
            </w:r>
          </w:p>
          <w:p w14:paraId="3E05580F" w14:textId="77777777" w:rsidR="00D646D5" w:rsidRDefault="00D646D5" w:rsidP="00D646D5">
            <w:pPr>
              <w:pStyle w:val="Image"/>
            </w:pPr>
            <w:r>
              <w:t xml:space="preserve">        rm_choice=rm_choice-1;</w:t>
            </w:r>
          </w:p>
          <w:p w14:paraId="6E100E10" w14:textId="77777777" w:rsidR="00D646D5" w:rsidRDefault="00D646D5" w:rsidP="00D646D5">
            <w:pPr>
              <w:pStyle w:val="Image"/>
            </w:pPr>
            <w:r>
              <w:t xml:space="preserve">        rm[rm_choice].set_booking(true);</w:t>
            </w:r>
          </w:p>
          <w:p w14:paraId="78F87B1D" w14:textId="77777777" w:rsidR="00D646D5" w:rsidRDefault="00D646D5" w:rsidP="00D646D5">
            <w:pPr>
              <w:pStyle w:val="Image"/>
            </w:pPr>
            <w:r>
              <w:t xml:space="preserve">        cout&lt;&lt;"enter your no.of days for stay";</w:t>
            </w:r>
          </w:p>
          <w:p w14:paraId="6F97F8C0" w14:textId="77777777" w:rsidR="00D646D5" w:rsidRDefault="00D646D5" w:rsidP="00D646D5">
            <w:pPr>
              <w:pStyle w:val="Image"/>
            </w:pPr>
            <w:r>
              <w:t xml:space="preserve">        cin&gt;&gt;nof_days;</w:t>
            </w:r>
          </w:p>
          <w:p w14:paraId="342EC946" w14:textId="77777777" w:rsidR="00D646D5" w:rsidRDefault="00D646D5" w:rsidP="00D646D5">
            <w:pPr>
              <w:pStyle w:val="Image"/>
            </w:pPr>
            <w:r>
              <w:t xml:space="preserve">        bill=nof_days*rm[rm_choice].get_price();</w:t>
            </w:r>
          </w:p>
          <w:p w14:paraId="01EC4F16" w14:textId="77777777" w:rsidR="00D646D5" w:rsidRDefault="00D646D5" w:rsidP="00D646D5">
            <w:pPr>
              <w:pStyle w:val="Image"/>
            </w:pPr>
            <w:r>
              <w:t xml:space="preserve">         //------------send bill to finance--------------</w:t>
            </w:r>
          </w:p>
          <w:p w14:paraId="61A2AB7F" w14:textId="77777777" w:rsidR="00D646D5" w:rsidRDefault="00D646D5" w:rsidP="00D646D5">
            <w:pPr>
              <w:pStyle w:val="Image"/>
            </w:pPr>
          </w:p>
          <w:p w14:paraId="389A234C" w14:textId="77777777" w:rsidR="00D646D5" w:rsidRDefault="00D646D5" w:rsidP="00D646D5">
            <w:pPr>
              <w:pStyle w:val="Image"/>
            </w:pPr>
            <w:r>
              <w:t>//ENTER WHILE LOOP</w:t>
            </w:r>
          </w:p>
          <w:p w14:paraId="0C48E444" w14:textId="77777777" w:rsidR="00D646D5" w:rsidRDefault="00D646D5" w:rsidP="00D646D5">
            <w:pPr>
              <w:pStyle w:val="Image"/>
            </w:pPr>
            <w:r>
              <w:t>do{</w:t>
            </w:r>
          </w:p>
          <w:p w14:paraId="6369CD62" w14:textId="77777777" w:rsidR="00D646D5" w:rsidRDefault="00D646D5" w:rsidP="00D646D5">
            <w:pPr>
              <w:pStyle w:val="Image"/>
            </w:pPr>
            <w:r>
              <w:t xml:space="preserve">     cout&lt;&lt;"enter the number for the service you wish to access"&lt;&lt;endl</w:t>
            </w:r>
          </w:p>
          <w:p w14:paraId="6CF909C8" w14:textId="77777777" w:rsidR="00D646D5" w:rsidRDefault="00D646D5" w:rsidP="00D646D5">
            <w:pPr>
              <w:pStyle w:val="Image"/>
            </w:pPr>
            <w:r>
              <w:t xml:space="preserve">        &lt;&lt;"1.Room Service (cleaning) "&lt;&lt;endl</w:t>
            </w:r>
          </w:p>
          <w:p w14:paraId="28F92E0D" w14:textId="77777777" w:rsidR="00D646D5" w:rsidRDefault="00D646D5" w:rsidP="00D646D5">
            <w:pPr>
              <w:pStyle w:val="Image"/>
            </w:pPr>
            <w:r>
              <w:t xml:space="preserve">        &lt;&lt;"2.Food service"&lt;&lt;endl</w:t>
            </w:r>
          </w:p>
          <w:p w14:paraId="7A686DE1" w14:textId="77777777" w:rsidR="00D646D5" w:rsidRDefault="00D646D5" w:rsidP="00D646D5">
            <w:pPr>
              <w:pStyle w:val="Image"/>
            </w:pPr>
            <w:r>
              <w:t xml:space="preserve">        &lt;&lt;"3.Visit Shop"&lt;&lt;endl</w:t>
            </w:r>
          </w:p>
          <w:p w14:paraId="134C43AE" w14:textId="77777777" w:rsidR="00D646D5" w:rsidRDefault="00D646D5" w:rsidP="00D646D5">
            <w:pPr>
              <w:pStyle w:val="Image"/>
            </w:pPr>
            <w:r>
              <w:t xml:space="preserve">        &lt;&lt;"0.To leave"&lt;&lt;endl;</w:t>
            </w:r>
          </w:p>
          <w:p w14:paraId="6FCD3643" w14:textId="77777777" w:rsidR="00D646D5" w:rsidRDefault="00D646D5" w:rsidP="00D646D5">
            <w:pPr>
              <w:pStyle w:val="Image"/>
            </w:pPr>
            <w:r>
              <w:t xml:space="preserve">        cin&gt;&gt;ans1;</w:t>
            </w:r>
          </w:p>
          <w:p w14:paraId="2EA79031" w14:textId="77777777" w:rsidR="00D646D5" w:rsidRDefault="00D646D5" w:rsidP="00D646D5">
            <w:pPr>
              <w:pStyle w:val="Image"/>
            </w:pPr>
          </w:p>
          <w:p w14:paraId="6D537859" w14:textId="77777777" w:rsidR="00D646D5" w:rsidRDefault="00D646D5" w:rsidP="00D646D5">
            <w:pPr>
              <w:pStyle w:val="Image"/>
            </w:pPr>
            <w:r>
              <w:t xml:space="preserve">        </w:t>
            </w:r>
          </w:p>
          <w:p w14:paraId="363CD24A" w14:textId="77777777" w:rsidR="00D646D5" w:rsidRDefault="00D646D5" w:rsidP="00D646D5">
            <w:pPr>
              <w:pStyle w:val="Image"/>
            </w:pPr>
            <w:r>
              <w:t xml:space="preserve">          switch(ans1)</w:t>
            </w:r>
          </w:p>
          <w:p w14:paraId="565C2059" w14:textId="77777777" w:rsidR="00D646D5" w:rsidRDefault="00D646D5" w:rsidP="00D646D5">
            <w:pPr>
              <w:pStyle w:val="Image"/>
            </w:pPr>
            <w:r>
              <w:t xml:space="preserve">          {</w:t>
            </w:r>
          </w:p>
          <w:p w14:paraId="2751CA67" w14:textId="77777777" w:rsidR="00D646D5" w:rsidRDefault="00D646D5" w:rsidP="00D646D5">
            <w:pPr>
              <w:pStyle w:val="Image"/>
            </w:pPr>
            <w:r>
              <w:t xml:space="preserve">            case 1:</w:t>
            </w:r>
          </w:p>
          <w:p w14:paraId="07CEA39E" w14:textId="77777777" w:rsidR="00D646D5" w:rsidRDefault="00D646D5" w:rsidP="00D646D5">
            <w:pPr>
              <w:pStyle w:val="Image"/>
            </w:pPr>
            <w:r>
              <w:t xml:space="preserve">            {</w:t>
            </w:r>
          </w:p>
          <w:p w14:paraId="1D67A1D8" w14:textId="77777777" w:rsidR="00D646D5" w:rsidRDefault="00D646D5" w:rsidP="00D646D5">
            <w:pPr>
              <w:pStyle w:val="Image"/>
            </w:pPr>
            <w:r>
              <w:t xml:space="preserve">                clean.customercall();</w:t>
            </w:r>
          </w:p>
          <w:p w14:paraId="2BB88CD9" w14:textId="77777777" w:rsidR="00D646D5" w:rsidRDefault="00D646D5" w:rsidP="00D646D5">
            <w:pPr>
              <w:pStyle w:val="Image"/>
            </w:pPr>
            <w:r>
              <w:t xml:space="preserve">            }</w:t>
            </w:r>
          </w:p>
          <w:p w14:paraId="62002F35" w14:textId="77777777" w:rsidR="00D646D5" w:rsidRDefault="00D646D5" w:rsidP="00D646D5">
            <w:pPr>
              <w:pStyle w:val="Image"/>
            </w:pPr>
            <w:r>
              <w:t xml:space="preserve">            break;</w:t>
            </w:r>
          </w:p>
          <w:p w14:paraId="3C1FDDF2" w14:textId="77777777" w:rsidR="00D646D5" w:rsidRDefault="00D646D5" w:rsidP="00D646D5">
            <w:pPr>
              <w:pStyle w:val="Image"/>
            </w:pPr>
            <w:r>
              <w:t xml:space="preserve">             case 2:</w:t>
            </w:r>
          </w:p>
          <w:p w14:paraId="2D9250A7" w14:textId="77777777" w:rsidR="00D646D5" w:rsidRDefault="00D646D5" w:rsidP="00D646D5">
            <w:pPr>
              <w:pStyle w:val="Image"/>
            </w:pPr>
            <w:r>
              <w:t xml:space="preserve">            {</w:t>
            </w:r>
          </w:p>
          <w:p w14:paraId="612CD1EF" w14:textId="77777777" w:rsidR="00D646D5" w:rsidRDefault="00D646D5" w:rsidP="00D646D5">
            <w:pPr>
              <w:pStyle w:val="Image"/>
            </w:pPr>
            <w:r>
              <w:t xml:space="preserve">                chf.workfunction();</w:t>
            </w:r>
          </w:p>
          <w:p w14:paraId="0F7EB1AB" w14:textId="77777777" w:rsidR="00D646D5" w:rsidRDefault="00D646D5" w:rsidP="00D646D5">
            <w:pPr>
              <w:pStyle w:val="Image"/>
            </w:pPr>
            <w:r>
              <w:t xml:space="preserve">            }</w:t>
            </w:r>
          </w:p>
          <w:p w14:paraId="0A72998F" w14:textId="77777777" w:rsidR="00D646D5" w:rsidRDefault="00D646D5" w:rsidP="00D646D5">
            <w:pPr>
              <w:pStyle w:val="Image"/>
            </w:pPr>
            <w:r>
              <w:t xml:space="preserve">            break;</w:t>
            </w:r>
          </w:p>
          <w:p w14:paraId="6979AB69" w14:textId="77777777" w:rsidR="00D646D5" w:rsidRDefault="00D646D5" w:rsidP="00D646D5">
            <w:pPr>
              <w:pStyle w:val="Image"/>
            </w:pPr>
            <w:r>
              <w:t xml:space="preserve">             case 3:</w:t>
            </w:r>
          </w:p>
          <w:p w14:paraId="7BB1B847" w14:textId="77777777" w:rsidR="00D646D5" w:rsidRDefault="00D646D5" w:rsidP="00D646D5">
            <w:pPr>
              <w:pStyle w:val="Image"/>
            </w:pPr>
            <w:r>
              <w:t xml:space="preserve">            {</w:t>
            </w:r>
          </w:p>
          <w:p w14:paraId="6BF77387" w14:textId="77777777" w:rsidR="00D646D5" w:rsidRDefault="00D646D5" w:rsidP="00D646D5">
            <w:pPr>
              <w:pStyle w:val="Image"/>
            </w:pPr>
            <w:r>
              <w:t xml:space="preserve">                shop.workfunction();</w:t>
            </w:r>
          </w:p>
          <w:p w14:paraId="0F17E613" w14:textId="77777777" w:rsidR="00D646D5" w:rsidRDefault="00D646D5" w:rsidP="00D646D5">
            <w:pPr>
              <w:pStyle w:val="Image"/>
            </w:pPr>
            <w:r>
              <w:t xml:space="preserve">            }</w:t>
            </w:r>
          </w:p>
          <w:p w14:paraId="22E22D43" w14:textId="77777777" w:rsidR="00D646D5" w:rsidRDefault="00D646D5" w:rsidP="00D646D5">
            <w:pPr>
              <w:pStyle w:val="Image"/>
            </w:pPr>
            <w:r>
              <w:t xml:space="preserve">            break;</w:t>
            </w:r>
          </w:p>
          <w:p w14:paraId="59EF2C52" w14:textId="77777777" w:rsidR="00D646D5" w:rsidRDefault="00D646D5" w:rsidP="00D646D5">
            <w:pPr>
              <w:pStyle w:val="Image"/>
            </w:pPr>
            <w:r>
              <w:t xml:space="preserve">          }</w:t>
            </w:r>
          </w:p>
          <w:p w14:paraId="47841C7B" w14:textId="77777777" w:rsidR="00D646D5" w:rsidRDefault="00D646D5" w:rsidP="00D646D5">
            <w:pPr>
              <w:pStyle w:val="Image"/>
            </w:pPr>
            <w:r>
              <w:t>}while(ans1!=0);</w:t>
            </w:r>
          </w:p>
          <w:p w14:paraId="32457A98" w14:textId="77777777" w:rsidR="00D646D5" w:rsidRDefault="00D646D5" w:rsidP="00D646D5">
            <w:pPr>
              <w:pStyle w:val="Image"/>
            </w:pPr>
          </w:p>
          <w:p w14:paraId="2E7CDFE1" w14:textId="77777777" w:rsidR="00D646D5" w:rsidRDefault="00D646D5" w:rsidP="00D646D5">
            <w:pPr>
              <w:pStyle w:val="Image"/>
            </w:pPr>
            <w:r>
              <w:t xml:space="preserve">       </w:t>
            </w:r>
          </w:p>
          <w:p w14:paraId="07A5793B" w14:textId="77777777" w:rsidR="00D646D5" w:rsidRDefault="00D646D5" w:rsidP="00D646D5">
            <w:pPr>
              <w:pStyle w:val="Image"/>
            </w:pPr>
            <w:r>
              <w:t xml:space="preserve">               </w:t>
            </w:r>
          </w:p>
          <w:p w14:paraId="722892A3" w14:textId="77777777" w:rsidR="00D646D5" w:rsidRDefault="00D646D5" w:rsidP="00D646D5">
            <w:pPr>
              <w:pStyle w:val="Image"/>
            </w:pPr>
            <w:r>
              <w:t xml:space="preserve">    checkout();</w:t>
            </w:r>
          </w:p>
          <w:p w14:paraId="198E7EFD" w14:textId="77777777" w:rsidR="00D646D5" w:rsidRDefault="00D646D5" w:rsidP="00D646D5">
            <w:pPr>
              <w:pStyle w:val="Image"/>
            </w:pPr>
            <w:r>
              <w:t xml:space="preserve">    clean.workfunction();</w:t>
            </w:r>
          </w:p>
          <w:p w14:paraId="0AAA687C" w14:textId="77777777" w:rsidR="00D646D5" w:rsidRDefault="00D646D5" w:rsidP="00D646D5">
            <w:pPr>
              <w:pStyle w:val="Image"/>
            </w:pPr>
            <w:r>
              <w:t xml:space="preserve">            j++;</w:t>
            </w:r>
          </w:p>
          <w:p w14:paraId="467715D8" w14:textId="77777777" w:rsidR="00D646D5" w:rsidRDefault="00D646D5" w:rsidP="00D646D5">
            <w:pPr>
              <w:pStyle w:val="Image"/>
            </w:pPr>
            <w:r>
              <w:t xml:space="preserve">              </w:t>
            </w:r>
          </w:p>
          <w:p w14:paraId="618DCD2B" w14:textId="77777777" w:rsidR="00D646D5" w:rsidRDefault="00D646D5" w:rsidP="00D646D5">
            <w:pPr>
              <w:pStyle w:val="Image"/>
            </w:pPr>
            <w:r>
              <w:lastRenderedPageBreak/>
              <w:t xml:space="preserve">        }</w:t>
            </w:r>
          </w:p>
          <w:p w14:paraId="1804D253" w14:textId="77777777" w:rsidR="00D646D5" w:rsidRDefault="00D646D5" w:rsidP="00D646D5">
            <w:pPr>
              <w:pStyle w:val="Image"/>
            </w:pPr>
            <w:r>
              <w:t xml:space="preserve">        else</w:t>
            </w:r>
          </w:p>
          <w:p w14:paraId="0C057C9E" w14:textId="77777777" w:rsidR="00D646D5" w:rsidRDefault="00D646D5" w:rsidP="00D646D5">
            <w:pPr>
              <w:pStyle w:val="Image"/>
            </w:pPr>
            <w:r>
              <w:t xml:space="preserve">        {</w:t>
            </w:r>
          </w:p>
          <w:p w14:paraId="498A714B" w14:textId="77777777" w:rsidR="00D646D5" w:rsidRDefault="00D646D5" w:rsidP="00D646D5">
            <w:pPr>
              <w:pStyle w:val="Image"/>
            </w:pPr>
            <w:r>
              <w:t xml:space="preserve">              cus[i-1].input_hotel();</w:t>
            </w:r>
          </w:p>
          <w:p w14:paraId="5F29376A" w14:textId="77777777" w:rsidR="00D646D5" w:rsidRDefault="00D646D5" w:rsidP="00D646D5">
            <w:pPr>
              <w:pStyle w:val="Image"/>
            </w:pPr>
            <w:r>
              <w:t xml:space="preserve">             rec[j-1].filing2(cus[i-1]);</w:t>
            </w:r>
          </w:p>
          <w:p w14:paraId="4B3FD04C" w14:textId="77777777" w:rsidR="00D646D5" w:rsidRDefault="00D646D5" w:rsidP="00D646D5">
            <w:pPr>
              <w:pStyle w:val="Image"/>
            </w:pPr>
            <w:r>
              <w:t xml:space="preserve">        cout&lt;&lt;"enter the type of room you wish to book your options are as following"&lt;&lt;endl;</w:t>
            </w:r>
          </w:p>
          <w:p w14:paraId="6A26D7F0" w14:textId="77777777" w:rsidR="00D646D5" w:rsidRDefault="00D646D5" w:rsidP="00D646D5">
            <w:pPr>
              <w:pStyle w:val="Image"/>
            </w:pPr>
            <w:r>
              <w:t xml:space="preserve">        for(int i=0;i&lt;no_r;i++)</w:t>
            </w:r>
          </w:p>
          <w:p w14:paraId="6F36F457" w14:textId="77777777" w:rsidR="00D646D5" w:rsidRDefault="00D646D5" w:rsidP="00D646D5">
            <w:pPr>
              <w:pStyle w:val="Image"/>
            </w:pPr>
            <w:r>
              <w:t xml:space="preserve">        {</w:t>
            </w:r>
          </w:p>
          <w:p w14:paraId="2A48ABDC" w14:textId="77777777" w:rsidR="00D646D5" w:rsidRDefault="00D646D5" w:rsidP="00D646D5">
            <w:pPr>
              <w:pStyle w:val="Image"/>
            </w:pPr>
            <w:r>
              <w:t xml:space="preserve">            cout&lt;&lt;i+1&lt;&lt;" "&lt;&lt;rm[i].get_typofroom()&lt;&lt;endl;</w:t>
            </w:r>
          </w:p>
          <w:p w14:paraId="40F5F34F" w14:textId="77777777" w:rsidR="00D646D5" w:rsidRDefault="00D646D5" w:rsidP="00D646D5">
            <w:pPr>
              <w:pStyle w:val="Image"/>
            </w:pPr>
            <w:r>
              <w:t xml:space="preserve">        }</w:t>
            </w:r>
          </w:p>
          <w:p w14:paraId="3683F61E" w14:textId="77777777" w:rsidR="00D646D5" w:rsidRDefault="00D646D5" w:rsidP="00D646D5">
            <w:pPr>
              <w:pStyle w:val="Image"/>
            </w:pPr>
            <w:r>
              <w:t xml:space="preserve">        cin&gt;&gt;rm_choice;</w:t>
            </w:r>
          </w:p>
          <w:p w14:paraId="7F859D42" w14:textId="77777777" w:rsidR="00D646D5" w:rsidRDefault="00D646D5" w:rsidP="00D646D5">
            <w:pPr>
              <w:pStyle w:val="Image"/>
            </w:pPr>
            <w:r>
              <w:t xml:space="preserve">        rm_choice=rm_choice-1;</w:t>
            </w:r>
          </w:p>
          <w:p w14:paraId="43EEEE4E" w14:textId="77777777" w:rsidR="00D646D5" w:rsidRDefault="00D646D5" w:rsidP="00D646D5">
            <w:pPr>
              <w:pStyle w:val="Image"/>
            </w:pPr>
            <w:r>
              <w:t xml:space="preserve">        rm[rm_choice].set_booking(true);</w:t>
            </w:r>
          </w:p>
          <w:p w14:paraId="4038ED98" w14:textId="77777777" w:rsidR="00D646D5" w:rsidRDefault="00D646D5" w:rsidP="00D646D5">
            <w:pPr>
              <w:pStyle w:val="Image"/>
            </w:pPr>
            <w:r>
              <w:t xml:space="preserve">        cout&lt;&lt;"enter your no.of days for stay";</w:t>
            </w:r>
          </w:p>
          <w:p w14:paraId="62FFB017" w14:textId="77777777" w:rsidR="00D646D5" w:rsidRDefault="00D646D5" w:rsidP="00D646D5">
            <w:pPr>
              <w:pStyle w:val="Image"/>
            </w:pPr>
            <w:r>
              <w:t xml:space="preserve">        cin&gt;&gt;nof_days;</w:t>
            </w:r>
          </w:p>
          <w:p w14:paraId="06135453" w14:textId="77777777" w:rsidR="00D646D5" w:rsidRDefault="00D646D5" w:rsidP="00D646D5">
            <w:pPr>
              <w:pStyle w:val="Image"/>
            </w:pPr>
            <w:r>
              <w:t xml:space="preserve">        bill=nof_days*rm[rm_choice].get_price();</w:t>
            </w:r>
          </w:p>
          <w:p w14:paraId="2E96B232" w14:textId="77777777" w:rsidR="00D646D5" w:rsidRDefault="00D646D5" w:rsidP="00D646D5">
            <w:pPr>
              <w:pStyle w:val="Image"/>
            </w:pPr>
            <w:r>
              <w:t xml:space="preserve">        //---------send bill to finance--------------</w:t>
            </w:r>
          </w:p>
          <w:p w14:paraId="663EEAEC" w14:textId="77777777" w:rsidR="00D646D5" w:rsidRDefault="00D646D5" w:rsidP="00D646D5">
            <w:pPr>
              <w:pStyle w:val="Image"/>
            </w:pPr>
          </w:p>
          <w:p w14:paraId="16C759DF" w14:textId="77777777" w:rsidR="00D646D5" w:rsidRDefault="00D646D5" w:rsidP="00D646D5">
            <w:pPr>
              <w:pStyle w:val="Image"/>
            </w:pPr>
            <w:r>
              <w:t xml:space="preserve">    do{</w:t>
            </w:r>
          </w:p>
          <w:p w14:paraId="78CF7655" w14:textId="77777777" w:rsidR="00D646D5" w:rsidRDefault="00D646D5" w:rsidP="00D646D5">
            <w:pPr>
              <w:pStyle w:val="Image"/>
            </w:pPr>
            <w:r>
              <w:t xml:space="preserve">     cout&lt;&lt;"enter the number for the service you wish to access"&lt;&lt;endl</w:t>
            </w:r>
          </w:p>
          <w:p w14:paraId="49FB8F2B" w14:textId="77777777" w:rsidR="00D646D5" w:rsidRDefault="00D646D5" w:rsidP="00D646D5">
            <w:pPr>
              <w:pStyle w:val="Image"/>
            </w:pPr>
            <w:r>
              <w:t xml:space="preserve">        &lt;&lt;"1.Room Service (cleaning) "&lt;&lt;endl</w:t>
            </w:r>
          </w:p>
          <w:p w14:paraId="52B03ADD" w14:textId="77777777" w:rsidR="00D646D5" w:rsidRDefault="00D646D5" w:rsidP="00D646D5">
            <w:pPr>
              <w:pStyle w:val="Image"/>
            </w:pPr>
            <w:r>
              <w:t xml:space="preserve">        &lt;&lt;"2.Food service"&lt;&lt;endl</w:t>
            </w:r>
          </w:p>
          <w:p w14:paraId="4DCF0CBF" w14:textId="77777777" w:rsidR="00D646D5" w:rsidRDefault="00D646D5" w:rsidP="00D646D5">
            <w:pPr>
              <w:pStyle w:val="Image"/>
            </w:pPr>
            <w:r>
              <w:t xml:space="preserve">        &lt;&lt;"3.Visit Shop"&lt;&lt;endl</w:t>
            </w:r>
          </w:p>
          <w:p w14:paraId="1B28DAC6" w14:textId="77777777" w:rsidR="00D646D5" w:rsidRDefault="00D646D5" w:rsidP="00D646D5">
            <w:pPr>
              <w:pStyle w:val="Image"/>
            </w:pPr>
            <w:r>
              <w:t xml:space="preserve">        &lt;&lt;"0.To leave"&lt;&lt;endl;</w:t>
            </w:r>
          </w:p>
          <w:p w14:paraId="095D9A2D" w14:textId="77777777" w:rsidR="00D646D5" w:rsidRDefault="00D646D5" w:rsidP="00D646D5">
            <w:pPr>
              <w:pStyle w:val="Image"/>
            </w:pPr>
            <w:r>
              <w:t xml:space="preserve">        cin&gt;&gt;ans1;</w:t>
            </w:r>
          </w:p>
          <w:p w14:paraId="66F06552" w14:textId="77777777" w:rsidR="00D646D5" w:rsidRDefault="00D646D5" w:rsidP="00D646D5">
            <w:pPr>
              <w:pStyle w:val="Image"/>
            </w:pPr>
          </w:p>
          <w:p w14:paraId="2F6BE4BD" w14:textId="77777777" w:rsidR="00D646D5" w:rsidRDefault="00D646D5" w:rsidP="00D646D5">
            <w:pPr>
              <w:pStyle w:val="Image"/>
            </w:pPr>
            <w:r>
              <w:t xml:space="preserve">        </w:t>
            </w:r>
          </w:p>
          <w:p w14:paraId="5932FA5B" w14:textId="77777777" w:rsidR="00D646D5" w:rsidRDefault="00D646D5" w:rsidP="00D646D5">
            <w:pPr>
              <w:pStyle w:val="Image"/>
            </w:pPr>
            <w:r>
              <w:t xml:space="preserve">          switch(ans1)</w:t>
            </w:r>
          </w:p>
          <w:p w14:paraId="13BB4AC8" w14:textId="77777777" w:rsidR="00D646D5" w:rsidRDefault="00D646D5" w:rsidP="00D646D5">
            <w:pPr>
              <w:pStyle w:val="Image"/>
            </w:pPr>
            <w:r>
              <w:t xml:space="preserve">          {</w:t>
            </w:r>
          </w:p>
          <w:p w14:paraId="13308658" w14:textId="77777777" w:rsidR="00D646D5" w:rsidRDefault="00D646D5" w:rsidP="00D646D5">
            <w:pPr>
              <w:pStyle w:val="Image"/>
            </w:pPr>
            <w:r>
              <w:t xml:space="preserve">            case 1:</w:t>
            </w:r>
          </w:p>
          <w:p w14:paraId="479E8D79" w14:textId="77777777" w:rsidR="00D646D5" w:rsidRDefault="00D646D5" w:rsidP="00D646D5">
            <w:pPr>
              <w:pStyle w:val="Image"/>
            </w:pPr>
            <w:r>
              <w:t xml:space="preserve">            {</w:t>
            </w:r>
          </w:p>
          <w:p w14:paraId="28A63AF1" w14:textId="77777777" w:rsidR="00D646D5" w:rsidRDefault="00D646D5" w:rsidP="00D646D5">
            <w:pPr>
              <w:pStyle w:val="Image"/>
            </w:pPr>
            <w:r>
              <w:t xml:space="preserve">                clean.customercall();</w:t>
            </w:r>
          </w:p>
          <w:p w14:paraId="0C2FFD2E" w14:textId="77777777" w:rsidR="00D646D5" w:rsidRDefault="00D646D5" w:rsidP="00D646D5">
            <w:pPr>
              <w:pStyle w:val="Image"/>
            </w:pPr>
            <w:r>
              <w:t xml:space="preserve">            }</w:t>
            </w:r>
          </w:p>
          <w:p w14:paraId="28108815" w14:textId="77777777" w:rsidR="00D646D5" w:rsidRDefault="00D646D5" w:rsidP="00D646D5">
            <w:pPr>
              <w:pStyle w:val="Image"/>
            </w:pPr>
            <w:r>
              <w:t xml:space="preserve">            break;</w:t>
            </w:r>
          </w:p>
          <w:p w14:paraId="1D415437" w14:textId="77777777" w:rsidR="00D646D5" w:rsidRDefault="00D646D5" w:rsidP="00D646D5">
            <w:pPr>
              <w:pStyle w:val="Image"/>
            </w:pPr>
            <w:r>
              <w:t xml:space="preserve">             case 2:</w:t>
            </w:r>
          </w:p>
          <w:p w14:paraId="6E487980" w14:textId="77777777" w:rsidR="00D646D5" w:rsidRDefault="00D646D5" w:rsidP="00D646D5">
            <w:pPr>
              <w:pStyle w:val="Image"/>
            </w:pPr>
            <w:r>
              <w:t xml:space="preserve">            {</w:t>
            </w:r>
          </w:p>
          <w:p w14:paraId="6D6A1431" w14:textId="77777777" w:rsidR="00D646D5" w:rsidRDefault="00D646D5" w:rsidP="00D646D5">
            <w:pPr>
              <w:pStyle w:val="Image"/>
            </w:pPr>
            <w:r>
              <w:t xml:space="preserve">                chf.workfunction();</w:t>
            </w:r>
          </w:p>
          <w:p w14:paraId="19957CD6" w14:textId="77777777" w:rsidR="00D646D5" w:rsidRDefault="00D646D5" w:rsidP="00D646D5">
            <w:pPr>
              <w:pStyle w:val="Image"/>
            </w:pPr>
            <w:r>
              <w:t xml:space="preserve">            }</w:t>
            </w:r>
          </w:p>
          <w:p w14:paraId="16E2D9EA" w14:textId="77777777" w:rsidR="00D646D5" w:rsidRDefault="00D646D5" w:rsidP="00D646D5">
            <w:pPr>
              <w:pStyle w:val="Image"/>
            </w:pPr>
            <w:r>
              <w:t xml:space="preserve">            break;</w:t>
            </w:r>
          </w:p>
          <w:p w14:paraId="17CE9404" w14:textId="77777777" w:rsidR="00D646D5" w:rsidRDefault="00D646D5" w:rsidP="00D646D5">
            <w:pPr>
              <w:pStyle w:val="Image"/>
            </w:pPr>
            <w:r>
              <w:t xml:space="preserve">             case 3:</w:t>
            </w:r>
          </w:p>
          <w:p w14:paraId="6B112528" w14:textId="77777777" w:rsidR="00D646D5" w:rsidRDefault="00D646D5" w:rsidP="00D646D5">
            <w:pPr>
              <w:pStyle w:val="Image"/>
            </w:pPr>
            <w:r>
              <w:t xml:space="preserve">            {</w:t>
            </w:r>
          </w:p>
          <w:p w14:paraId="0BCB6938" w14:textId="77777777" w:rsidR="00D646D5" w:rsidRDefault="00D646D5" w:rsidP="00D646D5">
            <w:pPr>
              <w:pStyle w:val="Image"/>
            </w:pPr>
            <w:r>
              <w:t xml:space="preserve">                shop.workfunction();</w:t>
            </w:r>
          </w:p>
          <w:p w14:paraId="15903C39" w14:textId="77777777" w:rsidR="00D646D5" w:rsidRDefault="00D646D5" w:rsidP="00D646D5">
            <w:pPr>
              <w:pStyle w:val="Image"/>
            </w:pPr>
            <w:r>
              <w:t xml:space="preserve">            }</w:t>
            </w:r>
          </w:p>
          <w:p w14:paraId="596316FF" w14:textId="77777777" w:rsidR="00D646D5" w:rsidRDefault="00D646D5" w:rsidP="00D646D5">
            <w:pPr>
              <w:pStyle w:val="Image"/>
            </w:pPr>
            <w:r>
              <w:t xml:space="preserve">            break;</w:t>
            </w:r>
          </w:p>
          <w:p w14:paraId="497608A2" w14:textId="77777777" w:rsidR="00D646D5" w:rsidRDefault="00D646D5" w:rsidP="00D646D5">
            <w:pPr>
              <w:pStyle w:val="Image"/>
            </w:pPr>
            <w:r>
              <w:t xml:space="preserve">          }</w:t>
            </w:r>
          </w:p>
          <w:p w14:paraId="5035FA14" w14:textId="77777777" w:rsidR="00D646D5" w:rsidRDefault="00D646D5" w:rsidP="00D646D5">
            <w:pPr>
              <w:pStyle w:val="Image"/>
            </w:pPr>
            <w:r>
              <w:t>}while(ans1!=0);</w:t>
            </w:r>
          </w:p>
          <w:p w14:paraId="41C7B931" w14:textId="77777777" w:rsidR="00D646D5" w:rsidRDefault="00D646D5" w:rsidP="00D646D5">
            <w:pPr>
              <w:pStyle w:val="Image"/>
            </w:pPr>
          </w:p>
          <w:p w14:paraId="2618642B" w14:textId="77777777" w:rsidR="00D646D5" w:rsidRDefault="00D646D5" w:rsidP="00D646D5">
            <w:pPr>
              <w:pStyle w:val="Image"/>
            </w:pPr>
            <w:r>
              <w:t xml:space="preserve">    checkout();</w:t>
            </w:r>
          </w:p>
          <w:p w14:paraId="10C79785" w14:textId="77777777" w:rsidR="00D646D5" w:rsidRDefault="00D646D5" w:rsidP="00D646D5">
            <w:pPr>
              <w:pStyle w:val="Image"/>
            </w:pPr>
            <w:r>
              <w:t xml:space="preserve">                clean.workfunction();</w:t>
            </w:r>
          </w:p>
          <w:p w14:paraId="540C913F" w14:textId="77777777" w:rsidR="00D646D5" w:rsidRDefault="00D646D5" w:rsidP="00D646D5">
            <w:pPr>
              <w:pStyle w:val="Image"/>
            </w:pPr>
            <w:r>
              <w:t xml:space="preserve">            j++;</w:t>
            </w:r>
          </w:p>
          <w:p w14:paraId="012D061E" w14:textId="77777777" w:rsidR="00D646D5" w:rsidRDefault="00D646D5" w:rsidP="00D646D5">
            <w:pPr>
              <w:pStyle w:val="Image"/>
            </w:pPr>
            <w:r>
              <w:t xml:space="preserve">              </w:t>
            </w:r>
          </w:p>
          <w:p w14:paraId="3750536A" w14:textId="77777777" w:rsidR="00D646D5" w:rsidRDefault="00D646D5" w:rsidP="00D646D5">
            <w:pPr>
              <w:pStyle w:val="Image"/>
            </w:pPr>
          </w:p>
          <w:p w14:paraId="1F9CCAEC" w14:textId="77777777" w:rsidR="00D646D5" w:rsidRDefault="00D646D5" w:rsidP="00D646D5">
            <w:pPr>
              <w:pStyle w:val="Image"/>
            </w:pPr>
          </w:p>
          <w:p w14:paraId="5D2194A0" w14:textId="77777777" w:rsidR="00D646D5" w:rsidRDefault="00D646D5" w:rsidP="00D646D5">
            <w:pPr>
              <w:pStyle w:val="Image"/>
            </w:pPr>
            <w:r>
              <w:t xml:space="preserve">        }</w:t>
            </w:r>
          </w:p>
          <w:p w14:paraId="6C4FB69B" w14:textId="77777777" w:rsidR="00D646D5" w:rsidRDefault="00D646D5" w:rsidP="00D646D5">
            <w:pPr>
              <w:pStyle w:val="Image"/>
            </w:pPr>
          </w:p>
          <w:p w14:paraId="491D5B82" w14:textId="77777777" w:rsidR="00D646D5" w:rsidRDefault="00D646D5" w:rsidP="00D646D5">
            <w:pPr>
              <w:pStyle w:val="Image"/>
            </w:pPr>
            <w:r>
              <w:t xml:space="preserve">    }</w:t>
            </w:r>
          </w:p>
          <w:p w14:paraId="064C662B" w14:textId="77777777" w:rsidR="00D646D5" w:rsidRDefault="00D646D5" w:rsidP="00D646D5">
            <w:pPr>
              <w:pStyle w:val="Image"/>
            </w:pPr>
            <w:r>
              <w:t xml:space="preserve">  }</w:t>
            </w:r>
          </w:p>
          <w:p w14:paraId="3BF82E3A" w14:textId="77777777" w:rsidR="00D646D5" w:rsidRDefault="00D646D5" w:rsidP="00D646D5">
            <w:pPr>
              <w:pStyle w:val="Image"/>
            </w:pPr>
            <w:r>
              <w:t xml:space="preserve">  else if(choice==4)    //nothing</w:t>
            </w:r>
          </w:p>
          <w:p w14:paraId="3B124029" w14:textId="77777777" w:rsidR="00D646D5" w:rsidRDefault="00D646D5" w:rsidP="00D646D5">
            <w:pPr>
              <w:pStyle w:val="Image"/>
            </w:pPr>
            <w:r>
              <w:t xml:space="preserve">  {</w:t>
            </w:r>
          </w:p>
          <w:p w14:paraId="46343D9C" w14:textId="77777777" w:rsidR="00D646D5" w:rsidRDefault="00D646D5" w:rsidP="00D646D5">
            <w:pPr>
              <w:pStyle w:val="Image"/>
            </w:pPr>
            <w:r>
              <w:lastRenderedPageBreak/>
              <w:t xml:space="preserve">    for(int i=1;i&lt;=no_c;i++) //loop for customers</w:t>
            </w:r>
          </w:p>
          <w:p w14:paraId="5D2C65E8" w14:textId="77777777" w:rsidR="00D646D5" w:rsidRDefault="00D646D5" w:rsidP="00D646D5">
            <w:pPr>
              <w:pStyle w:val="Image"/>
            </w:pPr>
            <w:r>
              <w:t xml:space="preserve">    {</w:t>
            </w:r>
          </w:p>
          <w:p w14:paraId="0B4E6620" w14:textId="77777777" w:rsidR="00D646D5" w:rsidRDefault="00D646D5" w:rsidP="00D646D5">
            <w:pPr>
              <w:pStyle w:val="Image"/>
            </w:pPr>
            <w:r>
              <w:t xml:space="preserve">        if(i%(no_rec)==0) //TO SEND CUSTOMER AGAIN TO FIRST RECPTIONIST </w:t>
            </w:r>
          </w:p>
          <w:p w14:paraId="59B0A23B" w14:textId="77777777" w:rsidR="00D646D5" w:rsidRDefault="00D646D5" w:rsidP="00D646D5">
            <w:pPr>
              <w:pStyle w:val="Image"/>
            </w:pPr>
            <w:r>
              <w:t xml:space="preserve">        {</w:t>
            </w:r>
          </w:p>
          <w:p w14:paraId="684C8BA5" w14:textId="77777777" w:rsidR="00D646D5" w:rsidRDefault="00D646D5" w:rsidP="00D646D5">
            <w:pPr>
              <w:pStyle w:val="Image"/>
            </w:pPr>
            <w:r>
              <w:t xml:space="preserve">            j=1;//LOGIC</w:t>
            </w:r>
          </w:p>
          <w:p w14:paraId="5B962D74" w14:textId="77777777" w:rsidR="00D646D5" w:rsidRDefault="00D646D5" w:rsidP="00D646D5">
            <w:pPr>
              <w:pStyle w:val="Image"/>
            </w:pPr>
          </w:p>
          <w:p w14:paraId="2B5AA64A" w14:textId="77777777" w:rsidR="00D646D5" w:rsidRDefault="00D646D5" w:rsidP="00D646D5">
            <w:pPr>
              <w:pStyle w:val="Image"/>
            </w:pPr>
            <w:r>
              <w:t xml:space="preserve">            cus[i-1].input_hotel();</w:t>
            </w:r>
          </w:p>
          <w:p w14:paraId="4FAA34FB" w14:textId="77777777" w:rsidR="00D646D5" w:rsidRDefault="00D646D5" w:rsidP="00D646D5">
            <w:pPr>
              <w:pStyle w:val="Image"/>
            </w:pPr>
            <w:r>
              <w:t xml:space="preserve">              rec[j-1].filing2(cus[i-1]);</w:t>
            </w:r>
          </w:p>
          <w:p w14:paraId="4FBF61B1" w14:textId="77777777" w:rsidR="00D646D5" w:rsidRDefault="00D646D5" w:rsidP="00D646D5">
            <w:pPr>
              <w:pStyle w:val="Image"/>
            </w:pPr>
            <w:r>
              <w:t xml:space="preserve">        cout&lt;&lt;"enter the type of room you wish to book your options are as following"&lt;&lt;endl;</w:t>
            </w:r>
          </w:p>
          <w:p w14:paraId="7C139B57" w14:textId="77777777" w:rsidR="00D646D5" w:rsidRDefault="00D646D5" w:rsidP="00D646D5">
            <w:pPr>
              <w:pStyle w:val="Image"/>
            </w:pPr>
            <w:r>
              <w:t xml:space="preserve">        for(int i=0;i&lt;no_r;i++)</w:t>
            </w:r>
          </w:p>
          <w:p w14:paraId="173B42DB" w14:textId="77777777" w:rsidR="00D646D5" w:rsidRDefault="00D646D5" w:rsidP="00D646D5">
            <w:pPr>
              <w:pStyle w:val="Image"/>
            </w:pPr>
            <w:r>
              <w:t xml:space="preserve">        {</w:t>
            </w:r>
          </w:p>
          <w:p w14:paraId="578094EA" w14:textId="77777777" w:rsidR="00D646D5" w:rsidRDefault="00D646D5" w:rsidP="00D646D5">
            <w:pPr>
              <w:pStyle w:val="Image"/>
            </w:pPr>
            <w:r>
              <w:t xml:space="preserve">            cout&lt;&lt;i+1&lt;&lt;" "&lt;&lt;rm[i].get_typofroom()&lt;&lt;endl;</w:t>
            </w:r>
          </w:p>
          <w:p w14:paraId="7ADDA82D" w14:textId="77777777" w:rsidR="00D646D5" w:rsidRDefault="00D646D5" w:rsidP="00D646D5">
            <w:pPr>
              <w:pStyle w:val="Image"/>
            </w:pPr>
            <w:r>
              <w:t xml:space="preserve">        }</w:t>
            </w:r>
          </w:p>
          <w:p w14:paraId="2489B804" w14:textId="77777777" w:rsidR="00D646D5" w:rsidRDefault="00D646D5" w:rsidP="00D646D5">
            <w:pPr>
              <w:pStyle w:val="Image"/>
            </w:pPr>
            <w:r>
              <w:t xml:space="preserve">        cin&gt;&gt;rm_choice;</w:t>
            </w:r>
          </w:p>
          <w:p w14:paraId="52653A0F" w14:textId="77777777" w:rsidR="00D646D5" w:rsidRDefault="00D646D5" w:rsidP="00D646D5">
            <w:pPr>
              <w:pStyle w:val="Image"/>
            </w:pPr>
            <w:r>
              <w:t xml:space="preserve">        rm_choice=rm_choice-1;</w:t>
            </w:r>
          </w:p>
          <w:p w14:paraId="10712BAB" w14:textId="77777777" w:rsidR="00D646D5" w:rsidRDefault="00D646D5" w:rsidP="00D646D5">
            <w:pPr>
              <w:pStyle w:val="Image"/>
            </w:pPr>
            <w:r>
              <w:t xml:space="preserve">        rm[rm_choice].set_booking(true);</w:t>
            </w:r>
          </w:p>
          <w:p w14:paraId="60A4E6E8" w14:textId="77777777" w:rsidR="00D646D5" w:rsidRDefault="00D646D5" w:rsidP="00D646D5">
            <w:pPr>
              <w:pStyle w:val="Image"/>
            </w:pPr>
            <w:r>
              <w:t xml:space="preserve">        cout&lt;&lt;"enter your no.of days for stay";</w:t>
            </w:r>
          </w:p>
          <w:p w14:paraId="313B3D6E" w14:textId="77777777" w:rsidR="00D646D5" w:rsidRDefault="00D646D5" w:rsidP="00D646D5">
            <w:pPr>
              <w:pStyle w:val="Image"/>
            </w:pPr>
            <w:r>
              <w:t xml:space="preserve">        cin&gt;&gt;nof_days;</w:t>
            </w:r>
          </w:p>
          <w:p w14:paraId="48B0750F" w14:textId="77777777" w:rsidR="00D646D5" w:rsidRDefault="00D646D5" w:rsidP="00D646D5">
            <w:pPr>
              <w:pStyle w:val="Image"/>
            </w:pPr>
            <w:r>
              <w:t xml:space="preserve">        bill=nof_days*rm[rm_choice].get_price();</w:t>
            </w:r>
          </w:p>
          <w:p w14:paraId="3487A0F5" w14:textId="77777777" w:rsidR="00D646D5" w:rsidRDefault="00D646D5" w:rsidP="00D646D5">
            <w:pPr>
              <w:pStyle w:val="Image"/>
            </w:pPr>
            <w:r>
              <w:t xml:space="preserve">         //------------send bill to finance--------------</w:t>
            </w:r>
          </w:p>
          <w:p w14:paraId="5236AF0B" w14:textId="77777777" w:rsidR="00D646D5" w:rsidRDefault="00D646D5" w:rsidP="00D646D5">
            <w:pPr>
              <w:pStyle w:val="Image"/>
            </w:pPr>
          </w:p>
          <w:p w14:paraId="16E6233F" w14:textId="77777777" w:rsidR="00D646D5" w:rsidRDefault="00D646D5" w:rsidP="00D646D5">
            <w:pPr>
              <w:pStyle w:val="Image"/>
            </w:pPr>
            <w:r>
              <w:t>//ENTER WHILE LOOP</w:t>
            </w:r>
          </w:p>
          <w:p w14:paraId="15E2F118" w14:textId="77777777" w:rsidR="00D646D5" w:rsidRDefault="00D646D5" w:rsidP="00D646D5">
            <w:pPr>
              <w:pStyle w:val="Image"/>
            </w:pPr>
            <w:r>
              <w:t xml:space="preserve">       do{</w:t>
            </w:r>
          </w:p>
          <w:p w14:paraId="3E47EAF4" w14:textId="77777777" w:rsidR="00D646D5" w:rsidRDefault="00D646D5" w:rsidP="00D646D5">
            <w:pPr>
              <w:pStyle w:val="Image"/>
            </w:pPr>
            <w:r>
              <w:t xml:space="preserve"> </w:t>
            </w:r>
          </w:p>
          <w:p w14:paraId="680D662F" w14:textId="77777777" w:rsidR="00D646D5" w:rsidRDefault="00D646D5" w:rsidP="00D646D5">
            <w:pPr>
              <w:pStyle w:val="Image"/>
            </w:pPr>
            <w:r>
              <w:t xml:space="preserve">             cout&lt;&lt;"enter 1 for calling room service else enter 0"&lt;&lt;endl;</w:t>
            </w:r>
          </w:p>
          <w:p w14:paraId="65160738" w14:textId="77777777" w:rsidR="00D646D5" w:rsidRDefault="00D646D5" w:rsidP="00D646D5">
            <w:pPr>
              <w:pStyle w:val="Image"/>
            </w:pPr>
            <w:r>
              <w:t xml:space="preserve">        cin&gt;&gt;ans1;</w:t>
            </w:r>
          </w:p>
          <w:p w14:paraId="191FC9A3" w14:textId="77777777" w:rsidR="00D646D5" w:rsidRDefault="00D646D5" w:rsidP="00D646D5">
            <w:pPr>
              <w:pStyle w:val="Image"/>
            </w:pPr>
          </w:p>
          <w:p w14:paraId="738720F8" w14:textId="77777777" w:rsidR="00D646D5" w:rsidRDefault="00D646D5" w:rsidP="00D646D5">
            <w:pPr>
              <w:pStyle w:val="Image"/>
            </w:pPr>
            <w:r>
              <w:t xml:space="preserve">          if(ans1==1)</w:t>
            </w:r>
          </w:p>
          <w:p w14:paraId="2208B11F" w14:textId="77777777" w:rsidR="00D646D5" w:rsidRDefault="00D646D5" w:rsidP="00D646D5">
            <w:pPr>
              <w:pStyle w:val="Image"/>
            </w:pPr>
            <w:r>
              <w:t xml:space="preserve">          {</w:t>
            </w:r>
          </w:p>
          <w:p w14:paraId="427FC2CF" w14:textId="77777777" w:rsidR="00D646D5" w:rsidRDefault="00D646D5" w:rsidP="00D646D5">
            <w:pPr>
              <w:pStyle w:val="Image"/>
            </w:pPr>
            <w:r>
              <w:t xml:space="preserve">            rec[j-1].callingcleaner();</w:t>
            </w:r>
          </w:p>
          <w:p w14:paraId="3A616327" w14:textId="77777777" w:rsidR="00D646D5" w:rsidRDefault="00D646D5" w:rsidP="00D646D5">
            <w:pPr>
              <w:pStyle w:val="Image"/>
            </w:pPr>
            <w:r>
              <w:t xml:space="preserve">          }</w:t>
            </w:r>
          </w:p>
          <w:p w14:paraId="4525B4D8" w14:textId="77777777" w:rsidR="00D646D5" w:rsidRDefault="00D646D5" w:rsidP="00D646D5">
            <w:pPr>
              <w:pStyle w:val="Image"/>
            </w:pPr>
            <w:r>
              <w:t xml:space="preserve">       }while(ans1!=0);</w:t>
            </w:r>
          </w:p>
          <w:p w14:paraId="5297AEF7" w14:textId="77777777" w:rsidR="00D646D5" w:rsidRDefault="00D646D5" w:rsidP="00D646D5">
            <w:pPr>
              <w:pStyle w:val="Image"/>
            </w:pPr>
            <w:r>
              <w:t xml:space="preserve">        </w:t>
            </w:r>
          </w:p>
          <w:p w14:paraId="2020142C" w14:textId="77777777" w:rsidR="00D646D5" w:rsidRDefault="00D646D5" w:rsidP="00D646D5">
            <w:pPr>
              <w:pStyle w:val="Image"/>
            </w:pPr>
          </w:p>
          <w:p w14:paraId="09B298AE" w14:textId="77777777" w:rsidR="00D646D5" w:rsidRDefault="00D646D5" w:rsidP="00D646D5">
            <w:pPr>
              <w:pStyle w:val="Image"/>
            </w:pPr>
            <w:r>
              <w:t xml:space="preserve">     checkout();     </w:t>
            </w:r>
          </w:p>
          <w:p w14:paraId="239803A2" w14:textId="77777777" w:rsidR="00D646D5" w:rsidRDefault="00D646D5" w:rsidP="00D646D5">
            <w:pPr>
              <w:pStyle w:val="Image"/>
            </w:pPr>
            <w:r>
              <w:t xml:space="preserve">     clean.workfunction();</w:t>
            </w:r>
          </w:p>
          <w:p w14:paraId="19D02F14" w14:textId="77777777" w:rsidR="00D646D5" w:rsidRDefault="00D646D5" w:rsidP="00D646D5">
            <w:pPr>
              <w:pStyle w:val="Image"/>
            </w:pPr>
            <w:r>
              <w:t xml:space="preserve">            j++;</w:t>
            </w:r>
          </w:p>
          <w:p w14:paraId="62AAC1D8" w14:textId="77777777" w:rsidR="00D646D5" w:rsidRDefault="00D646D5" w:rsidP="00D646D5">
            <w:pPr>
              <w:pStyle w:val="Image"/>
            </w:pPr>
            <w:r>
              <w:t xml:space="preserve">              </w:t>
            </w:r>
          </w:p>
          <w:p w14:paraId="4BDB626B" w14:textId="77777777" w:rsidR="00D646D5" w:rsidRDefault="00D646D5" w:rsidP="00D646D5">
            <w:pPr>
              <w:pStyle w:val="Image"/>
            </w:pPr>
            <w:r>
              <w:t xml:space="preserve">        }else</w:t>
            </w:r>
          </w:p>
          <w:p w14:paraId="3A5B92BD" w14:textId="77777777" w:rsidR="00D646D5" w:rsidRDefault="00D646D5" w:rsidP="00D646D5">
            <w:pPr>
              <w:pStyle w:val="Image"/>
            </w:pPr>
            <w:r>
              <w:t xml:space="preserve">        {</w:t>
            </w:r>
          </w:p>
          <w:p w14:paraId="66193DC4" w14:textId="77777777" w:rsidR="00D646D5" w:rsidRDefault="00D646D5" w:rsidP="00D646D5">
            <w:pPr>
              <w:pStyle w:val="Image"/>
            </w:pPr>
            <w:r>
              <w:t xml:space="preserve">            cus[i-1].input_hotel();</w:t>
            </w:r>
          </w:p>
          <w:p w14:paraId="716371A0" w14:textId="77777777" w:rsidR="00D646D5" w:rsidRDefault="00D646D5" w:rsidP="00D646D5">
            <w:pPr>
              <w:pStyle w:val="Image"/>
            </w:pPr>
            <w:r>
              <w:t xml:space="preserve">            rec[j-1].workfunction();</w:t>
            </w:r>
          </w:p>
          <w:p w14:paraId="0F0AF6C5" w14:textId="77777777" w:rsidR="00D646D5" w:rsidRDefault="00D646D5" w:rsidP="00D646D5">
            <w:pPr>
              <w:pStyle w:val="Image"/>
            </w:pPr>
            <w:r>
              <w:t xml:space="preserve">        cout&lt;&lt;"enter the type of room you wish to book your options are as following"&lt;&lt;endl;</w:t>
            </w:r>
          </w:p>
          <w:p w14:paraId="32A9AFEB" w14:textId="77777777" w:rsidR="00D646D5" w:rsidRDefault="00D646D5" w:rsidP="00D646D5">
            <w:pPr>
              <w:pStyle w:val="Image"/>
            </w:pPr>
            <w:r>
              <w:t xml:space="preserve">        for(int i=0;i&lt;no_r;i++)</w:t>
            </w:r>
          </w:p>
          <w:p w14:paraId="32CEA7BC" w14:textId="77777777" w:rsidR="00D646D5" w:rsidRDefault="00D646D5" w:rsidP="00D646D5">
            <w:pPr>
              <w:pStyle w:val="Image"/>
            </w:pPr>
            <w:r>
              <w:t xml:space="preserve">        {</w:t>
            </w:r>
          </w:p>
          <w:p w14:paraId="3D059736" w14:textId="77777777" w:rsidR="00D646D5" w:rsidRDefault="00D646D5" w:rsidP="00D646D5">
            <w:pPr>
              <w:pStyle w:val="Image"/>
            </w:pPr>
            <w:r>
              <w:t xml:space="preserve">            cout&lt;&lt;i+1&lt;&lt;" "&lt;&lt;rm[i].get_typofroom()&lt;&lt;endl;</w:t>
            </w:r>
          </w:p>
          <w:p w14:paraId="1A86CA23" w14:textId="77777777" w:rsidR="00D646D5" w:rsidRDefault="00D646D5" w:rsidP="00D646D5">
            <w:pPr>
              <w:pStyle w:val="Image"/>
            </w:pPr>
            <w:r>
              <w:t xml:space="preserve">        }</w:t>
            </w:r>
          </w:p>
          <w:p w14:paraId="40055A2F" w14:textId="77777777" w:rsidR="00D646D5" w:rsidRDefault="00D646D5" w:rsidP="00D646D5">
            <w:pPr>
              <w:pStyle w:val="Image"/>
            </w:pPr>
            <w:r>
              <w:t xml:space="preserve">        cin&gt;&gt;rm_choice;</w:t>
            </w:r>
          </w:p>
          <w:p w14:paraId="2861A321" w14:textId="77777777" w:rsidR="00D646D5" w:rsidRDefault="00D646D5" w:rsidP="00D646D5">
            <w:pPr>
              <w:pStyle w:val="Image"/>
            </w:pPr>
            <w:r>
              <w:t xml:space="preserve">        rm_choice=rm_choice-1;</w:t>
            </w:r>
          </w:p>
          <w:p w14:paraId="44BBEB99" w14:textId="77777777" w:rsidR="00D646D5" w:rsidRDefault="00D646D5" w:rsidP="00D646D5">
            <w:pPr>
              <w:pStyle w:val="Image"/>
            </w:pPr>
            <w:r>
              <w:t xml:space="preserve">        rm[rm_choice].set_booking(true);</w:t>
            </w:r>
          </w:p>
          <w:p w14:paraId="784A38C6" w14:textId="77777777" w:rsidR="00D646D5" w:rsidRDefault="00D646D5" w:rsidP="00D646D5">
            <w:pPr>
              <w:pStyle w:val="Image"/>
            </w:pPr>
            <w:r>
              <w:t xml:space="preserve">        cout&lt;&lt;"enter your no.of days for stay";</w:t>
            </w:r>
          </w:p>
          <w:p w14:paraId="52710F38" w14:textId="77777777" w:rsidR="00D646D5" w:rsidRDefault="00D646D5" w:rsidP="00D646D5">
            <w:pPr>
              <w:pStyle w:val="Image"/>
            </w:pPr>
            <w:r>
              <w:t xml:space="preserve">        cin&gt;&gt;nof_days;</w:t>
            </w:r>
          </w:p>
          <w:p w14:paraId="5661CAF5" w14:textId="77777777" w:rsidR="00D646D5" w:rsidRDefault="00D646D5" w:rsidP="00D646D5">
            <w:pPr>
              <w:pStyle w:val="Image"/>
            </w:pPr>
            <w:r>
              <w:t xml:space="preserve">        bill=nof_days*rm[rm_choice].get_price();</w:t>
            </w:r>
          </w:p>
          <w:p w14:paraId="00B3FD43" w14:textId="77777777" w:rsidR="00D646D5" w:rsidRDefault="00D646D5" w:rsidP="00D646D5">
            <w:pPr>
              <w:pStyle w:val="Image"/>
            </w:pPr>
            <w:r>
              <w:t xml:space="preserve">        //---------send bill to finance--------------</w:t>
            </w:r>
          </w:p>
          <w:p w14:paraId="1407A82B" w14:textId="77777777" w:rsidR="00D646D5" w:rsidRDefault="00D646D5" w:rsidP="00D646D5">
            <w:pPr>
              <w:pStyle w:val="Image"/>
            </w:pPr>
          </w:p>
          <w:p w14:paraId="04CB2F46" w14:textId="77777777" w:rsidR="00D646D5" w:rsidRDefault="00D646D5" w:rsidP="00D646D5">
            <w:pPr>
              <w:pStyle w:val="Image"/>
            </w:pPr>
            <w:r>
              <w:t xml:space="preserve">            </w:t>
            </w:r>
          </w:p>
          <w:p w14:paraId="01E15182" w14:textId="77777777" w:rsidR="00D646D5" w:rsidRDefault="00D646D5" w:rsidP="00D646D5">
            <w:pPr>
              <w:pStyle w:val="Image"/>
            </w:pPr>
            <w:r>
              <w:t xml:space="preserve">       do{</w:t>
            </w:r>
          </w:p>
          <w:p w14:paraId="3C00A57B" w14:textId="77777777" w:rsidR="00D646D5" w:rsidRDefault="00D646D5" w:rsidP="00D646D5">
            <w:pPr>
              <w:pStyle w:val="Image"/>
            </w:pPr>
            <w:r>
              <w:lastRenderedPageBreak/>
              <w:t xml:space="preserve"> </w:t>
            </w:r>
          </w:p>
          <w:p w14:paraId="7FD9392F" w14:textId="77777777" w:rsidR="00D646D5" w:rsidRDefault="00D646D5" w:rsidP="00D646D5">
            <w:pPr>
              <w:pStyle w:val="Image"/>
            </w:pPr>
            <w:r>
              <w:t xml:space="preserve">             cout&lt;&lt;"enter 1 for calling room service else enter 0"&lt;&lt;endl;</w:t>
            </w:r>
          </w:p>
          <w:p w14:paraId="4B73C2E6" w14:textId="77777777" w:rsidR="00D646D5" w:rsidRDefault="00D646D5" w:rsidP="00D646D5">
            <w:pPr>
              <w:pStyle w:val="Image"/>
            </w:pPr>
            <w:r>
              <w:t xml:space="preserve">        cin&gt;&gt;ans1;</w:t>
            </w:r>
          </w:p>
          <w:p w14:paraId="3308D117" w14:textId="77777777" w:rsidR="00D646D5" w:rsidRDefault="00D646D5" w:rsidP="00D646D5">
            <w:pPr>
              <w:pStyle w:val="Image"/>
            </w:pPr>
          </w:p>
          <w:p w14:paraId="744A2988" w14:textId="77777777" w:rsidR="00D646D5" w:rsidRDefault="00D646D5" w:rsidP="00D646D5">
            <w:pPr>
              <w:pStyle w:val="Image"/>
            </w:pPr>
            <w:r>
              <w:t xml:space="preserve">          if(ans1==1)</w:t>
            </w:r>
          </w:p>
          <w:p w14:paraId="5C283FDD" w14:textId="77777777" w:rsidR="00D646D5" w:rsidRDefault="00D646D5" w:rsidP="00D646D5">
            <w:pPr>
              <w:pStyle w:val="Image"/>
            </w:pPr>
            <w:r>
              <w:t xml:space="preserve">          {</w:t>
            </w:r>
          </w:p>
          <w:p w14:paraId="0F26EC10" w14:textId="77777777" w:rsidR="00D646D5" w:rsidRDefault="00D646D5" w:rsidP="00D646D5">
            <w:pPr>
              <w:pStyle w:val="Image"/>
            </w:pPr>
            <w:r>
              <w:t xml:space="preserve">            rec[j-1].callingcleaner();</w:t>
            </w:r>
          </w:p>
          <w:p w14:paraId="633ACF11" w14:textId="77777777" w:rsidR="00D646D5" w:rsidRDefault="00D646D5" w:rsidP="00D646D5">
            <w:pPr>
              <w:pStyle w:val="Image"/>
            </w:pPr>
            <w:r>
              <w:t xml:space="preserve">          }</w:t>
            </w:r>
          </w:p>
          <w:p w14:paraId="6226B449" w14:textId="77777777" w:rsidR="00D646D5" w:rsidRDefault="00D646D5" w:rsidP="00D646D5">
            <w:pPr>
              <w:pStyle w:val="Image"/>
            </w:pPr>
            <w:r>
              <w:t xml:space="preserve">       }while(ans1!=0);</w:t>
            </w:r>
          </w:p>
          <w:p w14:paraId="01DF510E" w14:textId="77777777" w:rsidR="00D646D5" w:rsidRDefault="00D646D5" w:rsidP="00D646D5">
            <w:pPr>
              <w:pStyle w:val="Image"/>
            </w:pPr>
            <w:r>
              <w:t xml:space="preserve">        </w:t>
            </w:r>
          </w:p>
          <w:p w14:paraId="6F353537" w14:textId="77777777" w:rsidR="00D646D5" w:rsidRDefault="00D646D5" w:rsidP="00D646D5">
            <w:pPr>
              <w:pStyle w:val="Image"/>
            </w:pPr>
          </w:p>
          <w:p w14:paraId="6747627C" w14:textId="77777777" w:rsidR="00D646D5" w:rsidRDefault="00D646D5" w:rsidP="00D646D5">
            <w:pPr>
              <w:pStyle w:val="Image"/>
            </w:pPr>
            <w:r>
              <w:t xml:space="preserve">    checkout();</w:t>
            </w:r>
          </w:p>
          <w:p w14:paraId="389A285B" w14:textId="77777777" w:rsidR="00D646D5" w:rsidRDefault="00D646D5" w:rsidP="00D646D5">
            <w:pPr>
              <w:pStyle w:val="Image"/>
            </w:pPr>
            <w:r>
              <w:t xml:space="preserve">    clean.workfunction();</w:t>
            </w:r>
          </w:p>
          <w:p w14:paraId="0D0B07D3" w14:textId="77777777" w:rsidR="00D646D5" w:rsidRDefault="00D646D5" w:rsidP="00D646D5">
            <w:pPr>
              <w:pStyle w:val="Image"/>
            </w:pPr>
            <w:r>
              <w:t xml:space="preserve">            j++;</w:t>
            </w:r>
          </w:p>
          <w:p w14:paraId="7B37D82E" w14:textId="77777777" w:rsidR="00D646D5" w:rsidRDefault="00D646D5" w:rsidP="00D646D5">
            <w:pPr>
              <w:pStyle w:val="Image"/>
            </w:pPr>
            <w:r>
              <w:t xml:space="preserve">              </w:t>
            </w:r>
          </w:p>
          <w:p w14:paraId="286D5533" w14:textId="77777777" w:rsidR="00D646D5" w:rsidRDefault="00D646D5" w:rsidP="00D646D5">
            <w:pPr>
              <w:pStyle w:val="Image"/>
            </w:pPr>
          </w:p>
          <w:p w14:paraId="056A3C01" w14:textId="77777777" w:rsidR="00D646D5" w:rsidRDefault="00D646D5" w:rsidP="00D646D5">
            <w:pPr>
              <w:pStyle w:val="Image"/>
            </w:pPr>
          </w:p>
          <w:p w14:paraId="578CA7DC" w14:textId="77777777" w:rsidR="00D646D5" w:rsidRDefault="00D646D5" w:rsidP="00D646D5">
            <w:pPr>
              <w:pStyle w:val="Image"/>
            </w:pPr>
            <w:r>
              <w:t xml:space="preserve">        }</w:t>
            </w:r>
          </w:p>
          <w:p w14:paraId="4A109749" w14:textId="77777777" w:rsidR="00D646D5" w:rsidRDefault="00D646D5" w:rsidP="00D646D5">
            <w:pPr>
              <w:pStyle w:val="Image"/>
            </w:pPr>
          </w:p>
          <w:p w14:paraId="7988A8BA" w14:textId="77777777" w:rsidR="00D646D5" w:rsidRDefault="00D646D5" w:rsidP="00D646D5">
            <w:pPr>
              <w:pStyle w:val="Image"/>
            </w:pPr>
            <w:r>
              <w:t xml:space="preserve">    }</w:t>
            </w:r>
          </w:p>
          <w:p w14:paraId="0ABDE647" w14:textId="77777777" w:rsidR="00D646D5" w:rsidRDefault="00D646D5" w:rsidP="00D646D5">
            <w:pPr>
              <w:pStyle w:val="Image"/>
            </w:pPr>
            <w:r>
              <w:t xml:space="preserve">  }</w:t>
            </w:r>
          </w:p>
          <w:p w14:paraId="3237EB44" w14:textId="77777777" w:rsidR="00D646D5" w:rsidRDefault="00D646D5" w:rsidP="00D646D5">
            <w:pPr>
              <w:pStyle w:val="Image"/>
            </w:pPr>
            <w:r>
              <w:t xml:space="preserve">  else if(choice==5)//PARKING</w:t>
            </w:r>
          </w:p>
          <w:p w14:paraId="26494F65" w14:textId="77777777" w:rsidR="00D646D5" w:rsidRDefault="00D646D5" w:rsidP="00D646D5">
            <w:pPr>
              <w:pStyle w:val="Image"/>
            </w:pPr>
            <w:r>
              <w:t xml:space="preserve">  {</w:t>
            </w:r>
          </w:p>
          <w:p w14:paraId="6577984D" w14:textId="77777777" w:rsidR="00D646D5" w:rsidRDefault="00D646D5" w:rsidP="00D646D5">
            <w:pPr>
              <w:pStyle w:val="Image"/>
            </w:pPr>
            <w:r>
              <w:t xml:space="preserve">    for(int i=1;i&lt;=no_c;i++) //loop for customers</w:t>
            </w:r>
          </w:p>
          <w:p w14:paraId="381AAE2B" w14:textId="77777777" w:rsidR="00D646D5" w:rsidRDefault="00D646D5" w:rsidP="00D646D5">
            <w:pPr>
              <w:pStyle w:val="Image"/>
            </w:pPr>
            <w:r>
              <w:t xml:space="preserve">    {</w:t>
            </w:r>
          </w:p>
          <w:p w14:paraId="72988C8C" w14:textId="77777777" w:rsidR="00D646D5" w:rsidRDefault="00D646D5" w:rsidP="00D646D5">
            <w:pPr>
              <w:pStyle w:val="Image"/>
            </w:pPr>
            <w:r>
              <w:t xml:space="preserve">        if(i%(no_rec)==0) //TO SEND CUSTOMER AGAIN TO FIRST RECPTIONIST </w:t>
            </w:r>
          </w:p>
          <w:p w14:paraId="6154CA66" w14:textId="77777777" w:rsidR="00D646D5" w:rsidRDefault="00D646D5" w:rsidP="00D646D5">
            <w:pPr>
              <w:pStyle w:val="Image"/>
            </w:pPr>
            <w:r>
              <w:t xml:space="preserve">        {</w:t>
            </w:r>
          </w:p>
          <w:p w14:paraId="0CE5887E" w14:textId="77777777" w:rsidR="00D646D5" w:rsidRDefault="00D646D5" w:rsidP="00D646D5">
            <w:pPr>
              <w:pStyle w:val="Image"/>
            </w:pPr>
            <w:r>
              <w:t xml:space="preserve">            j=1;//LOGIC</w:t>
            </w:r>
          </w:p>
          <w:p w14:paraId="5CB210A7" w14:textId="77777777" w:rsidR="00D646D5" w:rsidRDefault="00D646D5" w:rsidP="00D646D5">
            <w:pPr>
              <w:pStyle w:val="Image"/>
            </w:pPr>
            <w:r>
              <w:t xml:space="preserve">            p.working2();</w:t>
            </w:r>
          </w:p>
          <w:p w14:paraId="3635D06D" w14:textId="77777777" w:rsidR="00D646D5" w:rsidRDefault="00D646D5" w:rsidP="00D646D5">
            <w:pPr>
              <w:pStyle w:val="Image"/>
            </w:pPr>
            <w:r>
              <w:t xml:space="preserve">            cus[i-1].input_hotel();</w:t>
            </w:r>
          </w:p>
          <w:p w14:paraId="4989C5CE" w14:textId="77777777" w:rsidR="00D646D5" w:rsidRDefault="00D646D5" w:rsidP="00D646D5">
            <w:pPr>
              <w:pStyle w:val="Image"/>
            </w:pPr>
            <w:r>
              <w:t xml:space="preserve">            rec[j-1].filing2(cus[i-1]);</w:t>
            </w:r>
          </w:p>
          <w:p w14:paraId="4576525E" w14:textId="77777777" w:rsidR="00D646D5" w:rsidRDefault="00D646D5" w:rsidP="00D646D5">
            <w:pPr>
              <w:pStyle w:val="Image"/>
            </w:pPr>
            <w:r>
              <w:t xml:space="preserve">        cout&lt;&lt;"enter the type of room you wish to book your options are as following"&lt;&lt;endl;</w:t>
            </w:r>
          </w:p>
          <w:p w14:paraId="6742B484" w14:textId="77777777" w:rsidR="00D646D5" w:rsidRDefault="00D646D5" w:rsidP="00D646D5">
            <w:pPr>
              <w:pStyle w:val="Image"/>
            </w:pPr>
            <w:r>
              <w:t xml:space="preserve">        for(int i=0;i&lt;no_r;i++)</w:t>
            </w:r>
          </w:p>
          <w:p w14:paraId="05141A07" w14:textId="77777777" w:rsidR="00D646D5" w:rsidRDefault="00D646D5" w:rsidP="00D646D5">
            <w:pPr>
              <w:pStyle w:val="Image"/>
            </w:pPr>
            <w:r>
              <w:t xml:space="preserve">        {</w:t>
            </w:r>
          </w:p>
          <w:p w14:paraId="6F372B7F" w14:textId="77777777" w:rsidR="00D646D5" w:rsidRDefault="00D646D5" w:rsidP="00D646D5">
            <w:pPr>
              <w:pStyle w:val="Image"/>
            </w:pPr>
            <w:r>
              <w:t xml:space="preserve">            cout&lt;&lt;i+1&lt;&lt;" "&lt;&lt;rm[i].get_typofroom()&lt;&lt;endl;</w:t>
            </w:r>
          </w:p>
          <w:p w14:paraId="328CA6BE" w14:textId="77777777" w:rsidR="00D646D5" w:rsidRDefault="00D646D5" w:rsidP="00D646D5">
            <w:pPr>
              <w:pStyle w:val="Image"/>
            </w:pPr>
            <w:r>
              <w:t xml:space="preserve">        }</w:t>
            </w:r>
          </w:p>
          <w:p w14:paraId="58E58763" w14:textId="77777777" w:rsidR="00D646D5" w:rsidRDefault="00D646D5" w:rsidP="00D646D5">
            <w:pPr>
              <w:pStyle w:val="Image"/>
            </w:pPr>
            <w:r>
              <w:t xml:space="preserve">        cin&gt;&gt;rm_choice;</w:t>
            </w:r>
          </w:p>
          <w:p w14:paraId="7887BBED" w14:textId="77777777" w:rsidR="00D646D5" w:rsidRDefault="00D646D5" w:rsidP="00D646D5">
            <w:pPr>
              <w:pStyle w:val="Image"/>
            </w:pPr>
            <w:r>
              <w:t xml:space="preserve">        rm_choice=rm_choice-1;</w:t>
            </w:r>
          </w:p>
          <w:p w14:paraId="0A416092" w14:textId="77777777" w:rsidR="00D646D5" w:rsidRDefault="00D646D5" w:rsidP="00D646D5">
            <w:pPr>
              <w:pStyle w:val="Image"/>
            </w:pPr>
            <w:r>
              <w:t xml:space="preserve">        rm[rm_choice].set_booking(true);</w:t>
            </w:r>
          </w:p>
          <w:p w14:paraId="0922830E" w14:textId="77777777" w:rsidR="00D646D5" w:rsidRDefault="00D646D5" w:rsidP="00D646D5">
            <w:pPr>
              <w:pStyle w:val="Image"/>
            </w:pPr>
            <w:r>
              <w:t xml:space="preserve">        cout&lt;&lt;"enter your no.of days for stay";</w:t>
            </w:r>
          </w:p>
          <w:p w14:paraId="0C0A648A" w14:textId="77777777" w:rsidR="00D646D5" w:rsidRDefault="00D646D5" w:rsidP="00D646D5">
            <w:pPr>
              <w:pStyle w:val="Image"/>
            </w:pPr>
            <w:r>
              <w:t xml:space="preserve">        cin&gt;&gt;nof_days;</w:t>
            </w:r>
          </w:p>
          <w:p w14:paraId="05BFBB4F" w14:textId="77777777" w:rsidR="00D646D5" w:rsidRDefault="00D646D5" w:rsidP="00D646D5">
            <w:pPr>
              <w:pStyle w:val="Image"/>
            </w:pPr>
            <w:r>
              <w:t xml:space="preserve">        bill=nof_days*rm[rm_choice].get_price();</w:t>
            </w:r>
          </w:p>
          <w:p w14:paraId="27816984" w14:textId="77777777" w:rsidR="00D646D5" w:rsidRDefault="00D646D5" w:rsidP="00D646D5">
            <w:pPr>
              <w:pStyle w:val="Image"/>
            </w:pPr>
          </w:p>
          <w:p w14:paraId="2AB9C00D" w14:textId="77777777" w:rsidR="00D646D5" w:rsidRDefault="00D646D5" w:rsidP="00D646D5">
            <w:pPr>
              <w:pStyle w:val="Image"/>
            </w:pPr>
            <w:r>
              <w:t>//ENTER WHILE LOOP</w:t>
            </w:r>
          </w:p>
          <w:p w14:paraId="3309770F" w14:textId="77777777" w:rsidR="00D646D5" w:rsidRDefault="00D646D5" w:rsidP="00D646D5">
            <w:pPr>
              <w:pStyle w:val="Image"/>
            </w:pPr>
            <w:r>
              <w:t>do{</w:t>
            </w:r>
          </w:p>
          <w:p w14:paraId="0D29471B" w14:textId="77777777" w:rsidR="00D646D5" w:rsidRDefault="00D646D5" w:rsidP="00D646D5">
            <w:pPr>
              <w:pStyle w:val="Image"/>
            </w:pPr>
            <w:r>
              <w:t xml:space="preserve">  cout&lt;&lt;"enter the number for the service you wish to access"&lt;&lt;endl</w:t>
            </w:r>
          </w:p>
          <w:p w14:paraId="03998352" w14:textId="77777777" w:rsidR="00D646D5" w:rsidRDefault="00D646D5" w:rsidP="00D646D5">
            <w:pPr>
              <w:pStyle w:val="Image"/>
            </w:pPr>
            <w:r>
              <w:t xml:space="preserve">        &lt;&lt;"1.Room Service (cleaning) "&lt;&lt;endl</w:t>
            </w:r>
          </w:p>
          <w:p w14:paraId="334F9038" w14:textId="77777777" w:rsidR="00D646D5" w:rsidRDefault="00D646D5" w:rsidP="00D646D5">
            <w:pPr>
              <w:pStyle w:val="Image"/>
            </w:pPr>
            <w:r>
              <w:t xml:space="preserve">        &lt;&lt;"0.To leave"&lt;&lt;endl;</w:t>
            </w:r>
          </w:p>
          <w:p w14:paraId="0E5C8D5D" w14:textId="77777777" w:rsidR="00D646D5" w:rsidRDefault="00D646D5" w:rsidP="00D646D5">
            <w:pPr>
              <w:pStyle w:val="Image"/>
            </w:pPr>
            <w:r>
              <w:t xml:space="preserve">        cin&gt;&gt;ans1;</w:t>
            </w:r>
          </w:p>
          <w:p w14:paraId="0FA7D42C" w14:textId="77777777" w:rsidR="00D646D5" w:rsidRDefault="00D646D5" w:rsidP="00D646D5">
            <w:pPr>
              <w:pStyle w:val="Image"/>
            </w:pPr>
          </w:p>
          <w:p w14:paraId="348355FB" w14:textId="77777777" w:rsidR="00D646D5" w:rsidRDefault="00D646D5" w:rsidP="00D646D5">
            <w:pPr>
              <w:pStyle w:val="Image"/>
            </w:pPr>
            <w:r>
              <w:t xml:space="preserve">          switch(ans1)</w:t>
            </w:r>
          </w:p>
          <w:p w14:paraId="2D86484A" w14:textId="77777777" w:rsidR="00D646D5" w:rsidRDefault="00D646D5" w:rsidP="00D646D5">
            <w:pPr>
              <w:pStyle w:val="Image"/>
            </w:pPr>
            <w:r>
              <w:t xml:space="preserve">          {</w:t>
            </w:r>
          </w:p>
          <w:p w14:paraId="13900B03" w14:textId="77777777" w:rsidR="00D646D5" w:rsidRDefault="00D646D5" w:rsidP="00D646D5">
            <w:pPr>
              <w:pStyle w:val="Image"/>
            </w:pPr>
            <w:r>
              <w:t xml:space="preserve">            case 1:</w:t>
            </w:r>
          </w:p>
          <w:p w14:paraId="18033A8C" w14:textId="77777777" w:rsidR="00D646D5" w:rsidRDefault="00D646D5" w:rsidP="00D646D5">
            <w:pPr>
              <w:pStyle w:val="Image"/>
            </w:pPr>
            <w:r>
              <w:t xml:space="preserve">            {</w:t>
            </w:r>
          </w:p>
          <w:p w14:paraId="4EE9D923" w14:textId="77777777" w:rsidR="00D646D5" w:rsidRDefault="00D646D5" w:rsidP="00D646D5">
            <w:pPr>
              <w:pStyle w:val="Image"/>
            </w:pPr>
            <w:r>
              <w:t xml:space="preserve">                clean.customercall();</w:t>
            </w:r>
          </w:p>
          <w:p w14:paraId="7C3BEA1B" w14:textId="77777777" w:rsidR="00D646D5" w:rsidRDefault="00D646D5" w:rsidP="00D646D5">
            <w:pPr>
              <w:pStyle w:val="Image"/>
            </w:pPr>
            <w:r>
              <w:t xml:space="preserve">            }</w:t>
            </w:r>
          </w:p>
          <w:p w14:paraId="2190F835" w14:textId="77777777" w:rsidR="00D646D5" w:rsidRDefault="00D646D5" w:rsidP="00D646D5">
            <w:pPr>
              <w:pStyle w:val="Image"/>
            </w:pPr>
            <w:r>
              <w:t xml:space="preserve">            break;</w:t>
            </w:r>
          </w:p>
          <w:p w14:paraId="518EE065" w14:textId="77777777" w:rsidR="00D646D5" w:rsidRDefault="00D646D5" w:rsidP="00D646D5">
            <w:pPr>
              <w:pStyle w:val="Image"/>
            </w:pPr>
            <w:r>
              <w:lastRenderedPageBreak/>
              <w:t xml:space="preserve">          //CHNAGES</w:t>
            </w:r>
          </w:p>
          <w:p w14:paraId="7143660B" w14:textId="77777777" w:rsidR="00D646D5" w:rsidRDefault="00D646D5" w:rsidP="00D646D5">
            <w:pPr>
              <w:pStyle w:val="Image"/>
            </w:pPr>
            <w:r>
              <w:t xml:space="preserve">          }</w:t>
            </w:r>
          </w:p>
          <w:p w14:paraId="41AEAEA7" w14:textId="77777777" w:rsidR="00D646D5" w:rsidRDefault="00D646D5" w:rsidP="00D646D5">
            <w:pPr>
              <w:pStyle w:val="Image"/>
            </w:pPr>
            <w:r>
              <w:t>}while(ans1!=0);</w:t>
            </w:r>
          </w:p>
          <w:p w14:paraId="656F23D8" w14:textId="77777777" w:rsidR="00D646D5" w:rsidRDefault="00D646D5" w:rsidP="00D646D5">
            <w:pPr>
              <w:pStyle w:val="Image"/>
            </w:pPr>
            <w:r>
              <w:t xml:space="preserve">        </w:t>
            </w:r>
          </w:p>
          <w:p w14:paraId="73BEF3E0" w14:textId="77777777" w:rsidR="00D646D5" w:rsidRDefault="00D646D5" w:rsidP="00D646D5">
            <w:pPr>
              <w:pStyle w:val="Image"/>
            </w:pPr>
            <w:r>
              <w:t xml:space="preserve">        </w:t>
            </w:r>
          </w:p>
          <w:p w14:paraId="7F9ED37B" w14:textId="77777777" w:rsidR="00D646D5" w:rsidRDefault="00D646D5" w:rsidP="00D646D5">
            <w:pPr>
              <w:pStyle w:val="Image"/>
            </w:pPr>
            <w:r>
              <w:t xml:space="preserve">          </w:t>
            </w:r>
          </w:p>
          <w:p w14:paraId="0B24004F" w14:textId="77777777" w:rsidR="00D646D5" w:rsidRDefault="00D646D5" w:rsidP="00D646D5">
            <w:pPr>
              <w:pStyle w:val="Image"/>
            </w:pPr>
            <w:r>
              <w:t xml:space="preserve">        </w:t>
            </w:r>
          </w:p>
          <w:p w14:paraId="7F2C9C74" w14:textId="77777777" w:rsidR="00D646D5" w:rsidRDefault="00D646D5" w:rsidP="00D646D5">
            <w:pPr>
              <w:pStyle w:val="Image"/>
            </w:pPr>
            <w:r>
              <w:t xml:space="preserve">       checkout();</w:t>
            </w:r>
          </w:p>
          <w:p w14:paraId="6D7B1276" w14:textId="77777777" w:rsidR="00D646D5" w:rsidRDefault="00D646D5" w:rsidP="00D646D5">
            <w:pPr>
              <w:pStyle w:val="Image"/>
            </w:pPr>
            <w:r>
              <w:t xml:space="preserve">        clean.workfunction();</w:t>
            </w:r>
          </w:p>
          <w:p w14:paraId="258030AE" w14:textId="77777777" w:rsidR="00D646D5" w:rsidRDefault="00D646D5" w:rsidP="00D646D5">
            <w:pPr>
              <w:pStyle w:val="Image"/>
            </w:pPr>
            <w:r>
              <w:t xml:space="preserve">            j++;</w:t>
            </w:r>
          </w:p>
          <w:p w14:paraId="41D847C5" w14:textId="77777777" w:rsidR="00D646D5" w:rsidRDefault="00D646D5" w:rsidP="00D646D5">
            <w:pPr>
              <w:pStyle w:val="Image"/>
            </w:pPr>
            <w:r>
              <w:t xml:space="preserve">              </w:t>
            </w:r>
          </w:p>
          <w:p w14:paraId="21463220" w14:textId="77777777" w:rsidR="00D646D5" w:rsidRDefault="00D646D5" w:rsidP="00D646D5">
            <w:pPr>
              <w:pStyle w:val="Image"/>
            </w:pPr>
            <w:r>
              <w:t xml:space="preserve">        }else</w:t>
            </w:r>
          </w:p>
          <w:p w14:paraId="1CFDBC23" w14:textId="77777777" w:rsidR="00D646D5" w:rsidRDefault="00D646D5" w:rsidP="00D646D5">
            <w:pPr>
              <w:pStyle w:val="Image"/>
            </w:pPr>
            <w:r>
              <w:t xml:space="preserve">        {</w:t>
            </w:r>
          </w:p>
          <w:p w14:paraId="4D273B45" w14:textId="77777777" w:rsidR="00D646D5" w:rsidRDefault="00D646D5" w:rsidP="00D646D5">
            <w:pPr>
              <w:pStyle w:val="Image"/>
            </w:pPr>
            <w:r>
              <w:t xml:space="preserve">            p.working2();</w:t>
            </w:r>
          </w:p>
          <w:p w14:paraId="75199483" w14:textId="77777777" w:rsidR="00D646D5" w:rsidRDefault="00D646D5" w:rsidP="00D646D5">
            <w:pPr>
              <w:pStyle w:val="Image"/>
            </w:pPr>
            <w:r>
              <w:t xml:space="preserve">            cus[i-1].input_hotel();</w:t>
            </w:r>
          </w:p>
          <w:p w14:paraId="71636C9C" w14:textId="77777777" w:rsidR="00D646D5" w:rsidRDefault="00D646D5" w:rsidP="00D646D5">
            <w:pPr>
              <w:pStyle w:val="Image"/>
            </w:pPr>
            <w:r>
              <w:t xml:space="preserve">              rec[j-1].filing2(cus[i-1]);</w:t>
            </w:r>
          </w:p>
          <w:p w14:paraId="0E4A82CD" w14:textId="77777777" w:rsidR="00D646D5" w:rsidRDefault="00D646D5" w:rsidP="00D646D5">
            <w:pPr>
              <w:pStyle w:val="Image"/>
            </w:pPr>
            <w:r>
              <w:t xml:space="preserve">        cout&lt;&lt;"enter the type of room you wish to book your options are as following"&lt;&lt;endl;</w:t>
            </w:r>
          </w:p>
          <w:p w14:paraId="5B88BC20" w14:textId="77777777" w:rsidR="00D646D5" w:rsidRDefault="00D646D5" w:rsidP="00D646D5">
            <w:pPr>
              <w:pStyle w:val="Image"/>
            </w:pPr>
            <w:r>
              <w:t xml:space="preserve">        for(int i=0;i&lt;no_r;i++)</w:t>
            </w:r>
          </w:p>
          <w:p w14:paraId="27A606AC" w14:textId="77777777" w:rsidR="00D646D5" w:rsidRDefault="00D646D5" w:rsidP="00D646D5">
            <w:pPr>
              <w:pStyle w:val="Image"/>
            </w:pPr>
            <w:r>
              <w:t xml:space="preserve">        {</w:t>
            </w:r>
          </w:p>
          <w:p w14:paraId="275AAF4E" w14:textId="77777777" w:rsidR="00D646D5" w:rsidRDefault="00D646D5" w:rsidP="00D646D5">
            <w:pPr>
              <w:pStyle w:val="Image"/>
            </w:pPr>
            <w:r>
              <w:t xml:space="preserve">            cout&lt;&lt;i+1&lt;&lt;" "&lt;&lt;rm[i].get_typofroom()&lt;&lt;endl;</w:t>
            </w:r>
          </w:p>
          <w:p w14:paraId="5D040D5D" w14:textId="77777777" w:rsidR="00D646D5" w:rsidRDefault="00D646D5" w:rsidP="00D646D5">
            <w:pPr>
              <w:pStyle w:val="Image"/>
            </w:pPr>
            <w:r>
              <w:t xml:space="preserve">        }</w:t>
            </w:r>
          </w:p>
          <w:p w14:paraId="7F81944E" w14:textId="77777777" w:rsidR="00D646D5" w:rsidRDefault="00D646D5" w:rsidP="00D646D5">
            <w:pPr>
              <w:pStyle w:val="Image"/>
            </w:pPr>
            <w:r>
              <w:t xml:space="preserve">        cin&gt;&gt;rm_choice;</w:t>
            </w:r>
          </w:p>
          <w:p w14:paraId="29236747" w14:textId="77777777" w:rsidR="00D646D5" w:rsidRDefault="00D646D5" w:rsidP="00D646D5">
            <w:pPr>
              <w:pStyle w:val="Image"/>
            </w:pPr>
            <w:r>
              <w:t xml:space="preserve">        rm[rm_choice].set_booking(true);</w:t>
            </w:r>
          </w:p>
          <w:p w14:paraId="4E3DDAD8" w14:textId="77777777" w:rsidR="00D646D5" w:rsidRDefault="00D646D5" w:rsidP="00D646D5">
            <w:pPr>
              <w:pStyle w:val="Image"/>
            </w:pPr>
            <w:r>
              <w:t xml:space="preserve">        cout&lt;&lt;"enter your no.of days for stay";</w:t>
            </w:r>
          </w:p>
          <w:p w14:paraId="36017852" w14:textId="77777777" w:rsidR="00D646D5" w:rsidRDefault="00D646D5" w:rsidP="00D646D5">
            <w:pPr>
              <w:pStyle w:val="Image"/>
            </w:pPr>
            <w:r>
              <w:t xml:space="preserve">        cin&gt;&gt;nof_days;</w:t>
            </w:r>
          </w:p>
          <w:p w14:paraId="7171B22F" w14:textId="77777777" w:rsidR="00D646D5" w:rsidRDefault="00D646D5" w:rsidP="00D646D5">
            <w:pPr>
              <w:pStyle w:val="Image"/>
            </w:pPr>
            <w:r>
              <w:t xml:space="preserve">        bill=nof_days*rm[rm_choice].get_price();</w:t>
            </w:r>
          </w:p>
          <w:p w14:paraId="31CDB175" w14:textId="77777777" w:rsidR="00D646D5" w:rsidRDefault="00D646D5" w:rsidP="00D646D5">
            <w:pPr>
              <w:pStyle w:val="Image"/>
            </w:pPr>
            <w:r>
              <w:t xml:space="preserve">        //---------send bill to finance--------------</w:t>
            </w:r>
          </w:p>
          <w:p w14:paraId="3B1D9D10" w14:textId="77777777" w:rsidR="00D646D5" w:rsidRDefault="00D646D5" w:rsidP="00D646D5">
            <w:pPr>
              <w:pStyle w:val="Image"/>
            </w:pPr>
          </w:p>
          <w:p w14:paraId="7A1F3431" w14:textId="77777777" w:rsidR="00D646D5" w:rsidRDefault="00D646D5" w:rsidP="00D646D5">
            <w:pPr>
              <w:pStyle w:val="Image"/>
            </w:pPr>
            <w:r>
              <w:t xml:space="preserve">           </w:t>
            </w:r>
          </w:p>
          <w:p w14:paraId="1A2243A6" w14:textId="77777777" w:rsidR="00D646D5" w:rsidRDefault="00D646D5" w:rsidP="00D646D5">
            <w:pPr>
              <w:pStyle w:val="Image"/>
            </w:pPr>
            <w:r>
              <w:t xml:space="preserve">      //ENTER WHILE LOOP</w:t>
            </w:r>
          </w:p>
          <w:p w14:paraId="2F89F6EC" w14:textId="77777777" w:rsidR="00D646D5" w:rsidRDefault="00D646D5" w:rsidP="00D646D5">
            <w:pPr>
              <w:pStyle w:val="Image"/>
            </w:pPr>
            <w:r>
              <w:t>do{</w:t>
            </w:r>
          </w:p>
          <w:p w14:paraId="5AD27760" w14:textId="77777777" w:rsidR="00D646D5" w:rsidRDefault="00D646D5" w:rsidP="00D646D5">
            <w:pPr>
              <w:pStyle w:val="Image"/>
            </w:pPr>
            <w:r>
              <w:t xml:space="preserve">  cout&lt;&lt;"enter the number for the service you wish to access"&lt;&lt;endl</w:t>
            </w:r>
          </w:p>
          <w:p w14:paraId="573A8E31" w14:textId="77777777" w:rsidR="00D646D5" w:rsidRDefault="00D646D5" w:rsidP="00D646D5">
            <w:pPr>
              <w:pStyle w:val="Image"/>
            </w:pPr>
            <w:r>
              <w:t xml:space="preserve">        &lt;&lt;"1.Room Service (cleaning) "&lt;&lt;endl</w:t>
            </w:r>
          </w:p>
          <w:p w14:paraId="7C6DD25A" w14:textId="77777777" w:rsidR="00D646D5" w:rsidRDefault="00D646D5" w:rsidP="00D646D5">
            <w:pPr>
              <w:pStyle w:val="Image"/>
            </w:pPr>
            <w:r>
              <w:t xml:space="preserve">        &lt;&lt;"0.To leave"&lt;&lt;endl;</w:t>
            </w:r>
          </w:p>
          <w:p w14:paraId="1C2BBDC2" w14:textId="77777777" w:rsidR="00D646D5" w:rsidRDefault="00D646D5" w:rsidP="00D646D5">
            <w:pPr>
              <w:pStyle w:val="Image"/>
            </w:pPr>
            <w:r>
              <w:t xml:space="preserve">        cin&gt;&gt;ans1;</w:t>
            </w:r>
          </w:p>
          <w:p w14:paraId="551B8714" w14:textId="77777777" w:rsidR="00D646D5" w:rsidRDefault="00D646D5" w:rsidP="00D646D5">
            <w:pPr>
              <w:pStyle w:val="Image"/>
            </w:pPr>
          </w:p>
          <w:p w14:paraId="1C19EEAC" w14:textId="77777777" w:rsidR="00D646D5" w:rsidRDefault="00D646D5" w:rsidP="00D646D5">
            <w:pPr>
              <w:pStyle w:val="Image"/>
            </w:pPr>
            <w:r>
              <w:t xml:space="preserve">          switch(ans1)</w:t>
            </w:r>
          </w:p>
          <w:p w14:paraId="29E5FF3F" w14:textId="77777777" w:rsidR="00D646D5" w:rsidRDefault="00D646D5" w:rsidP="00D646D5">
            <w:pPr>
              <w:pStyle w:val="Image"/>
            </w:pPr>
            <w:r>
              <w:t xml:space="preserve">          {</w:t>
            </w:r>
          </w:p>
          <w:p w14:paraId="777DE7A7" w14:textId="77777777" w:rsidR="00D646D5" w:rsidRDefault="00D646D5" w:rsidP="00D646D5">
            <w:pPr>
              <w:pStyle w:val="Image"/>
            </w:pPr>
            <w:r>
              <w:t xml:space="preserve">            case 1:</w:t>
            </w:r>
          </w:p>
          <w:p w14:paraId="342CF4B8" w14:textId="77777777" w:rsidR="00D646D5" w:rsidRDefault="00D646D5" w:rsidP="00D646D5">
            <w:pPr>
              <w:pStyle w:val="Image"/>
            </w:pPr>
            <w:r>
              <w:t xml:space="preserve">            {</w:t>
            </w:r>
          </w:p>
          <w:p w14:paraId="3BB504D8" w14:textId="77777777" w:rsidR="00D646D5" w:rsidRDefault="00D646D5" w:rsidP="00D646D5">
            <w:pPr>
              <w:pStyle w:val="Image"/>
            </w:pPr>
            <w:r>
              <w:t xml:space="preserve">                clean.customercall();</w:t>
            </w:r>
          </w:p>
          <w:p w14:paraId="2A87AFAE" w14:textId="77777777" w:rsidR="00D646D5" w:rsidRDefault="00D646D5" w:rsidP="00D646D5">
            <w:pPr>
              <w:pStyle w:val="Image"/>
            </w:pPr>
            <w:r>
              <w:t xml:space="preserve">            }</w:t>
            </w:r>
          </w:p>
          <w:p w14:paraId="326B7E8D" w14:textId="77777777" w:rsidR="00D646D5" w:rsidRDefault="00D646D5" w:rsidP="00D646D5">
            <w:pPr>
              <w:pStyle w:val="Image"/>
            </w:pPr>
            <w:r>
              <w:t xml:space="preserve">            break;</w:t>
            </w:r>
          </w:p>
          <w:p w14:paraId="60E2C6FB" w14:textId="77777777" w:rsidR="00D646D5" w:rsidRDefault="00D646D5" w:rsidP="00D646D5">
            <w:pPr>
              <w:pStyle w:val="Image"/>
            </w:pPr>
            <w:r>
              <w:t xml:space="preserve">          //CHNAGES</w:t>
            </w:r>
          </w:p>
          <w:p w14:paraId="76F86A44" w14:textId="77777777" w:rsidR="00D646D5" w:rsidRDefault="00D646D5" w:rsidP="00D646D5">
            <w:pPr>
              <w:pStyle w:val="Image"/>
            </w:pPr>
            <w:r>
              <w:t xml:space="preserve">          }</w:t>
            </w:r>
          </w:p>
          <w:p w14:paraId="33119FCD" w14:textId="77777777" w:rsidR="00D646D5" w:rsidRDefault="00D646D5" w:rsidP="00D646D5">
            <w:pPr>
              <w:pStyle w:val="Image"/>
            </w:pPr>
            <w:r>
              <w:t>}while(ans1!=0);</w:t>
            </w:r>
          </w:p>
          <w:p w14:paraId="462C40EE" w14:textId="77777777" w:rsidR="00D646D5" w:rsidRDefault="00D646D5" w:rsidP="00D646D5">
            <w:pPr>
              <w:pStyle w:val="Image"/>
            </w:pPr>
          </w:p>
          <w:p w14:paraId="2AC3D2EA" w14:textId="77777777" w:rsidR="00D646D5" w:rsidRDefault="00D646D5" w:rsidP="00D646D5">
            <w:pPr>
              <w:pStyle w:val="Image"/>
            </w:pPr>
            <w:r>
              <w:t xml:space="preserve">        checkout();</w:t>
            </w:r>
          </w:p>
          <w:p w14:paraId="357F166D" w14:textId="77777777" w:rsidR="00D646D5" w:rsidRDefault="00D646D5" w:rsidP="00D646D5">
            <w:pPr>
              <w:pStyle w:val="Image"/>
            </w:pPr>
            <w:r>
              <w:t xml:space="preserve">            clean.workfunction();</w:t>
            </w:r>
          </w:p>
          <w:p w14:paraId="678C2F02" w14:textId="77777777" w:rsidR="00D646D5" w:rsidRDefault="00D646D5" w:rsidP="00D646D5">
            <w:pPr>
              <w:pStyle w:val="Image"/>
            </w:pPr>
            <w:r>
              <w:t xml:space="preserve">          j++;</w:t>
            </w:r>
          </w:p>
          <w:p w14:paraId="07F450A6" w14:textId="77777777" w:rsidR="00D646D5" w:rsidRDefault="00D646D5" w:rsidP="00D646D5">
            <w:pPr>
              <w:pStyle w:val="Image"/>
            </w:pPr>
          </w:p>
          <w:p w14:paraId="42C69984" w14:textId="77777777" w:rsidR="00D646D5" w:rsidRDefault="00D646D5" w:rsidP="00D646D5">
            <w:pPr>
              <w:pStyle w:val="Image"/>
            </w:pPr>
            <w:r>
              <w:t xml:space="preserve">              </w:t>
            </w:r>
          </w:p>
          <w:p w14:paraId="57FC330B" w14:textId="77777777" w:rsidR="00D646D5" w:rsidRDefault="00D646D5" w:rsidP="00D646D5">
            <w:pPr>
              <w:pStyle w:val="Image"/>
            </w:pPr>
          </w:p>
          <w:p w14:paraId="013F21E3" w14:textId="77777777" w:rsidR="00D646D5" w:rsidRDefault="00D646D5" w:rsidP="00D646D5">
            <w:pPr>
              <w:pStyle w:val="Image"/>
            </w:pPr>
            <w:r>
              <w:t xml:space="preserve">          }</w:t>
            </w:r>
          </w:p>
          <w:p w14:paraId="6E03C2BA" w14:textId="77777777" w:rsidR="00D646D5" w:rsidRDefault="00D646D5" w:rsidP="00D646D5">
            <w:pPr>
              <w:pStyle w:val="Image"/>
            </w:pPr>
            <w:r>
              <w:t xml:space="preserve">    </w:t>
            </w:r>
          </w:p>
          <w:p w14:paraId="21523B6E" w14:textId="77777777" w:rsidR="00D646D5" w:rsidRDefault="00D646D5" w:rsidP="00D646D5">
            <w:pPr>
              <w:pStyle w:val="Image"/>
            </w:pPr>
            <w:r>
              <w:t xml:space="preserve">        </w:t>
            </w:r>
          </w:p>
          <w:p w14:paraId="6ABEB284" w14:textId="77777777" w:rsidR="00D646D5" w:rsidRDefault="00D646D5" w:rsidP="00D646D5">
            <w:pPr>
              <w:pStyle w:val="Image"/>
            </w:pPr>
            <w:r>
              <w:t xml:space="preserve">          </w:t>
            </w:r>
          </w:p>
          <w:p w14:paraId="30D35DB4" w14:textId="77777777" w:rsidR="00D646D5" w:rsidRDefault="00D646D5" w:rsidP="00D646D5">
            <w:pPr>
              <w:pStyle w:val="Image"/>
            </w:pPr>
          </w:p>
          <w:p w14:paraId="37BE7D83" w14:textId="77777777" w:rsidR="00D646D5" w:rsidRDefault="00D646D5" w:rsidP="00D646D5">
            <w:pPr>
              <w:pStyle w:val="Image"/>
            </w:pPr>
            <w:r>
              <w:t xml:space="preserve">        }</w:t>
            </w:r>
          </w:p>
          <w:p w14:paraId="21E1CA22" w14:textId="77777777" w:rsidR="00D646D5" w:rsidRDefault="00D646D5" w:rsidP="00D646D5">
            <w:pPr>
              <w:pStyle w:val="Image"/>
            </w:pPr>
          </w:p>
          <w:p w14:paraId="6E142F06" w14:textId="77777777" w:rsidR="00D646D5" w:rsidRDefault="00D646D5" w:rsidP="00D646D5">
            <w:pPr>
              <w:pStyle w:val="Image"/>
            </w:pPr>
            <w:r>
              <w:t xml:space="preserve">    }</w:t>
            </w:r>
          </w:p>
          <w:p w14:paraId="175CED9F" w14:textId="77777777" w:rsidR="00D646D5" w:rsidRDefault="00D646D5" w:rsidP="00D646D5">
            <w:pPr>
              <w:pStyle w:val="Image"/>
            </w:pPr>
            <w:r>
              <w:t xml:space="preserve">  }</w:t>
            </w:r>
          </w:p>
          <w:p w14:paraId="6314AABA" w14:textId="77777777" w:rsidR="00D646D5" w:rsidRDefault="00D646D5" w:rsidP="00D646D5">
            <w:pPr>
              <w:pStyle w:val="Image"/>
            </w:pPr>
          </w:p>
          <w:p w14:paraId="2AE683BA" w14:textId="77777777" w:rsidR="00D646D5" w:rsidRDefault="00D646D5" w:rsidP="00D646D5">
            <w:pPr>
              <w:pStyle w:val="Image"/>
            </w:pPr>
            <w:r>
              <w:t>//DESTRUCTORS</w:t>
            </w:r>
          </w:p>
          <w:p w14:paraId="68584E76" w14:textId="77777777" w:rsidR="00D646D5" w:rsidRDefault="00D646D5" w:rsidP="00D646D5">
            <w:pPr>
              <w:pStyle w:val="Image"/>
            </w:pPr>
            <w:r>
              <w:t>~hotel()</w:t>
            </w:r>
          </w:p>
          <w:p w14:paraId="1EC6E12E" w14:textId="77777777" w:rsidR="00D646D5" w:rsidRDefault="00D646D5" w:rsidP="00D646D5">
            <w:pPr>
              <w:pStyle w:val="Image"/>
            </w:pPr>
            <w:r>
              <w:t>{</w:t>
            </w:r>
          </w:p>
          <w:p w14:paraId="4EB97328" w14:textId="77777777" w:rsidR="00D646D5" w:rsidRDefault="00D646D5" w:rsidP="00D646D5">
            <w:pPr>
              <w:pStyle w:val="Image"/>
            </w:pPr>
            <w:r>
              <w:t xml:space="preserve">    delete rec;</w:t>
            </w:r>
          </w:p>
          <w:p w14:paraId="3B83B061" w14:textId="77777777" w:rsidR="00D646D5" w:rsidRDefault="00D646D5" w:rsidP="00D646D5">
            <w:pPr>
              <w:pStyle w:val="Image"/>
            </w:pPr>
            <w:r>
              <w:t xml:space="preserve">    delete cus;</w:t>
            </w:r>
          </w:p>
          <w:p w14:paraId="461253D4" w14:textId="77777777" w:rsidR="00D646D5" w:rsidRDefault="00D646D5" w:rsidP="00D646D5">
            <w:pPr>
              <w:pStyle w:val="Image"/>
            </w:pPr>
            <w:r>
              <w:t xml:space="preserve">    delete rm;</w:t>
            </w:r>
          </w:p>
          <w:p w14:paraId="4826B6A5" w14:textId="77777777" w:rsidR="00D646D5" w:rsidRDefault="00D646D5" w:rsidP="00D646D5">
            <w:pPr>
              <w:pStyle w:val="Image"/>
            </w:pPr>
            <w:r>
              <w:t>}</w:t>
            </w:r>
          </w:p>
          <w:p w14:paraId="1039AE7D" w14:textId="77777777" w:rsidR="00D646D5" w:rsidRDefault="00D646D5" w:rsidP="00D646D5">
            <w:pPr>
              <w:pStyle w:val="Image"/>
            </w:pPr>
          </w:p>
          <w:p w14:paraId="0FE79D06" w14:textId="77777777" w:rsidR="00D646D5" w:rsidRDefault="00D646D5" w:rsidP="00D646D5">
            <w:pPr>
              <w:pStyle w:val="Image"/>
            </w:pPr>
          </w:p>
          <w:p w14:paraId="437F97B7" w14:textId="77777777" w:rsidR="00D646D5" w:rsidRDefault="00D646D5" w:rsidP="00D646D5">
            <w:pPr>
              <w:pStyle w:val="Image"/>
            </w:pPr>
          </w:p>
          <w:p w14:paraId="10EC2B96" w14:textId="77777777" w:rsidR="00D646D5" w:rsidRDefault="00D646D5" w:rsidP="00D646D5">
            <w:pPr>
              <w:pStyle w:val="Image"/>
            </w:pPr>
            <w:r>
              <w:t>};</w:t>
            </w:r>
          </w:p>
          <w:p w14:paraId="4F50E6BE" w14:textId="77777777" w:rsidR="00D646D5" w:rsidRDefault="00D646D5" w:rsidP="00D646D5">
            <w:pPr>
              <w:pStyle w:val="Image"/>
            </w:pPr>
          </w:p>
          <w:p w14:paraId="6DB0EB46" w14:textId="77777777" w:rsidR="00D646D5" w:rsidRDefault="00D646D5" w:rsidP="00D646D5">
            <w:pPr>
              <w:pStyle w:val="Image"/>
            </w:pPr>
          </w:p>
          <w:p w14:paraId="373EDDFB" w14:textId="77777777" w:rsidR="00D646D5" w:rsidRDefault="00D646D5" w:rsidP="00D646D5">
            <w:pPr>
              <w:pStyle w:val="Image"/>
            </w:pPr>
            <w:r>
              <w:t>//---------------------------------------------------------</w:t>
            </w:r>
          </w:p>
          <w:p w14:paraId="01D6C246" w14:textId="77777777" w:rsidR="00D646D5" w:rsidRDefault="00D646D5" w:rsidP="00D646D5">
            <w:pPr>
              <w:pStyle w:val="Image"/>
            </w:pPr>
            <w:r>
              <w:t>//HOSPITAL CLASS</w:t>
            </w:r>
          </w:p>
          <w:p w14:paraId="26E7B3F9" w14:textId="77777777" w:rsidR="00D646D5" w:rsidRDefault="00D646D5" w:rsidP="00D646D5">
            <w:pPr>
              <w:pStyle w:val="Image"/>
            </w:pPr>
            <w:r>
              <w:t>//---------------------------------------------------------</w:t>
            </w:r>
          </w:p>
          <w:p w14:paraId="21F0284F" w14:textId="77777777" w:rsidR="00D646D5" w:rsidRDefault="00D646D5" w:rsidP="00D646D5">
            <w:pPr>
              <w:pStyle w:val="Image"/>
            </w:pPr>
          </w:p>
          <w:p w14:paraId="154728CE" w14:textId="77777777" w:rsidR="00D646D5" w:rsidRDefault="00D646D5" w:rsidP="00D646D5">
            <w:pPr>
              <w:pStyle w:val="Image"/>
            </w:pPr>
            <w:r>
              <w:t>class hospital</w:t>
            </w:r>
          </w:p>
          <w:p w14:paraId="65F532F6" w14:textId="77777777" w:rsidR="00D646D5" w:rsidRDefault="00D646D5" w:rsidP="00D646D5">
            <w:pPr>
              <w:pStyle w:val="Image"/>
            </w:pPr>
            <w:r>
              <w:t>{</w:t>
            </w:r>
          </w:p>
          <w:p w14:paraId="0AB0F631" w14:textId="77777777" w:rsidR="00D646D5" w:rsidRDefault="00D646D5" w:rsidP="00D646D5">
            <w:pPr>
              <w:pStyle w:val="Image"/>
            </w:pPr>
            <w:r>
              <w:t>//aaray of objects</w:t>
            </w:r>
          </w:p>
          <w:p w14:paraId="41E15BB7" w14:textId="77777777" w:rsidR="00D646D5" w:rsidRDefault="00D646D5" w:rsidP="00D646D5">
            <w:pPr>
              <w:pStyle w:val="Image"/>
            </w:pPr>
            <w:r>
              <w:t>customer *custo;</w:t>
            </w:r>
          </w:p>
          <w:p w14:paraId="7D8851DF" w14:textId="77777777" w:rsidR="00D646D5" w:rsidRDefault="00D646D5" w:rsidP="00D646D5">
            <w:pPr>
              <w:pStyle w:val="Image"/>
            </w:pPr>
            <w:r>
              <w:t>room *r;</w:t>
            </w:r>
          </w:p>
          <w:p w14:paraId="71B9C268" w14:textId="77777777" w:rsidR="00D646D5" w:rsidRDefault="00D646D5" w:rsidP="00D646D5">
            <w:pPr>
              <w:pStyle w:val="Image"/>
            </w:pPr>
            <w:r>
              <w:t>receptionist *rec;</w:t>
            </w:r>
          </w:p>
          <w:p w14:paraId="7E640D48" w14:textId="77777777" w:rsidR="00D646D5" w:rsidRDefault="00D646D5" w:rsidP="00D646D5">
            <w:pPr>
              <w:pStyle w:val="Image"/>
            </w:pPr>
            <w:r>
              <w:t>int no_c,no_r,no_rec,choicess;</w:t>
            </w:r>
          </w:p>
          <w:p w14:paraId="5F5E8CF3" w14:textId="77777777" w:rsidR="00D646D5" w:rsidRDefault="00D646D5" w:rsidP="00D646D5">
            <w:pPr>
              <w:pStyle w:val="Image"/>
            </w:pPr>
            <w:r>
              <w:t>char ch,c;</w:t>
            </w:r>
          </w:p>
          <w:p w14:paraId="4952219D" w14:textId="77777777" w:rsidR="00D646D5" w:rsidRDefault="00D646D5" w:rsidP="00D646D5">
            <w:pPr>
              <w:pStyle w:val="Image"/>
            </w:pPr>
            <w:r>
              <w:t>finance fi;</w:t>
            </w:r>
          </w:p>
          <w:p w14:paraId="6EE06DFB" w14:textId="77777777" w:rsidR="00D646D5" w:rsidRDefault="00D646D5" w:rsidP="00D646D5">
            <w:pPr>
              <w:pStyle w:val="Image"/>
            </w:pPr>
            <w:r>
              <w:t>surgeon sur;</w:t>
            </w:r>
          </w:p>
          <w:p w14:paraId="32E8303E" w14:textId="77777777" w:rsidR="00D646D5" w:rsidRDefault="00D646D5" w:rsidP="00D646D5">
            <w:pPr>
              <w:pStyle w:val="Image"/>
            </w:pPr>
            <w:r>
              <w:t xml:space="preserve">    ENT_specialist ent;</w:t>
            </w:r>
          </w:p>
          <w:p w14:paraId="108F9052" w14:textId="77777777" w:rsidR="00D646D5" w:rsidRDefault="00D646D5" w:rsidP="00D646D5">
            <w:pPr>
              <w:pStyle w:val="Image"/>
            </w:pPr>
            <w:r>
              <w:t xml:space="preserve">    gen_phy gen;</w:t>
            </w:r>
          </w:p>
          <w:p w14:paraId="6EA04C70" w14:textId="77777777" w:rsidR="00D646D5" w:rsidRDefault="00D646D5" w:rsidP="00D646D5">
            <w:pPr>
              <w:pStyle w:val="Image"/>
            </w:pPr>
            <w:r>
              <w:t xml:space="preserve">    chef che;</w:t>
            </w:r>
          </w:p>
          <w:p w14:paraId="16A15CCD" w14:textId="77777777" w:rsidR="00D646D5" w:rsidRDefault="00D646D5" w:rsidP="00D646D5">
            <w:pPr>
              <w:pStyle w:val="Image"/>
            </w:pPr>
            <w:r>
              <w:t xml:space="preserve">    cleaner cl;</w:t>
            </w:r>
          </w:p>
          <w:p w14:paraId="4771DE8B" w14:textId="77777777" w:rsidR="00D646D5" w:rsidRDefault="00D646D5" w:rsidP="00D646D5">
            <w:pPr>
              <w:pStyle w:val="Image"/>
            </w:pPr>
            <w:r>
              <w:t xml:space="preserve">    shopkeeper sh;</w:t>
            </w:r>
          </w:p>
          <w:p w14:paraId="76734B91" w14:textId="77777777" w:rsidR="00D646D5" w:rsidRDefault="00D646D5" w:rsidP="00D646D5">
            <w:pPr>
              <w:pStyle w:val="Image"/>
            </w:pPr>
            <w:r>
              <w:t xml:space="preserve">    parking p;</w:t>
            </w:r>
          </w:p>
          <w:p w14:paraId="4026E80C" w14:textId="77777777" w:rsidR="00D646D5" w:rsidRDefault="00D646D5" w:rsidP="00D646D5">
            <w:pPr>
              <w:pStyle w:val="Image"/>
            </w:pPr>
            <w:r>
              <w:t xml:space="preserve">    float salary;</w:t>
            </w:r>
          </w:p>
          <w:p w14:paraId="2FA0DD44" w14:textId="77777777" w:rsidR="00D646D5" w:rsidRDefault="00D646D5" w:rsidP="00D646D5">
            <w:pPr>
              <w:pStyle w:val="Image"/>
            </w:pPr>
            <w:r>
              <w:t xml:space="preserve">    float bill=0, t_bill=0;</w:t>
            </w:r>
          </w:p>
          <w:p w14:paraId="4955496D" w14:textId="77777777" w:rsidR="00D646D5" w:rsidRDefault="00D646D5" w:rsidP="00D646D5">
            <w:pPr>
              <w:pStyle w:val="Image"/>
            </w:pPr>
            <w:r>
              <w:t xml:space="preserve">    float ent_sal,gen_sal,sur_sal;</w:t>
            </w:r>
          </w:p>
          <w:p w14:paraId="67EEBEA0" w14:textId="77777777" w:rsidR="00D646D5" w:rsidRDefault="00D646D5" w:rsidP="00D646D5">
            <w:pPr>
              <w:pStyle w:val="Image"/>
            </w:pPr>
            <w:r>
              <w:t xml:space="preserve">    float a=0.0,x,y;</w:t>
            </w:r>
          </w:p>
          <w:p w14:paraId="4D13ECC5" w14:textId="77777777" w:rsidR="00D646D5" w:rsidRDefault="00D646D5" w:rsidP="00D646D5">
            <w:pPr>
              <w:pStyle w:val="Image"/>
            </w:pPr>
            <w:r>
              <w:t xml:space="preserve">    float set;</w:t>
            </w:r>
          </w:p>
          <w:p w14:paraId="106F29F2" w14:textId="77777777" w:rsidR="00D646D5" w:rsidRDefault="00D646D5" w:rsidP="00D646D5">
            <w:pPr>
              <w:pStyle w:val="Image"/>
            </w:pPr>
            <w:r>
              <w:t xml:space="preserve">                //r[6]={0,1,2,3,4,5,6,}</w:t>
            </w:r>
          </w:p>
          <w:p w14:paraId="13A8DD5E" w14:textId="77777777" w:rsidR="00D646D5" w:rsidRDefault="00D646D5" w:rsidP="00D646D5">
            <w:pPr>
              <w:pStyle w:val="Image"/>
            </w:pPr>
            <w:r>
              <w:t>public:</w:t>
            </w:r>
          </w:p>
          <w:p w14:paraId="50411851" w14:textId="77777777" w:rsidR="00D646D5" w:rsidRDefault="00D646D5" w:rsidP="00D646D5">
            <w:pPr>
              <w:pStyle w:val="Image"/>
            </w:pPr>
            <w:r>
              <w:t>//wrapper functions</w:t>
            </w:r>
          </w:p>
          <w:p w14:paraId="6C4ECBF7" w14:textId="77777777" w:rsidR="00D646D5" w:rsidRDefault="00D646D5" w:rsidP="00D646D5">
            <w:pPr>
              <w:pStyle w:val="Image"/>
            </w:pPr>
            <w:r>
              <w:t>//-----------------------</w:t>
            </w:r>
          </w:p>
          <w:p w14:paraId="25F3BC31" w14:textId="77777777" w:rsidR="00D646D5" w:rsidRDefault="00D646D5" w:rsidP="00D646D5">
            <w:pPr>
              <w:pStyle w:val="Image"/>
            </w:pPr>
            <w:r>
              <w:t>//-------------customer wrapper functions-----------------</w:t>
            </w:r>
          </w:p>
          <w:p w14:paraId="12876837" w14:textId="77777777" w:rsidR="00D646D5" w:rsidRDefault="00D646D5" w:rsidP="00D646D5">
            <w:pPr>
              <w:pStyle w:val="Image"/>
            </w:pPr>
          </w:p>
          <w:p w14:paraId="6FB5B33C" w14:textId="77777777" w:rsidR="00D646D5" w:rsidRDefault="00D646D5" w:rsidP="00D646D5">
            <w:pPr>
              <w:pStyle w:val="Image"/>
            </w:pPr>
          </w:p>
          <w:p w14:paraId="28A9F9E9" w14:textId="77777777" w:rsidR="00D646D5" w:rsidRDefault="00D646D5" w:rsidP="00D646D5">
            <w:pPr>
              <w:pStyle w:val="Image"/>
            </w:pPr>
          </w:p>
          <w:p w14:paraId="1BE535E4" w14:textId="77777777" w:rsidR="00D646D5" w:rsidRDefault="00D646D5" w:rsidP="00D646D5">
            <w:pPr>
              <w:pStyle w:val="Image"/>
            </w:pPr>
            <w:r>
              <w:t>void enter_customer()</w:t>
            </w:r>
          </w:p>
          <w:p w14:paraId="435121ED" w14:textId="77777777" w:rsidR="00D646D5" w:rsidRDefault="00D646D5" w:rsidP="00D646D5">
            <w:pPr>
              <w:pStyle w:val="Image"/>
            </w:pPr>
            <w:r>
              <w:t>{</w:t>
            </w:r>
          </w:p>
          <w:p w14:paraId="1A8F607C" w14:textId="77777777" w:rsidR="00D646D5" w:rsidRDefault="00D646D5" w:rsidP="00D646D5">
            <w:pPr>
              <w:pStyle w:val="Image"/>
            </w:pPr>
            <w:r>
              <w:t xml:space="preserve">  cout&lt;&lt;"enter the no.of customers";</w:t>
            </w:r>
          </w:p>
          <w:p w14:paraId="0975314B" w14:textId="77777777" w:rsidR="00D646D5" w:rsidRDefault="00D646D5" w:rsidP="00D646D5">
            <w:pPr>
              <w:pStyle w:val="Image"/>
            </w:pPr>
            <w:r>
              <w:t xml:space="preserve">  cin&gt;&gt;no_c;</w:t>
            </w:r>
          </w:p>
          <w:p w14:paraId="6FF0BF38" w14:textId="77777777" w:rsidR="00D646D5" w:rsidRDefault="00D646D5" w:rsidP="00D646D5">
            <w:pPr>
              <w:pStyle w:val="Image"/>
            </w:pPr>
            <w:r>
              <w:t xml:space="preserve">    custo=new customer [no_c];</w:t>
            </w:r>
          </w:p>
          <w:p w14:paraId="01E4B14C" w14:textId="77777777" w:rsidR="00D646D5" w:rsidRDefault="00D646D5" w:rsidP="00D646D5">
            <w:pPr>
              <w:pStyle w:val="Image"/>
            </w:pPr>
          </w:p>
          <w:p w14:paraId="3D725E17" w14:textId="77777777" w:rsidR="00D646D5" w:rsidRDefault="00D646D5" w:rsidP="00D646D5">
            <w:pPr>
              <w:pStyle w:val="Image"/>
            </w:pPr>
            <w:r>
              <w:t xml:space="preserve">  </w:t>
            </w:r>
          </w:p>
          <w:p w14:paraId="67907C03" w14:textId="77777777" w:rsidR="00D646D5" w:rsidRDefault="00D646D5" w:rsidP="00D646D5">
            <w:pPr>
              <w:pStyle w:val="Image"/>
            </w:pPr>
            <w:r>
              <w:t>}</w:t>
            </w:r>
          </w:p>
          <w:p w14:paraId="2CF25FE6" w14:textId="77777777" w:rsidR="00D646D5" w:rsidRDefault="00D646D5" w:rsidP="00D646D5">
            <w:pPr>
              <w:pStyle w:val="Image"/>
            </w:pPr>
          </w:p>
          <w:p w14:paraId="6955C81A" w14:textId="77777777" w:rsidR="00D646D5" w:rsidRDefault="00D646D5" w:rsidP="00D646D5">
            <w:pPr>
              <w:pStyle w:val="Image"/>
            </w:pPr>
          </w:p>
          <w:p w14:paraId="1AEA8D93" w14:textId="77777777" w:rsidR="00D646D5" w:rsidRDefault="00D646D5" w:rsidP="00D646D5">
            <w:pPr>
              <w:pStyle w:val="Image"/>
            </w:pPr>
            <w:r>
              <w:t>void input_no_of_employee()  //ceo</w:t>
            </w:r>
          </w:p>
          <w:p w14:paraId="33460B1B" w14:textId="77777777" w:rsidR="00D646D5" w:rsidRDefault="00D646D5" w:rsidP="00D646D5">
            <w:pPr>
              <w:pStyle w:val="Image"/>
            </w:pPr>
            <w:r>
              <w:lastRenderedPageBreak/>
              <w:t>{</w:t>
            </w:r>
          </w:p>
          <w:p w14:paraId="2124E852" w14:textId="77777777" w:rsidR="00D646D5" w:rsidRDefault="00D646D5" w:rsidP="00D646D5">
            <w:pPr>
              <w:pStyle w:val="Image"/>
            </w:pPr>
            <w:r>
              <w:t>cout&lt;&lt;"enter the no.of receptionests"&lt;&lt;endl;</w:t>
            </w:r>
          </w:p>
          <w:p w14:paraId="1FF15FA4" w14:textId="77777777" w:rsidR="00D646D5" w:rsidRDefault="00D646D5" w:rsidP="00D646D5">
            <w:pPr>
              <w:pStyle w:val="Image"/>
            </w:pPr>
            <w:r>
              <w:t>cin&gt;&gt;no_rec;</w:t>
            </w:r>
          </w:p>
          <w:p w14:paraId="09EEE5DB" w14:textId="77777777" w:rsidR="00D646D5" w:rsidRDefault="00D646D5" w:rsidP="00D646D5">
            <w:pPr>
              <w:pStyle w:val="Image"/>
            </w:pPr>
            <w:r>
              <w:t>cout&lt;&lt;"enter the salary of recepetionsit: "&lt;&lt;endl;</w:t>
            </w:r>
          </w:p>
          <w:p w14:paraId="2CF4BCC8" w14:textId="77777777" w:rsidR="00D646D5" w:rsidRDefault="00D646D5" w:rsidP="00D646D5">
            <w:pPr>
              <w:pStyle w:val="Image"/>
            </w:pPr>
            <w:r>
              <w:t>cin&gt;&gt;salary;</w:t>
            </w:r>
          </w:p>
          <w:p w14:paraId="43FAFD4D" w14:textId="77777777" w:rsidR="00D646D5" w:rsidRDefault="00D646D5" w:rsidP="00D646D5">
            <w:pPr>
              <w:pStyle w:val="Image"/>
            </w:pPr>
            <w:r>
              <w:t>cout&lt;&lt;"enter the salary of ENT: "&lt;&lt;endl;</w:t>
            </w:r>
          </w:p>
          <w:p w14:paraId="0ED4591A" w14:textId="77777777" w:rsidR="00D646D5" w:rsidRDefault="00D646D5" w:rsidP="00D646D5">
            <w:pPr>
              <w:pStyle w:val="Image"/>
            </w:pPr>
            <w:r>
              <w:t>cin&gt;&gt;ent_sal;</w:t>
            </w:r>
          </w:p>
          <w:p w14:paraId="036B0407" w14:textId="77777777" w:rsidR="00D646D5" w:rsidRDefault="00D646D5" w:rsidP="00D646D5">
            <w:pPr>
              <w:pStyle w:val="Image"/>
            </w:pPr>
            <w:r>
              <w:t>ent.setsal(ent_sal);</w:t>
            </w:r>
          </w:p>
          <w:p w14:paraId="3B864241" w14:textId="77777777" w:rsidR="00D646D5" w:rsidRDefault="00D646D5" w:rsidP="00D646D5">
            <w:pPr>
              <w:pStyle w:val="Image"/>
            </w:pPr>
            <w:r>
              <w:t>cout&lt;&lt;"enter the salary of surgeon: "&lt;&lt;endl;</w:t>
            </w:r>
          </w:p>
          <w:p w14:paraId="28A89CEB" w14:textId="77777777" w:rsidR="00D646D5" w:rsidRDefault="00D646D5" w:rsidP="00D646D5">
            <w:pPr>
              <w:pStyle w:val="Image"/>
            </w:pPr>
            <w:r>
              <w:t>cin&gt;&gt;sur_sal;</w:t>
            </w:r>
          </w:p>
          <w:p w14:paraId="6798AD06" w14:textId="77777777" w:rsidR="00D646D5" w:rsidRDefault="00D646D5" w:rsidP="00D646D5">
            <w:pPr>
              <w:pStyle w:val="Image"/>
            </w:pPr>
            <w:r>
              <w:t>sur.setsal(sur_sal);</w:t>
            </w:r>
          </w:p>
          <w:p w14:paraId="6732AE39" w14:textId="77777777" w:rsidR="00D646D5" w:rsidRDefault="00D646D5" w:rsidP="00D646D5">
            <w:pPr>
              <w:pStyle w:val="Image"/>
            </w:pPr>
            <w:r>
              <w:t>cout&lt;&lt;"enter the salary of general physician: "&lt;&lt;endl;</w:t>
            </w:r>
          </w:p>
          <w:p w14:paraId="1E52A1E4" w14:textId="77777777" w:rsidR="00D646D5" w:rsidRDefault="00D646D5" w:rsidP="00D646D5">
            <w:pPr>
              <w:pStyle w:val="Image"/>
            </w:pPr>
            <w:r>
              <w:t>cin&gt;&gt;gen_sal;</w:t>
            </w:r>
          </w:p>
          <w:p w14:paraId="631971DB" w14:textId="77777777" w:rsidR="00D646D5" w:rsidRDefault="00D646D5" w:rsidP="00D646D5">
            <w:pPr>
              <w:pStyle w:val="Image"/>
            </w:pPr>
            <w:r>
              <w:t>gen.setsal(gen_sal);</w:t>
            </w:r>
          </w:p>
          <w:p w14:paraId="6231CA14" w14:textId="77777777" w:rsidR="00D646D5" w:rsidRDefault="00D646D5" w:rsidP="00D646D5">
            <w:pPr>
              <w:pStyle w:val="Image"/>
            </w:pPr>
            <w:r>
              <w:t>cout&lt;&lt;"enter the no.of rooms";</w:t>
            </w:r>
          </w:p>
          <w:p w14:paraId="2B225435" w14:textId="77777777" w:rsidR="00D646D5" w:rsidRDefault="00D646D5" w:rsidP="00D646D5">
            <w:pPr>
              <w:pStyle w:val="Image"/>
            </w:pPr>
            <w:r>
              <w:t>cin&gt;&gt;no_r;</w:t>
            </w:r>
          </w:p>
          <w:p w14:paraId="5F054128" w14:textId="77777777" w:rsidR="00D646D5" w:rsidRDefault="00D646D5" w:rsidP="00D646D5">
            <w:pPr>
              <w:pStyle w:val="Image"/>
            </w:pPr>
            <w:r>
              <w:t xml:space="preserve">  </w:t>
            </w:r>
          </w:p>
          <w:p w14:paraId="67A17571" w14:textId="77777777" w:rsidR="00D646D5" w:rsidRDefault="00D646D5" w:rsidP="00D646D5">
            <w:pPr>
              <w:pStyle w:val="Image"/>
            </w:pPr>
          </w:p>
          <w:p w14:paraId="38236F0E" w14:textId="77777777" w:rsidR="00D646D5" w:rsidRDefault="00D646D5" w:rsidP="00D646D5">
            <w:pPr>
              <w:pStyle w:val="Image"/>
            </w:pPr>
            <w:r>
              <w:t xml:space="preserve">  r= new room [no_r];</w:t>
            </w:r>
          </w:p>
          <w:p w14:paraId="4268415B" w14:textId="77777777" w:rsidR="00D646D5" w:rsidRDefault="00D646D5" w:rsidP="00D646D5">
            <w:pPr>
              <w:pStyle w:val="Image"/>
            </w:pPr>
            <w:r>
              <w:t xml:space="preserve">  rec= new receptionist [no_rec];</w:t>
            </w:r>
          </w:p>
          <w:p w14:paraId="34A00EA9" w14:textId="77777777" w:rsidR="00D646D5" w:rsidRDefault="00D646D5" w:rsidP="00D646D5">
            <w:pPr>
              <w:pStyle w:val="Image"/>
            </w:pPr>
          </w:p>
          <w:p w14:paraId="7B5F319F" w14:textId="77777777" w:rsidR="00D646D5" w:rsidRDefault="00D646D5" w:rsidP="00D646D5">
            <w:pPr>
              <w:pStyle w:val="Image"/>
            </w:pPr>
            <w:r>
              <w:t>}</w:t>
            </w:r>
          </w:p>
          <w:p w14:paraId="0DFFA4DD" w14:textId="77777777" w:rsidR="00D646D5" w:rsidRDefault="00D646D5" w:rsidP="00D646D5">
            <w:pPr>
              <w:pStyle w:val="Image"/>
            </w:pPr>
          </w:p>
          <w:p w14:paraId="23646EC1" w14:textId="77777777" w:rsidR="00D646D5" w:rsidRDefault="00D646D5" w:rsidP="00D646D5">
            <w:pPr>
              <w:pStyle w:val="Image"/>
            </w:pPr>
            <w:r>
              <w:t>void display_customer()</w:t>
            </w:r>
          </w:p>
          <w:p w14:paraId="5EF9ABFE" w14:textId="77777777" w:rsidR="00D646D5" w:rsidRDefault="00D646D5" w:rsidP="00D646D5">
            <w:pPr>
              <w:pStyle w:val="Image"/>
            </w:pPr>
            <w:r>
              <w:t>{</w:t>
            </w:r>
          </w:p>
          <w:p w14:paraId="2B480CDC" w14:textId="77777777" w:rsidR="00D646D5" w:rsidRDefault="00D646D5" w:rsidP="00D646D5">
            <w:pPr>
              <w:pStyle w:val="Image"/>
            </w:pPr>
            <w:r>
              <w:t xml:space="preserve">   for(int i=0;i&lt;no_c;i++) </w:t>
            </w:r>
          </w:p>
          <w:p w14:paraId="062228BF" w14:textId="77777777" w:rsidR="00D646D5" w:rsidRDefault="00D646D5" w:rsidP="00D646D5">
            <w:pPr>
              <w:pStyle w:val="Image"/>
            </w:pPr>
            <w:r>
              <w:t xml:space="preserve">   {</w:t>
            </w:r>
          </w:p>
          <w:p w14:paraId="6781CC2D" w14:textId="77777777" w:rsidR="00D646D5" w:rsidRDefault="00D646D5" w:rsidP="00D646D5">
            <w:pPr>
              <w:pStyle w:val="Image"/>
            </w:pPr>
            <w:r>
              <w:t xml:space="preserve">    custo[i].display_hospital();</w:t>
            </w:r>
          </w:p>
          <w:p w14:paraId="7982BB4D" w14:textId="77777777" w:rsidR="00D646D5" w:rsidRDefault="00D646D5" w:rsidP="00D646D5">
            <w:pPr>
              <w:pStyle w:val="Image"/>
            </w:pPr>
            <w:r>
              <w:t xml:space="preserve">   }</w:t>
            </w:r>
          </w:p>
          <w:p w14:paraId="27587AD3" w14:textId="77777777" w:rsidR="00D646D5" w:rsidRDefault="00D646D5" w:rsidP="00D646D5">
            <w:pPr>
              <w:pStyle w:val="Image"/>
            </w:pPr>
            <w:r>
              <w:t>}</w:t>
            </w:r>
          </w:p>
          <w:p w14:paraId="086CC241" w14:textId="77777777" w:rsidR="00D646D5" w:rsidRDefault="00D646D5" w:rsidP="00D646D5">
            <w:pPr>
              <w:pStyle w:val="Image"/>
            </w:pPr>
          </w:p>
          <w:p w14:paraId="4F64E3AC" w14:textId="77777777" w:rsidR="00D646D5" w:rsidRDefault="00D646D5" w:rsidP="00D646D5">
            <w:pPr>
              <w:pStyle w:val="Image"/>
            </w:pPr>
          </w:p>
          <w:p w14:paraId="6C7F0FD4" w14:textId="77777777" w:rsidR="00D646D5" w:rsidRDefault="00D646D5" w:rsidP="00D646D5">
            <w:pPr>
              <w:pStyle w:val="Image"/>
            </w:pPr>
          </w:p>
          <w:p w14:paraId="618F29C1" w14:textId="77777777" w:rsidR="00D646D5" w:rsidRDefault="00D646D5" w:rsidP="00D646D5">
            <w:pPr>
              <w:pStyle w:val="Image"/>
            </w:pPr>
            <w:r>
              <w:t>void checkout()</w:t>
            </w:r>
          </w:p>
          <w:p w14:paraId="4C41C720" w14:textId="77777777" w:rsidR="00D646D5" w:rsidRDefault="00D646D5" w:rsidP="00D646D5">
            <w:pPr>
              <w:pStyle w:val="Image"/>
            </w:pPr>
            <w:r>
              <w:t>{</w:t>
            </w:r>
          </w:p>
          <w:p w14:paraId="1280F3B0" w14:textId="77777777" w:rsidR="00D646D5" w:rsidRDefault="00D646D5" w:rsidP="00D646D5">
            <w:pPr>
              <w:pStyle w:val="Image"/>
            </w:pPr>
            <w:r>
              <w:t xml:space="preserve"> float pay;  </w:t>
            </w:r>
          </w:p>
          <w:p w14:paraId="78117157" w14:textId="77777777" w:rsidR="00D646D5" w:rsidRDefault="00D646D5" w:rsidP="00D646D5">
            <w:pPr>
              <w:pStyle w:val="Image"/>
            </w:pPr>
            <w:r>
              <w:t>cout&lt;&lt;"*thankyou for your stay*"&lt;&lt;endl;</w:t>
            </w:r>
          </w:p>
          <w:p w14:paraId="5035FE9B" w14:textId="77777777" w:rsidR="00D646D5" w:rsidRDefault="00D646D5" w:rsidP="00D646D5">
            <w:pPr>
              <w:pStyle w:val="Image"/>
            </w:pPr>
            <w:r>
              <w:t>t_bill=bill+che.get_bill();</w:t>
            </w:r>
          </w:p>
          <w:p w14:paraId="42755EA5" w14:textId="77777777" w:rsidR="00D646D5" w:rsidRDefault="00D646D5" w:rsidP="00D646D5">
            <w:pPr>
              <w:pStyle w:val="Image"/>
            </w:pPr>
            <w:r>
              <w:t>cout&lt;&lt;"the total bill of room is: "&lt;&lt;bill&lt;&lt;endl;</w:t>
            </w:r>
          </w:p>
          <w:p w14:paraId="2BBCADB8" w14:textId="77777777" w:rsidR="00D646D5" w:rsidRDefault="00D646D5" w:rsidP="00D646D5">
            <w:pPr>
              <w:pStyle w:val="Image"/>
            </w:pPr>
            <w:r>
              <w:t>cout&lt;&lt;"The bill for your food orders "&lt;&lt;che.get_bill()&lt;&lt;endl;</w:t>
            </w:r>
          </w:p>
          <w:p w14:paraId="00613427" w14:textId="77777777" w:rsidR="00D646D5" w:rsidRDefault="00D646D5" w:rsidP="00D646D5">
            <w:pPr>
              <w:pStyle w:val="Image"/>
            </w:pPr>
            <w:r>
              <w:t>che.set_bill(0.0);</w:t>
            </w:r>
          </w:p>
          <w:p w14:paraId="2C1A7A83" w14:textId="77777777" w:rsidR="00D646D5" w:rsidRDefault="00D646D5" w:rsidP="00D646D5">
            <w:pPr>
              <w:pStyle w:val="Image"/>
            </w:pPr>
            <w:r>
              <w:t>cout&lt;&lt;"enter your payment"&lt;&lt;endl;</w:t>
            </w:r>
          </w:p>
          <w:p w14:paraId="0EDAABDE" w14:textId="77777777" w:rsidR="00D646D5" w:rsidRDefault="00D646D5" w:rsidP="00D646D5">
            <w:pPr>
              <w:pStyle w:val="Image"/>
            </w:pPr>
            <w:r>
              <w:t>cin&gt;&gt;pay;</w:t>
            </w:r>
          </w:p>
          <w:p w14:paraId="76000EF4" w14:textId="77777777" w:rsidR="00D646D5" w:rsidRDefault="00D646D5" w:rsidP="00D646D5">
            <w:pPr>
              <w:pStyle w:val="Image"/>
            </w:pPr>
            <w:r>
              <w:t>cout&lt;&lt;"             total bill: "&lt;&lt;t_bill&lt;&lt;endl;</w:t>
            </w:r>
          </w:p>
          <w:p w14:paraId="7B4AA664" w14:textId="77777777" w:rsidR="00D646D5" w:rsidRDefault="00D646D5" w:rsidP="00D646D5">
            <w:pPr>
              <w:pStyle w:val="Image"/>
            </w:pPr>
            <w:r>
              <w:t>set=pay-t_bill;</w:t>
            </w:r>
          </w:p>
          <w:p w14:paraId="79DE3EFD" w14:textId="77777777" w:rsidR="00D646D5" w:rsidRDefault="00D646D5" w:rsidP="00D646D5">
            <w:pPr>
              <w:pStyle w:val="Image"/>
            </w:pPr>
            <w:r>
              <w:t>cout&lt;&lt;"       amount returned: "&lt;&lt;set&lt;&lt;endl;</w:t>
            </w:r>
          </w:p>
          <w:p w14:paraId="5E236911" w14:textId="77777777" w:rsidR="00D646D5" w:rsidRDefault="00D646D5" w:rsidP="00D646D5">
            <w:pPr>
              <w:pStyle w:val="Image"/>
            </w:pPr>
            <w:r>
              <w:t>fi.setbudget(t_bill);</w:t>
            </w:r>
          </w:p>
          <w:p w14:paraId="0F82A671" w14:textId="77777777" w:rsidR="00D646D5" w:rsidRDefault="00D646D5" w:rsidP="00D646D5">
            <w:pPr>
              <w:pStyle w:val="Image"/>
            </w:pPr>
            <w:r>
              <w:t>}</w:t>
            </w:r>
          </w:p>
          <w:p w14:paraId="2237FACB" w14:textId="77777777" w:rsidR="00D646D5" w:rsidRDefault="00D646D5" w:rsidP="00D646D5">
            <w:pPr>
              <w:pStyle w:val="Image"/>
            </w:pPr>
            <w:r>
              <w:t>//-------------employee wrapper functions----------------</w:t>
            </w:r>
          </w:p>
          <w:p w14:paraId="589D0AFF" w14:textId="77777777" w:rsidR="00D646D5" w:rsidRDefault="00D646D5" w:rsidP="00D646D5">
            <w:pPr>
              <w:pStyle w:val="Image"/>
            </w:pPr>
            <w:r>
              <w:t>//--------------------</w:t>
            </w:r>
          </w:p>
          <w:p w14:paraId="1BBBBCE5" w14:textId="77777777" w:rsidR="00D646D5" w:rsidRDefault="00D646D5" w:rsidP="00D646D5">
            <w:pPr>
              <w:pStyle w:val="Image"/>
            </w:pPr>
            <w:r>
              <w:t>//shopkeepers wraaper functions</w:t>
            </w:r>
          </w:p>
          <w:p w14:paraId="0C4A5205" w14:textId="77777777" w:rsidR="00D646D5" w:rsidRDefault="00D646D5" w:rsidP="00D646D5">
            <w:pPr>
              <w:pStyle w:val="Image"/>
            </w:pPr>
          </w:p>
          <w:p w14:paraId="1A393F78" w14:textId="77777777" w:rsidR="00D646D5" w:rsidRDefault="00D646D5" w:rsidP="00D646D5">
            <w:pPr>
              <w:pStyle w:val="Image"/>
            </w:pPr>
            <w:r>
              <w:t>void modification()</w:t>
            </w:r>
          </w:p>
          <w:p w14:paraId="2144942B" w14:textId="77777777" w:rsidR="00D646D5" w:rsidRDefault="00D646D5" w:rsidP="00D646D5">
            <w:pPr>
              <w:pStyle w:val="Image"/>
            </w:pPr>
            <w:r>
              <w:t>{</w:t>
            </w:r>
          </w:p>
          <w:p w14:paraId="5EF50A97" w14:textId="77777777" w:rsidR="00D646D5" w:rsidRDefault="00D646D5" w:rsidP="00D646D5">
            <w:pPr>
              <w:pStyle w:val="Image"/>
            </w:pPr>
            <w:r>
              <w:t>//calll wrapper function for modify</w:t>
            </w:r>
          </w:p>
          <w:p w14:paraId="79A41BF1" w14:textId="77777777" w:rsidR="00D646D5" w:rsidRDefault="00D646D5" w:rsidP="00D646D5">
            <w:pPr>
              <w:pStyle w:val="Image"/>
            </w:pPr>
            <w:r>
              <w:t xml:space="preserve">     int m,loop=1;</w:t>
            </w:r>
          </w:p>
          <w:p w14:paraId="27D0EBA2" w14:textId="77777777" w:rsidR="00D646D5" w:rsidRDefault="00D646D5" w:rsidP="00D646D5">
            <w:pPr>
              <w:pStyle w:val="Image"/>
            </w:pPr>
            <w:r>
              <w:t xml:space="preserve">    while(loop)</w:t>
            </w:r>
          </w:p>
          <w:p w14:paraId="14EC5BBA" w14:textId="77777777" w:rsidR="00D646D5" w:rsidRDefault="00D646D5" w:rsidP="00D646D5">
            <w:pPr>
              <w:pStyle w:val="Image"/>
            </w:pPr>
            <w:r>
              <w:t xml:space="preserve">{  cout&lt;&lt;"Choose what you want to modify from below"&lt;&lt;endl;  </w:t>
            </w:r>
          </w:p>
          <w:p w14:paraId="4A87B90C" w14:textId="77777777" w:rsidR="00D646D5" w:rsidRDefault="00D646D5" w:rsidP="00D646D5">
            <w:pPr>
              <w:pStyle w:val="Image"/>
            </w:pPr>
            <w:r>
              <w:t xml:space="preserve">  cout&lt;&lt;"1.CHEF "&lt;&lt;endl;</w:t>
            </w:r>
          </w:p>
          <w:p w14:paraId="53D2F054" w14:textId="77777777" w:rsidR="00D646D5" w:rsidRDefault="00D646D5" w:rsidP="00D646D5">
            <w:pPr>
              <w:pStyle w:val="Image"/>
            </w:pPr>
            <w:r>
              <w:t xml:space="preserve">  cout&lt;&lt;"2.CLEANER"&lt;&lt;endl;</w:t>
            </w:r>
          </w:p>
          <w:p w14:paraId="5E5AA0BA" w14:textId="77777777" w:rsidR="00D646D5" w:rsidRDefault="00D646D5" w:rsidP="00D646D5">
            <w:pPr>
              <w:pStyle w:val="Image"/>
            </w:pPr>
            <w:r>
              <w:t xml:space="preserve">  cout&lt;&lt;"3.SHOP"&lt;&lt;endl;</w:t>
            </w:r>
          </w:p>
          <w:p w14:paraId="55D4F415" w14:textId="77777777" w:rsidR="00D646D5" w:rsidRDefault="00D646D5" w:rsidP="00D646D5">
            <w:pPr>
              <w:pStyle w:val="Image"/>
            </w:pPr>
            <w:r>
              <w:lastRenderedPageBreak/>
              <w:t xml:space="preserve">  cout&lt;&lt;"4.RECEPTIONIST"&lt;&lt;endl;</w:t>
            </w:r>
          </w:p>
          <w:p w14:paraId="65A4B4C6" w14:textId="77777777" w:rsidR="00D646D5" w:rsidRDefault="00D646D5" w:rsidP="00D646D5">
            <w:pPr>
              <w:pStyle w:val="Image"/>
            </w:pPr>
            <w:r>
              <w:t xml:space="preserve">  cout&lt;&lt;"5.DOCTORS"&lt;&lt;endl;</w:t>
            </w:r>
          </w:p>
          <w:p w14:paraId="7AB80663" w14:textId="77777777" w:rsidR="00D646D5" w:rsidRDefault="00D646D5" w:rsidP="00D646D5">
            <w:pPr>
              <w:pStyle w:val="Image"/>
            </w:pPr>
            <w:r>
              <w:t xml:space="preserve">  cout&lt;&lt;"6.END"&lt;&lt;endl;</w:t>
            </w:r>
          </w:p>
          <w:p w14:paraId="00DA0AD7" w14:textId="77777777" w:rsidR="00D646D5" w:rsidRDefault="00D646D5" w:rsidP="00D646D5">
            <w:pPr>
              <w:pStyle w:val="Image"/>
            </w:pPr>
          </w:p>
          <w:p w14:paraId="47DE8BC8" w14:textId="77777777" w:rsidR="00D646D5" w:rsidRDefault="00D646D5" w:rsidP="00D646D5">
            <w:pPr>
              <w:pStyle w:val="Image"/>
            </w:pPr>
          </w:p>
          <w:p w14:paraId="3FA561E8" w14:textId="77777777" w:rsidR="00D646D5" w:rsidRDefault="00D646D5" w:rsidP="00D646D5">
            <w:pPr>
              <w:pStyle w:val="Image"/>
            </w:pPr>
            <w:r>
              <w:t>cin&gt;&gt;m;</w:t>
            </w:r>
          </w:p>
          <w:p w14:paraId="46A9D5F3" w14:textId="77777777" w:rsidR="00D646D5" w:rsidRDefault="00D646D5" w:rsidP="00D646D5">
            <w:pPr>
              <w:pStyle w:val="Image"/>
            </w:pPr>
          </w:p>
          <w:p w14:paraId="7C81AEDB" w14:textId="77777777" w:rsidR="00D646D5" w:rsidRDefault="00D646D5" w:rsidP="00D646D5">
            <w:pPr>
              <w:pStyle w:val="Image"/>
            </w:pPr>
            <w:r>
              <w:t>switch (m)</w:t>
            </w:r>
          </w:p>
          <w:p w14:paraId="161DF0C3" w14:textId="77777777" w:rsidR="00D646D5" w:rsidRDefault="00D646D5" w:rsidP="00D646D5">
            <w:pPr>
              <w:pStyle w:val="Image"/>
            </w:pPr>
            <w:r>
              <w:t>{</w:t>
            </w:r>
          </w:p>
          <w:p w14:paraId="15AA1D38" w14:textId="77777777" w:rsidR="00D646D5" w:rsidRDefault="00D646D5" w:rsidP="00D646D5">
            <w:pPr>
              <w:pStyle w:val="Image"/>
            </w:pPr>
            <w:r>
              <w:t>case 1:</w:t>
            </w:r>
          </w:p>
          <w:p w14:paraId="3A2F9F8C" w14:textId="77777777" w:rsidR="00D646D5" w:rsidRDefault="00D646D5" w:rsidP="00D646D5">
            <w:pPr>
              <w:pStyle w:val="Image"/>
            </w:pPr>
            <w:r>
              <w:t>{int nl,l;</w:t>
            </w:r>
          </w:p>
          <w:p w14:paraId="50088C29" w14:textId="77777777" w:rsidR="00D646D5" w:rsidRDefault="00D646D5" w:rsidP="00D646D5">
            <w:pPr>
              <w:pStyle w:val="Image"/>
            </w:pPr>
            <w:r>
              <w:t xml:space="preserve">    cout&lt;&lt;"Enter 1. to change salary\nEnter 2. to make changes in chef items"&lt;&lt;endl;</w:t>
            </w:r>
          </w:p>
          <w:p w14:paraId="72F5D39D" w14:textId="77777777" w:rsidR="00D646D5" w:rsidRDefault="00D646D5" w:rsidP="00D646D5">
            <w:pPr>
              <w:pStyle w:val="Image"/>
            </w:pPr>
            <w:r>
              <w:t xml:space="preserve">    cin&gt;&gt;l;</w:t>
            </w:r>
          </w:p>
          <w:p w14:paraId="5BC41C41" w14:textId="77777777" w:rsidR="00D646D5" w:rsidRDefault="00D646D5" w:rsidP="00D646D5">
            <w:pPr>
              <w:pStyle w:val="Image"/>
            </w:pPr>
            <w:r>
              <w:t xml:space="preserve">    if(l==1)</w:t>
            </w:r>
          </w:p>
          <w:p w14:paraId="0D7CCAF3" w14:textId="77777777" w:rsidR="00D646D5" w:rsidRDefault="00D646D5" w:rsidP="00D646D5">
            <w:pPr>
              <w:pStyle w:val="Image"/>
            </w:pPr>
            <w:r>
              <w:t xml:space="preserve">    {</w:t>
            </w:r>
          </w:p>
          <w:p w14:paraId="07827DE2" w14:textId="77777777" w:rsidR="00D646D5" w:rsidRDefault="00D646D5" w:rsidP="00D646D5">
            <w:pPr>
              <w:pStyle w:val="Image"/>
            </w:pPr>
            <w:r>
              <w:t xml:space="preserve">float s; </w:t>
            </w:r>
          </w:p>
          <w:p w14:paraId="34240405" w14:textId="77777777" w:rsidR="00D646D5" w:rsidRDefault="00D646D5" w:rsidP="00D646D5">
            <w:pPr>
              <w:pStyle w:val="Image"/>
            </w:pPr>
            <w:r>
              <w:t xml:space="preserve">        cout&lt;&lt;"Enter new salary "&lt;&lt;endl;</w:t>
            </w:r>
          </w:p>
          <w:p w14:paraId="64BB0124" w14:textId="77777777" w:rsidR="00D646D5" w:rsidRDefault="00D646D5" w:rsidP="00D646D5">
            <w:pPr>
              <w:pStyle w:val="Image"/>
            </w:pPr>
            <w:r>
              <w:t xml:space="preserve">        cin&gt;&gt;s;</w:t>
            </w:r>
          </w:p>
          <w:p w14:paraId="7527AD4C" w14:textId="77777777" w:rsidR="00D646D5" w:rsidRDefault="00D646D5" w:rsidP="00D646D5">
            <w:pPr>
              <w:pStyle w:val="Image"/>
            </w:pPr>
            <w:r>
              <w:t xml:space="preserve">        che.setsal(s);</w:t>
            </w:r>
          </w:p>
          <w:p w14:paraId="0E303A0B" w14:textId="77777777" w:rsidR="00D646D5" w:rsidRDefault="00D646D5" w:rsidP="00D646D5">
            <w:pPr>
              <w:pStyle w:val="Image"/>
            </w:pPr>
            <w:r>
              <w:t xml:space="preserve">    }</w:t>
            </w:r>
          </w:p>
          <w:p w14:paraId="6B2F6E2B" w14:textId="77777777" w:rsidR="00D646D5" w:rsidRDefault="00D646D5" w:rsidP="00D646D5">
            <w:pPr>
              <w:pStyle w:val="Image"/>
            </w:pPr>
            <w:r>
              <w:t xml:space="preserve">    else if(l==2)</w:t>
            </w:r>
          </w:p>
          <w:p w14:paraId="15A24DFA" w14:textId="77777777" w:rsidR="00D646D5" w:rsidRDefault="00D646D5" w:rsidP="00D646D5">
            <w:pPr>
              <w:pStyle w:val="Image"/>
            </w:pPr>
            <w:r>
              <w:t xml:space="preserve">    {</w:t>
            </w:r>
          </w:p>
          <w:p w14:paraId="0E962818" w14:textId="77777777" w:rsidR="00D646D5" w:rsidRDefault="00D646D5" w:rsidP="00D646D5">
            <w:pPr>
              <w:pStyle w:val="Image"/>
            </w:pPr>
          </w:p>
          <w:p w14:paraId="318CE401" w14:textId="77777777" w:rsidR="00D646D5" w:rsidRDefault="00D646D5" w:rsidP="00D646D5">
            <w:pPr>
              <w:pStyle w:val="Image"/>
            </w:pPr>
            <w:r>
              <w:t>che.input();</w:t>
            </w:r>
          </w:p>
          <w:p w14:paraId="0513D88D" w14:textId="77777777" w:rsidR="00D646D5" w:rsidRDefault="00D646D5" w:rsidP="00D646D5">
            <w:pPr>
              <w:pStyle w:val="Image"/>
            </w:pPr>
            <w:r>
              <w:t>}</w:t>
            </w:r>
          </w:p>
          <w:p w14:paraId="6567590F" w14:textId="77777777" w:rsidR="00D646D5" w:rsidRDefault="00D646D5" w:rsidP="00D646D5">
            <w:pPr>
              <w:pStyle w:val="Image"/>
            </w:pPr>
          </w:p>
          <w:p w14:paraId="48D08B5C" w14:textId="77777777" w:rsidR="00D646D5" w:rsidRDefault="00D646D5" w:rsidP="00D646D5">
            <w:pPr>
              <w:pStyle w:val="Image"/>
            </w:pPr>
            <w:r>
              <w:t>break;</w:t>
            </w:r>
          </w:p>
          <w:p w14:paraId="037F2C61" w14:textId="77777777" w:rsidR="00D646D5" w:rsidRDefault="00D646D5" w:rsidP="00D646D5">
            <w:pPr>
              <w:pStyle w:val="Image"/>
            </w:pPr>
            <w:r>
              <w:t>}</w:t>
            </w:r>
          </w:p>
          <w:p w14:paraId="40D6448E" w14:textId="77777777" w:rsidR="00D646D5" w:rsidRDefault="00D646D5" w:rsidP="00D646D5">
            <w:pPr>
              <w:pStyle w:val="Image"/>
            </w:pPr>
            <w:r>
              <w:t>case 2:</w:t>
            </w:r>
          </w:p>
          <w:p w14:paraId="7710C1B7" w14:textId="77777777" w:rsidR="00D646D5" w:rsidRDefault="00D646D5" w:rsidP="00D646D5">
            <w:pPr>
              <w:pStyle w:val="Image"/>
            </w:pPr>
            <w:r>
              <w:t>{int nl,l;</w:t>
            </w:r>
          </w:p>
          <w:p w14:paraId="58E48A48" w14:textId="77777777" w:rsidR="00D646D5" w:rsidRDefault="00D646D5" w:rsidP="00D646D5">
            <w:pPr>
              <w:pStyle w:val="Image"/>
            </w:pPr>
            <w:r>
              <w:t xml:space="preserve">    cout&lt;&lt;"Enter 1. to change salary\nEnter 2. to make changes in cleaner items"&lt;&lt;endl;</w:t>
            </w:r>
          </w:p>
          <w:p w14:paraId="5299CF49" w14:textId="77777777" w:rsidR="00D646D5" w:rsidRDefault="00D646D5" w:rsidP="00D646D5">
            <w:pPr>
              <w:pStyle w:val="Image"/>
            </w:pPr>
            <w:r>
              <w:t xml:space="preserve">    cin&gt;&gt;l;</w:t>
            </w:r>
          </w:p>
          <w:p w14:paraId="71B20945" w14:textId="77777777" w:rsidR="00D646D5" w:rsidRDefault="00D646D5" w:rsidP="00D646D5">
            <w:pPr>
              <w:pStyle w:val="Image"/>
            </w:pPr>
            <w:r>
              <w:t xml:space="preserve">    if(l==1)</w:t>
            </w:r>
          </w:p>
          <w:p w14:paraId="561A8F88" w14:textId="77777777" w:rsidR="00D646D5" w:rsidRDefault="00D646D5" w:rsidP="00D646D5">
            <w:pPr>
              <w:pStyle w:val="Image"/>
            </w:pPr>
            <w:r>
              <w:t xml:space="preserve"> {</w:t>
            </w:r>
          </w:p>
          <w:p w14:paraId="54012ACC" w14:textId="77777777" w:rsidR="00D646D5" w:rsidRDefault="00D646D5" w:rsidP="00D646D5">
            <w:pPr>
              <w:pStyle w:val="Image"/>
            </w:pPr>
            <w:r>
              <w:t xml:space="preserve">float s; </w:t>
            </w:r>
          </w:p>
          <w:p w14:paraId="4BD3BE82" w14:textId="77777777" w:rsidR="00D646D5" w:rsidRDefault="00D646D5" w:rsidP="00D646D5">
            <w:pPr>
              <w:pStyle w:val="Image"/>
            </w:pPr>
            <w:r>
              <w:t xml:space="preserve">        cout&lt;&lt;"Enter new salary "&lt;&lt;endl;</w:t>
            </w:r>
          </w:p>
          <w:p w14:paraId="1540585F" w14:textId="77777777" w:rsidR="00D646D5" w:rsidRDefault="00D646D5" w:rsidP="00D646D5">
            <w:pPr>
              <w:pStyle w:val="Image"/>
            </w:pPr>
            <w:r>
              <w:t xml:space="preserve">        cin&gt;&gt;s;</w:t>
            </w:r>
          </w:p>
          <w:p w14:paraId="608AF180" w14:textId="77777777" w:rsidR="00D646D5" w:rsidRDefault="00D646D5" w:rsidP="00D646D5">
            <w:pPr>
              <w:pStyle w:val="Image"/>
            </w:pPr>
            <w:r>
              <w:t xml:space="preserve">        cl.setsal(s);</w:t>
            </w:r>
          </w:p>
          <w:p w14:paraId="4D5FB628" w14:textId="77777777" w:rsidR="00D646D5" w:rsidRDefault="00D646D5" w:rsidP="00D646D5">
            <w:pPr>
              <w:pStyle w:val="Image"/>
            </w:pPr>
            <w:r>
              <w:t xml:space="preserve"> }</w:t>
            </w:r>
          </w:p>
          <w:p w14:paraId="6BDC03A1" w14:textId="77777777" w:rsidR="00D646D5" w:rsidRDefault="00D646D5" w:rsidP="00D646D5">
            <w:pPr>
              <w:pStyle w:val="Image"/>
            </w:pPr>
            <w:r>
              <w:t xml:space="preserve"> else if(l==2)</w:t>
            </w:r>
          </w:p>
          <w:p w14:paraId="7284354A" w14:textId="77777777" w:rsidR="00D646D5" w:rsidRDefault="00D646D5" w:rsidP="00D646D5">
            <w:pPr>
              <w:pStyle w:val="Image"/>
            </w:pPr>
            <w:r>
              <w:t xml:space="preserve"> {</w:t>
            </w:r>
          </w:p>
          <w:p w14:paraId="54FD572F" w14:textId="77777777" w:rsidR="00D646D5" w:rsidRDefault="00D646D5" w:rsidP="00D646D5">
            <w:pPr>
              <w:pStyle w:val="Image"/>
            </w:pPr>
            <w:r>
              <w:t>cl.input();</w:t>
            </w:r>
          </w:p>
          <w:p w14:paraId="1606974B" w14:textId="77777777" w:rsidR="00D646D5" w:rsidRDefault="00D646D5" w:rsidP="00D646D5">
            <w:pPr>
              <w:pStyle w:val="Image"/>
            </w:pPr>
            <w:r>
              <w:t xml:space="preserve"> }</w:t>
            </w:r>
          </w:p>
          <w:p w14:paraId="15E6DD55" w14:textId="77777777" w:rsidR="00D646D5" w:rsidRDefault="00D646D5" w:rsidP="00D646D5">
            <w:pPr>
              <w:pStyle w:val="Image"/>
            </w:pPr>
            <w:r>
              <w:t xml:space="preserve">   </w:t>
            </w:r>
          </w:p>
          <w:p w14:paraId="54C5CB7D" w14:textId="77777777" w:rsidR="00D646D5" w:rsidRDefault="00D646D5" w:rsidP="00D646D5">
            <w:pPr>
              <w:pStyle w:val="Image"/>
            </w:pPr>
            <w:r>
              <w:t>break;</w:t>
            </w:r>
          </w:p>
          <w:p w14:paraId="431C4A6F" w14:textId="77777777" w:rsidR="00D646D5" w:rsidRDefault="00D646D5" w:rsidP="00D646D5">
            <w:pPr>
              <w:pStyle w:val="Image"/>
            </w:pPr>
            <w:r>
              <w:t>}</w:t>
            </w:r>
          </w:p>
          <w:p w14:paraId="2F605DDD" w14:textId="77777777" w:rsidR="00D646D5" w:rsidRDefault="00D646D5" w:rsidP="00D646D5">
            <w:pPr>
              <w:pStyle w:val="Image"/>
            </w:pPr>
            <w:r>
              <w:t>case 3:</w:t>
            </w:r>
          </w:p>
          <w:p w14:paraId="1EFDC373" w14:textId="77777777" w:rsidR="00D646D5" w:rsidRDefault="00D646D5" w:rsidP="00D646D5">
            <w:pPr>
              <w:pStyle w:val="Image"/>
            </w:pPr>
            <w:r>
              <w:t>{</w:t>
            </w:r>
          </w:p>
          <w:p w14:paraId="083FD64B" w14:textId="77777777" w:rsidR="00D646D5" w:rsidRDefault="00D646D5" w:rsidP="00D646D5">
            <w:pPr>
              <w:pStyle w:val="Image"/>
            </w:pPr>
            <w:r>
              <w:t>int nl,l;</w:t>
            </w:r>
          </w:p>
          <w:p w14:paraId="140CA19D" w14:textId="77777777" w:rsidR="00D646D5" w:rsidRDefault="00D646D5" w:rsidP="00D646D5">
            <w:pPr>
              <w:pStyle w:val="Image"/>
            </w:pPr>
            <w:r>
              <w:t xml:space="preserve">    cout&lt;&lt;"Enter 1. to change salary\nEnter 2. to make changes in cleaner items"&lt;&lt;endl;</w:t>
            </w:r>
          </w:p>
          <w:p w14:paraId="43A0B783" w14:textId="77777777" w:rsidR="00D646D5" w:rsidRDefault="00D646D5" w:rsidP="00D646D5">
            <w:pPr>
              <w:pStyle w:val="Image"/>
            </w:pPr>
            <w:r>
              <w:t xml:space="preserve">    cin&gt;&gt;l;</w:t>
            </w:r>
          </w:p>
          <w:p w14:paraId="07ACEE44" w14:textId="77777777" w:rsidR="00D646D5" w:rsidRDefault="00D646D5" w:rsidP="00D646D5">
            <w:pPr>
              <w:pStyle w:val="Image"/>
            </w:pPr>
            <w:r>
              <w:t xml:space="preserve">    if(l==1)</w:t>
            </w:r>
          </w:p>
          <w:p w14:paraId="103D59BC" w14:textId="77777777" w:rsidR="00D646D5" w:rsidRDefault="00D646D5" w:rsidP="00D646D5">
            <w:pPr>
              <w:pStyle w:val="Image"/>
            </w:pPr>
            <w:r>
              <w:t xml:space="preserve"> {</w:t>
            </w:r>
          </w:p>
          <w:p w14:paraId="1CA82929" w14:textId="77777777" w:rsidR="00D646D5" w:rsidRDefault="00D646D5" w:rsidP="00D646D5">
            <w:pPr>
              <w:pStyle w:val="Image"/>
            </w:pPr>
            <w:r>
              <w:t xml:space="preserve">float s; </w:t>
            </w:r>
          </w:p>
          <w:p w14:paraId="7A3FD5A5" w14:textId="77777777" w:rsidR="00D646D5" w:rsidRDefault="00D646D5" w:rsidP="00D646D5">
            <w:pPr>
              <w:pStyle w:val="Image"/>
            </w:pPr>
            <w:r>
              <w:t xml:space="preserve">        cout&lt;&lt;"Enter new salary "&lt;&lt;endl;</w:t>
            </w:r>
          </w:p>
          <w:p w14:paraId="7DF40D47" w14:textId="77777777" w:rsidR="00D646D5" w:rsidRDefault="00D646D5" w:rsidP="00D646D5">
            <w:pPr>
              <w:pStyle w:val="Image"/>
            </w:pPr>
            <w:r>
              <w:t xml:space="preserve">        cin&gt;&gt;s;</w:t>
            </w:r>
          </w:p>
          <w:p w14:paraId="16AE6431" w14:textId="77777777" w:rsidR="00D646D5" w:rsidRDefault="00D646D5" w:rsidP="00D646D5">
            <w:pPr>
              <w:pStyle w:val="Image"/>
            </w:pPr>
            <w:r>
              <w:t xml:space="preserve">        sh.setsal(s);</w:t>
            </w:r>
          </w:p>
          <w:p w14:paraId="3B4667F8" w14:textId="77777777" w:rsidR="00D646D5" w:rsidRDefault="00D646D5" w:rsidP="00D646D5">
            <w:pPr>
              <w:pStyle w:val="Image"/>
            </w:pPr>
            <w:r>
              <w:t xml:space="preserve"> }</w:t>
            </w:r>
          </w:p>
          <w:p w14:paraId="170F6977" w14:textId="77777777" w:rsidR="00D646D5" w:rsidRDefault="00D646D5" w:rsidP="00D646D5">
            <w:pPr>
              <w:pStyle w:val="Image"/>
            </w:pPr>
            <w:r>
              <w:lastRenderedPageBreak/>
              <w:t xml:space="preserve"> else if(l==2)</w:t>
            </w:r>
          </w:p>
          <w:p w14:paraId="454DC1F0" w14:textId="77777777" w:rsidR="00D646D5" w:rsidRDefault="00D646D5" w:rsidP="00D646D5">
            <w:pPr>
              <w:pStyle w:val="Image"/>
            </w:pPr>
            <w:r>
              <w:t xml:space="preserve"> {</w:t>
            </w:r>
          </w:p>
          <w:p w14:paraId="5315E782" w14:textId="77777777" w:rsidR="00D646D5" w:rsidRDefault="00D646D5" w:rsidP="00D646D5">
            <w:pPr>
              <w:pStyle w:val="Image"/>
            </w:pPr>
            <w:r>
              <w:t>sh.input();</w:t>
            </w:r>
          </w:p>
          <w:p w14:paraId="0A5F3F78" w14:textId="77777777" w:rsidR="00D646D5" w:rsidRDefault="00D646D5" w:rsidP="00D646D5">
            <w:pPr>
              <w:pStyle w:val="Image"/>
            </w:pPr>
            <w:r>
              <w:t xml:space="preserve"> }</w:t>
            </w:r>
          </w:p>
          <w:p w14:paraId="03129EE3" w14:textId="77777777" w:rsidR="00D646D5" w:rsidRDefault="00D646D5" w:rsidP="00D646D5">
            <w:pPr>
              <w:pStyle w:val="Image"/>
            </w:pPr>
            <w:r>
              <w:t>break;</w:t>
            </w:r>
          </w:p>
          <w:p w14:paraId="7C661818" w14:textId="77777777" w:rsidR="00D646D5" w:rsidRDefault="00D646D5" w:rsidP="00D646D5">
            <w:pPr>
              <w:pStyle w:val="Image"/>
            </w:pPr>
            <w:r>
              <w:t>}</w:t>
            </w:r>
          </w:p>
          <w:p w14:paraId="73B7424F" w14:textId="77777777" w:rsidR="00D646D5" w:rsidRDefault="00D646D5" w:rsidP="00D646D5">
            <w:pPr>
              <w:pStyle w:val="Image"/>
            </w:pPr>
            <w:r>
              <w:t>case 4:</w:t>
            </w:r>
          </w:p>
          <w:p w14:paraId="5877CFB4" w14:textId="77777777" w:rsidR="00D646D5" w:rsidRDefault="00D646D5" w:rsidP="00D646D5">
            <w:pPr>
              <w:pStyle w:val="Image"/>
            </w:pPr>
            <w:r>
              <w:t>{</w:t>
            </w:r>
          </w:p>
          <w:p w14:paraId="076801BD" w14:textId="77777777" w:rsidR="00D646D5" w:rsidRDefault="00D646D5" w:rsidP="00D646D5">
            <w:pPr>
              <w:pStyle w:val="Image"/>
            </w:pPr>
            <w:r>
              <w:t>float s;</w:t>
            </w:r>
          </w:p>
          <w:p w14:paraId="3C175EDE" w14:textId="77777777" w:rsidR="00D646D5" w:rsidRDefault="00D646D5" w:rsidP="00D646D5">
            <w:pPr>
              <w:pStyle w:val="Image"/>
            </w:pPr>
            <w:r>
              <w:t>cout&lt;&lt;"Enter new salary for receptionist"&lt;&lt;endl;</w:t>
            </w:r>
          </w:p>
          <w:p w14:paraId="679F2EC2" w14:textId="77777777" w:rsidR="00D646D5" w:rsidRDefault="00D646D5" w:rsidP="00D646D5">
            <w:pPr>
              <w:pStyle w:val="Image"/>
            </w:pPr>
            <w:r>
              <w:t>cin&gt;&gt;s;</w:t>
            </w:r>
          </w:p>
          <w:p w14:paraId="60D1A696" w14:textId="77777777" w:rsidR="00D646D5" w:rsidRDefault="00D646D5" w:rsidP="00D646D5">
            <w:pPr>
              <w:pStyle w:val="Image"/>
            </w:pPr>
            <w:r>
              <w:t>rec[0].setsal(s);</w:t>
            </w:r>
          </w:p>
          <w:p w14:paraId="65F0A7B9" w14:textId="77777777" w:rsidR="00D646D5" w:rsidRDefault="00D646D5" w:rsidP="00D646D5">
            <w:pPr>
              <w:pStyle w:val="Image"/>
            </w:pPr>
            <w:r>
              <w:t xml:space="preserve">    break;</w:t>
            </w:r>
          </w:p>
          <w:p w14:paraId="5C5F5F3D" w14:textId="77777777" w:rsidR="00D646D5" w:rsidRDefault="00D646D5" w:rsidP="00D646D5">
            <w:pPr>
              <w:pStyle w:val="Image"/>
            </w:pPr>
            <w:r>
              <w:t xml:space="preserve">}    </w:t>
            </w:r>
          </w:p>
          <w:p w14:paraId="51D58ABD" w14:textId="77777777" w:rsidR="00D646D5" w:rsidRDefault="00D646D5" w:rsidP="00D646D5">
            <w:pPr>
              <w:pStyle w:val="Image"/>
            </w:pPr>
            <w:r>
              <w:t>case 5:</w:t>
            </w:r>
          </w:p>
          <w:p w14:paraId="08385DDD" w14:textId="77777777" w:rsidR="00D646D5" w:rsidRDefault="00D646D5" w:rsidP="00D646D5">
            <w:pPr>
              <w:pStyle w:val="Image"/>
            </w:pPr>
            <w:r>
              <w:t>{</w:t>
            </w:r>
          </w:p>
          <w:p w14:paraId="75759BA8" w14:textId="77777777" w:rsidR="00D646D5" w:rsidRDefault="00D646D5" w:rsidP="00D646D5">
            <w:pPr>
              <w:pStyle w:val="Image"/>
            </w:pPr>
            <w:r>
              <w:t xml:space="preserve">    int a;</w:t>
            </w:r>
          </w:p>
          <w:p w14:paraId="3BE17AF6" w14:textId="77777777" w:rsidR="00D646D5" w:rsidRDefault="00D646D5" w:rsidP="00D646D5">
            <w:pPr>
              <w:pStyle w:val="Image"/>
            </w:pPr>
            <w:r>
              <w:t>cout&lt;&lt;"Enter 1.ENT SPECIALIST\n2.SURGEON\n3.GENERAL PHYSICIAN"&lt;&lt;endl;</w:t>
            </w:r>
          </w:p>
          <w:p w14:paraId="5436FDD1" w14:textId="77777777" w:rsidR="00D646D5" w:rsidRDefault="00D646D5" w:rsidP="00D646D5">
            <w:pPr>
              <w:pStyle w:val="Image"/>
            </w:pPr>
            <w:r>
              <w:t>if(a==1)</w:t>
            </w:r>
          </w:p>
          <w:p w14:paraId="5CB41B95" w14:textId="77777777" w:rsidR="00D646D5" w:rsidRDefault="00D646D5" w:rsidP="00D646D5">
            <w:pPr>
              <w:pStyle w:val="Image"/>
            </w:pPr>
            <w:r>
              <w:t>{</w:t>
            </w:r>
          </w:p>
          <w:p w14:paraId="0493091C" w14:textId="77777777" w:rsidR="00D646D5" w:rsidRDefault="00D646D5" w:rsidP="00D646D5">
            <w:pPr>
              <w:pStyle w:val="Image"/>
            </w:pPr>
            <w:r>
              <w:t>float s;</w:t>
            </w:r>
          </w:p>
          <w:p w14:paraId="17D132D1" w14:textId="77777777" w:rsidR="00D646D5" w:rsidRDefault="00D646D5" w:rsidP="00D646D5">
            <w:pPr>
              <w:pStyle w:val="Image"/>
            </w:pPr>
            <w:r>
              <w:t>cout&lt;&lt;"Enter new salary"&lt;&lt;endl;</w:t>
            </w:r>
          </w:p>
          <w:p w14:paraId="4F9745E1" w14:textId="77777777" w:rsidR="00D646D5" w:rsidRDefault="00D646D5" w:rsidP="00D646D5">
            <w:pPr>
              <w:pStyle w:val="Image"/>
            </w:pPr>
            <w:r>
              <w:t>cin&gt;&gt;s;</w:t>
            </w:r>
          </w:p>
          <w:p w14:paraId="7960AD4A" w14:textId="77777777" w:rsidR="00D646D5" w:rsidRDefault="00D646D5" w:rsidP="00D646D5">
            <w:pPr>
              <w:pStyle w:val="Image"/>
            </w:pPr>
            <w:r>
              <w:t>ent.setsal(s);</w:t>
            </w:r>
          </w:p>
          <w:p w14:paraId="0CE4E6F3" w14:textId="77777777" w:rsidR="00D646D5" w:rsidRDefault="00D646D5" w:rsidP="00D646D5">
            <w:pPr>
              <w:pStyle w:val="Image"/>
            </w:pPr>
            <w:r>
              <w:t>}</w:t>
            </w:r>
          </w:p>
          <w:p w14:paraId="447C9D84" w14:textId="77777777" w:rsidR="00D646D5" w:rsidRDefault="00D646D5" w:rsidP="00D646D5">
            <w:pPr>
              <w:pStyle w:val="Image"/>
            </w:pPr>
            <w:r>
              <w:t>else if(a==2)</w:t>
            </w:r>
          </w:p>
          <w:p w14:paraId="7BB3B55B" w14:textId="77777777" w:rsidR="00D646D5" w:rsidRDefault="00D646D5" w:rsidP="00D646D5">
            <w:pPr>
              <w:pStyle w:val="Image"/>
            </w:pPr>
            <w:r>
              <w:t>{</w:t>
            </w:r>
          </w:p>
          <w:p w14:paraId="38414D2F" w14:textId="77777777" w:rsidR="00D646D5" w:rsidRDefault="00D646D5" w:rsidP="00D646D5">
            <w:pPr>
              <w:pStyle w:val="Image"/>
            </w:pPr>
            <w:r>
              <w:t>float s;</w:t>
            </w:r>
          </w:p>
          <w:p w14:paraId="3C3AD7EB" w14:textId="77777777" w:rsidR="00D646D5" w:rsidRDefault="00D646D5" w:rsidP="00D646D5">
            <w:pPr>
              <w:pStyle w:val="Image"/>
            </w:pPr>
            <w:r>
              <w:t>cout&lt;&lt;"Enter new salary"&lt;&lt;endl;</w:t>
            </w:r>
          </w:p>
          <w:p w14:paraId="387A3607" w14:textId="77777777" w:rsidR="00D646D5" w:rsidRDefault="00D646D5" w:rsidP="00D646D5">
            <w:pPr>
              <w:pStyle w:val="Image"/>
            </w:pPr>
            <w:r>
              <w:t>cin&gt;&gt;s;</w:t>
            </w:r>
          </w:p>
          <w:p w14:paraId="43777459" w14:textId="77777777" w:rsidR="00D646D5" w:rsidRDefault="00D646D5" w:rsidP="00D646D5">
            <w:pPr>
              <w:pStyle w:val="Image"/>
            </w:pPr>
            <w:r>
              <w:t>sur.setsal(s);</w:t>
            </w:r>
          </w:p>
          <w:p w14:paraId="58B750F3" w14:textId="77777777" w:rsidR="00D646D5" w:rsidRDefault="00D646D5" w:rsidP="00D646D5">
            <w:pPr>
              <w:pStyle w:val="Image"/>
            </w:pPr>
            <w:r>
              <w:t>}</w:t>
            </w:r>
          </w:p>
          <w:p w14:paraId="0BA95339" w14:textId="77777777" w:rsidR="00D646D5" w:rsidRDefault="00D646D5" w:rsidP="00D646D5">
            <w:pPr>
              <w:pStyle w:val="Image"/>
            </w:pPr>
            <w:r>
              <w:t>else if(a==3)</w:t>
            </w:r>
          </w:p>
          <w:p w14:paraId="79EA561E" w14:textId="77777777" w:rsidR="00D646D5" w:rsidRDefault="00D646D5" w:rsidP="00D646D5">
            <w:pPr>
              <w:pStyle w:val="Image"/>
            </w:pPr>
            <w:r>
              <w:t>{</w:t>
            </w:r>
          </w:p>
          <w:p w14:paraId="2DF6C7BE" w14:textId="77777777" w:rsidR="00D646D5" w:rsidRDefault="00D646D5" w:rsidP="00D646D5">
            <w:pPr>
              <w:pStyle w:val="Image"/>
            </w:pPr>
            <w:r>
              <w:t>float s;</w:t>
            </w:r>
          </w:p>
          <w:p w14:paraId="6F598DD3" w14:textId="77777777" w:rsidR="00D646D5" w:rsidRDefault="00D646D5" w:rsidP="00D646D5">
            <w:pPr>
              <w:pStyle w:val="Image"/>
            </w:pPr>
            <w:r>
              <w:t>cout&lt;&lt;"Enter new salary"&lt;&lt;endl;</w:t>
            </w:r>
          </w:p>
          <w:p w14:paraId="59A2D4A2" w14:textId="77777777" w:rsidR="00D646D5" w:rsidRDefault="00D646D5" w:rsidP="00D646D5">
            <w:pPr>
              <w:pStyle w:val="Image"/>
            </w:pPr>
            <w:r>
              <w:t>cin&gt;&gt;s;</w:t>
            </w:r>
          </w:p>
          <w:p w14:paraId="56C423CA" w14:textId="77777777" w:rsidR="00D646D5" w:rsidRDefault="00D646D5" w:rsidP="00D646D5">
            <w:pPr>
              <w:pStyle w:val="Image"/>
            </w:pPr>
            <w:r>
              <w:t>gen.setsal(s);</w:t>
            </w:r>
          </w:p>
          <w:p w14:paraId="3D9DED86" w14:textId="77777777" w:rsidR="00D646D5" w:rsidRDefault="00D646D5" w:rsidP="00D646D5">
            <w:pPr>
              <w:pStyle w:val="Image"/>
            </w:pPr>
            <w:r>
              <w:t>}</w:t>
            </w:r>
          </w:p>
          <w:p w14:paraId="6EAE1228" w14:textId="77777777" w:rsidR="00D646D5" w:rsidRDefault="00D646D5" w:rsidP="00D646D5">
            <w:pPr>
              <w:pStyle w:val="Image"/>
            </w:pPr>
            <w:r>
              <w:t>break;</w:t>
            </w:r>
          </w:p>
          <w:p w14:paraId="26FB78A0" w14:textId="77777777" w:rsidR="00D646D5" w:rsidRDefault="00D646D5" w:rsidP="00D646D5">
            <w:pPr>
              <w:pStyle w:val="Image"/>
            </w:pPr>
            <w:r>
              <w:t>}</w:t>
            </w:r>
          </w:p>
          <w:p w14:paraId="184F61C7" w14:textId="77777777" w:rsidR="00D646D5" w:rsidRDefault="00D646D5" w:rsidP="00D646D5">
            <w:pPr>
              <w:pStyle w:val="Image"/>
            </w:pPr>
            <w:r>
              <w:t>case 6:</w:t>
            </w:r>
          </w:p>
          <w:p w14:paraId="3866C5FE" w14:textId="77777777" w:rsidR="00D646D5" w:rsidRDefault="00D646D5" w:rsidP="00D646D5">
            <w:pPr>
              <w:pStyle w:val="Image"/>
            </w:pPr>
            <w:r>
              <w:t>{</w:t>
            </w:r>
          </w:p>
          <w:p w14:paraId="59C66BAD" w14:textId="77777777" w:rsidR="00D646D5" w:rsidRDefault="00D646D5" w:rsidP="00D646D5">
            <w:pPr>
              <w:pStyle w:val="Image"/>
            </w:pPr>
            <w:r>
              <w:t xml:space="preserve">    loop=0;</w:t>
            </w:r>
          </w:p>
          <w:p w14:paraId="2C1DB3DA" w14:textId="77777777" w:rsidR="00D646D5" w:rsidRDefault="00D646D5" w:rsidP="00D646D5">
            <w:pPr>
              <w:pStyle w:val="Image"/>
            </w:pPr>
            <w:r>
              <w:t xml:space="preserve">    break;</w:t>
            </w:r>
          </w:p>
          <w:p w14:paraId="0A896A2C" w14:textId="77777777" w:rsidR="00D646D5" w:rsidRDefault="00D646D5" w:rsidP="00D646D5">
            <w:pPr>
              <w:pStyle w:val="Image"/>
            </w:pPr>
            <w:r>
              <w:t>}</w:t>
            </w:r>
          </w:p>
          <w:p w14:paraId="54BAC165" w14:textId="77777777" w:rsidR="00D646D5" w:rsidRDefault="00D646D5" w:rsidP="00D646D5">
            <w:pPr>
              <w:pStyle w:val="Image"/>
            </w:pPr>
          </w:p>
          <w:p w14:paraId="1B9A2E5D" w14:textId="77777777" w:rsidR="00D646D5" w:rsidRDefault="00D646D5" w:rsidP="00D646D5">
            <w:pPr>
              <w:pStyle w:val="Image"/>
            </w:pPr>
          </w:p>
          <w:p w14:paraId="04F16421" w14:textId="77777777" w:rsidR="00D646D5" w:rsidRDefault="00D646D5" w:rsidP="00D646D5">
            <w:pPr>
              <w:pStyle w:val="Image"/>
            </w:pPr>
            <w:r>
              <w:t>default:</w:t>
            </w:r>
          </w:p>
          <w:p w14:paraId="3B9AFE43" w14:textId="77777777" w:rsidR="00D646D5" w:rsidRDefault="00D646D5" w:rsidP="00D646D5">
            <w:pPr>
              <w:pStyle w:val="Image"/>
            </w:pPr>
            <w:r>
              <w:t xml:space="preserve">    break;</w:t>
            </w:r>
          </w:p>
          <w:p w14:paraId="441913A0" w14:textId="77777777" w:rsidR="00D646D5" w:rsidRDefault="00D646D5" w:rsidP="00D646D5">
            <w:pPr>
              <w:pStyle w:val="Image"/>
            </w:pPr>
            <w:r>
              <w:t>}</w:t>
            </w:r>
          </w:p>
          <w:p w14:paraId="1112BF50" w14:textId="77777777" w:rsidR="00D646D5" w:rsidRDefault="00D646D5" w:rsidP="00D646D5">
            <w:pPr>
              <w:pStyle w:val="Image"/>
            </w:pPr>
          </w:p>
          <w:p w14:paraId="17421FE7" w14:textId="77777777" w:rsidR="00D646D5" w:rsidRDefault="00D646D5" w:rsidP="00D646D5">
            <w:pPr>
              <w:pStyle w:val="Image"/>
            </w:pPr>
          </w:p>
          <w:p w14:paraId="5ECEB177" w14:textId="77777777" w:rsidR="00D646D5" w:rsidRDefault="00D646D5" w:rsidP="00D646D5">
            <w:pPr>
              <w:pStyle w:val="Image"/>
            </w:pPr>
            <w:r>
              <w:t>}</w:t>
            </w:r>
          </w:p>
          <w:p w14:paraId="3A7B062F" w14:textId="77777777" w:rsidR="00D646D5" w:rsidRDefault="00D646D5" w:rsidP="00D646D5">
            <w:pPr>
              <w:pStyle w:val="Image"/>
            </w:pPr>
          </w:p>
          <w:p w14:paraId="1CA91EC1" w14:textId="77777777" w:rsidR="00D646D5" w:rsidRDefault="00D646D5" w:rsidP="00D646D5">
            <w:pPr>
              <w:pStyle w:val="Image"/>
            </w:pPr>
          </w:p>
          <w:p w14:paraId="1F0D9840" w14:textId="77777777" w:rsidR="00D646D5" w:rsidRDefault="00D646D5" w:rsidP="00D646D5">
            <w:pPr>
              <w:pStyle w:val="Image"/>
            </w:pPr>
            <w:r>
              <w:t>}</w:t>
            </w:r>
          </w:p>
          <w:p w14:paraId="67968353" w14:textId="77777777" w:rsidR="00D646D5" w:rsidRDefault="00D646D5" w:rsidP="00D646D5">
            <w:pPr>
              <w:pStyle w:val="Image"/>
            </w:pPr>
          </w:p>
          <w:p w14:paraId="1438EA36" w14:textId="77777777" w:rsidR="00D646D5" w:rsidRDefault="00D646D5" w:rsidP="00D646D5">
            <w:pPr>
              <w:pStyle w:val="Image"/>
            </w:pPr>
          </w:p>
          <w:p w14:paraId="667DD209" w14:textId="77777777" w:rsidR="00D646D5" w:rsidRDefault="00D646D5" w:rsidP="00D646D5">
            <w:pPr>
              <w:pStyle w:val="Image"/>
            </w:pPr>
            <w:r>
              <w:lastRenderedPageBreak/>
              <w:t>//-------------------------------------------------------------------------------------------//</w:t>
            </w:r>
          </w:p>
          <w:p w14:paraId="03EF9ADC" w14:textId="77777777" w:rsidR="00D646D5" w:rsidRDefault="00D646D5" w:rsidP="00D646D5">
            <w:pPr>
              <w:pStyle w:val="Image"/>
            </w:pPr>
            <w:r>
              <w:t>//                                       FILING                                      //</w:t>
            </w:r>
          </w:p>
          <w:p w14:paraId="1A149981" w14:textId="77777777" w:rsidR="00D646D5" w:rsidRDefault="00D646D5" w:rsidP="00D646D5">
            <w:pPr>
              <w:pStyle w:val="Image"/>
            </w:pPr>
            <w:r>
              <w:t>//------------------------------------------------------------------------------------------//</w:t>
            </w:r>
          </w:p>
          <w:p w14:paraId="2351AA74" w14:textId="77777777" w:rsidR="00D646D5" w:rsidRDefault="00D646D5" w:rsidP="00D646D5">
            <w:pPr>
              <w:pStyle w:val="Image"/>
            </w:pPr>
            <w:r>
              <w:t>void linearsearch()</w:t>
            </w:r>
          </w:p>
          <w:p w14:paraId="0F04EDA6" w14:textId="77777777" w:rsidR="00D646D5" w:rsidRDefault="00D646D5" w:rsidP="00D646D5">
            <w:pPr>
              <w:pStyle w:val="Image"/>
            </w:pPr>
            <w:r>
              <w:t>{</w:t>
            </w:r>
          </w:p>
          <w:p w14:paraId="4B1DB40C" w14:textId="77777777" w:rsidR="00D646D5" w:rsidRDefault="00D646D5" w:rsidP="00D646D5">
            <w:pPr>
              <w:pStyle w:val="Image"/>
            </w:pPr>
            <w:r>
              <w:t xml:space="preserve">    rec[0].workfunction();</w:t>
            </w:r>
          </w:p>
          <w:p w14:paraId="4D9119C8" w14:textId="77777777" w:rsidR="00D646D5" w:rsidRDefault="00D646D5" w:rsidP="00D646D5">
            <w:pPr>
              <w:pStyle w:val="Image"/>
            </w:pPr>
            <w:r>
              <w:t>}</w:t>
            </w:r>
          </w:p>
          <w:p w14:paraId="5296FD4C" w14:textId="77777777" w:rsidR="00D646D5" w:rsidRDefault="00D646D5" w:rsidP="00D646D5">
            <w:pPr>
              <w:pStyle w:val="Image"/>
            </w:pPr>
          </w:p>
          <w:p w14:paraId="05803F2E" w14:textId="77777777" w:rsidR="00D646D5" w:rsidRDefault="00D646D5" w:rsidP="00D646D5">
            <w:pPr>
              <w:pStyle w:val="Image"/>
            </w:pPr>
            <w:r>
              <w:t>void ceo_input()</w:t>
            </w:r>
          </w:p>
          <w:p w14:paraId="240470C6" w14:textId="77777777" w:rsidR="00D646D5" w:rsidRDefault="00D646D5" w:rsidP="00D646D5">
            <w:pPr>
              <w:pStyle w:val="Image"/>
            </w:pPr>
            <w:r>
              <w:t>{</w:t>
            </w:r>
          </w:p>
          <w:p w14:paraId="59672416" w14:textId="77777777" w:rsidR="00D646D5" w:rsidRDefault="00D646D5" w:rsidP="00D646D5">
            <w:pPr>
              <w:pStyle w:val="Image"/>
            </w:pPr>
            <w:r>
              <w:t xml:space="preserve">//CALL WRAPPER THRO MANAGER </w:t>
            </w:r>
          </w:p>
          <w:p w14:paraId="64E036C2" w14:textId="77777777" w:rsidR="00D646D5" w:rsidRDefault="00D646D5" w:rsidP="00D646D5">
            <w:pPr>
              <w:pStyle w:val="Image"/>
            </w:pPr>
            <w:r>
              <w:t xml:space="preserve">    cout&lt;&lt;"enter your vchoices from yhe following"&lt;&lt;endl&lt;&lt;</w:t>
            </w:r>
          </w:p>
          <w:p w14:paraId="08A1975B" w14:textId="77777777" w:rsidR="00D646D5" w:rsidRDefault="00D646D5" w:rsidP="00D646D5">
            <w:pPr>
              <w:pStyle w:val="Image"/>
            </w:pPr>
            <w:r>
              <w:t xml:space="preserve">    "1. Shop + parking"&lt;&lt;endl</w:t>
            </w:r>
          </w:p>
          <w:p w14:paraId="3A384098" w14:textId="77777777" w:rsidR="00D646D5" w:rsidRDefault="00D646D5" w:rsidP="00D646D5">
            <w:pPr>
              <w:pStyle w:val="Image"/>
            </w:pPr>
            <w:r>
              <w:t xml:space="preserve">    &lt;&lt;"2.Chef + parking"&lt;&lt;endl</w:t>
            </w:r>
          </w:p>
          <w:p w14:paraId="1B12EC73" w14:textId="77777777" w:rsidR="00D646D5" w:rsidRDefault="00D646D5" w:rsidP="00D646D5">
            <w:pPr>
              <w:pStyle w:val="Image"/>
            </w:pPr>
            <w:r>
              <w:t xml:space="preserve">    &lt;&lt;"3. Shop + chef"&lt;&lt;endl</w:t>
            </w:r>
          </w:p>
          <w:p w14:paraId="4005BA77" w14:textId="77777777" w:rsidR="00D646D5" w:rsidRDefault="00D646D5" w:rsidP="00D646D5">
            <w:pPr>
              <w:pStyle w:val="Image"/>
            </w:pPr>
            <w:r>
              <w:t xml:space="preserve">    &lt;&lt;"4.NO additional requiremnets needed"&lt;&lt;endl</w:t>
            </w:r>
          </w:p>
          <w:p w14:paraId="36CF3408" w14:textId="77777777" w:rsidR="00D646D5" w:rsidRDefault="00D646D5" w:rsidP="00D646D5">
            <w:pPr>
              <w:pStyle w:val="Image"/>
            </w:pPr>
            <w:r>
              <w:t xml:space="preserve">    &lt;&lt;"5.parking"&lt;&lt;endl;</w:t>
            </w:r>
          </w:p>
          <w:p w14:paraId="460BF7B7" w14:textId="77777777" w:rsidR="00D646D5" w:rsidRDefault="00D646D5" w:rsidP="00D646D5">
            <w:pPr>
              <w:pStyle w:val="Image"/>
            </w:pPr>
            <w:r>
              <w:t xml:space="preserve">    cin&gt;&gt;choicess;</w:t>
            </w:r>
          </w:p>
          <w:p w14:paraId="542AF508" w14:textId="77777777" w:rsidR="00D646D5" w:rsidRDefault="00D646D5" w:rsidP="00D646D5">
            <w:pPr>
              <w:pStyle w:val="Image"/>
            </w:pPr>
            <w:r>
              <w:t xml:space="preserve">    if(choicess==1)</w:t>
            </w:r>
          </w:p>
          <w:p w14:paraId="0F070DAC" w14:textId="77777777" w:rsidR="00D646D5" w:rsidRDefault="00D646D5" w:rsidP="00D646D5">
            <w:pPr>
              <w:pStyle w:val="Image"/>
            </w:pPr>
            <w:r>
              <w:t xml:space="preserve">    {</w:t>
            </w:r>
          </w:p>
          <w:p w14:paraId="1CA44A31" w14:textId="77777777" w:rsidR="00D646D5" w:rsidRDefault="00D646D5" w:rsidP="00D646D5">
            <w:pPr>
              <w:pStyle w:val="Image"/>
            </w:pPr>
            <w:r>
              <w:t xml:space="preserve">        cout&lt;&lt;"enter shop inputs"&lt;&lt;endl;</w:t>
            </w:r>
          </w:p>
          <w:p w14:paraId="65BEF0F2" w14:textId="77777777" w:rsidR="00D646D5" w:rsidRDefault="00D646D5" w:rsidP="00D646D5">
            <w:pPr>
              <w:pStyle w:val="Image"/>
            </w:pPr>
            <w:r>
              <w:t xml:space="preserve">        sh.input();</w:t>
            </w:r>
          </w:p>
          <w:p w14:paraId="692E6820" w14:textId="77777777" w:rsidR="00D646D5" w:rsidRDefault="00D646D5" w:rsidP="00D646D5">
            <w:pPr>
              <w:pStyle w:val="Image"/>
            </w:pPr>
            <w:r>
              <w:t xml:space="preserve">        cout&lt;&lt;"Taking inputs for parking "&lt;&lt;endl;</w:t>
            </w:r>
          </w:p>
          <w:p w14:paraId="345D8943" w14:textId="77777777" w:rsidR="00D646D5" w:rsidRDefault="00D646D5" w:rsidP="00D646D5">
            <w:pPr>
              <w:pStyle w:val="Image"/>
            </w:pPr>
            <w:r>
              <w:t xml:space="preserve">        p.inputdata();</w:t>
            </w:r>
          </w:p>
          <w:p w14:paraId="0367AFED" w14:textId="77777777" w:rsidR="00D646D5" w:rsidRDefault="00D646D5" w:rsidP="00D646D5">
            <w:pPr>
              <w:pStyle w:val="Image"/>
            </w:pPr>
            <w:r>
              <w:t xml:space="preserve">        cout&lt;&lt;"enter inputs of the cleaner"&lt;&lt;endl;</w:t>
            </w:r>
          </w:p>
          <w:p w14:paraId="3BD4CFBE" w14:textId="77777777" w:rsidR="00D646D5" w:rsidRDefault="00D646D5" w:rsidP="00D646D5">
            <w:pPr>
              <w:pStyle w:val="Image"/>
            </w:pPr>
            <w:r>
              <w:t xml:space="preserve">      cl.input();</w:t>
            </w:r>
          </w:p>
          <w:p w14:paraId="6E329226" w14:textId="77777777" w:rsidR="00D646D5" w:rsidRDefault="00D646D5" w:rsidP="00D646D5">
            <w:pPr>
              <w:pStyle w:val="Image"/>
            </w:pPr>
            <w:r>
              <w:t xml:space="preserve">        </w:t>
            </w:r>
          </w:p>
          <w:p w14:paraId="251DABC0" w14:textId="77777777" w:rsidR="00D646D5" w:rsidRDefault="00D646D5" w:rsidP="00D646D5">
            <w:pPr>
              <w:pStyle w:val="Image"/>
            </w:pPr>
            <w:r>
              <w:t xml:space="preserve">    }</w:t>
            </w:r>
          </w:p>
          <w:p w14:paraId="7E52A69C" w14:textId="77777777" w:rsidR="00D646D5" w:rsidRDefault="00D646D5" w:rsidP="00D646D5">
            <w:pPr>
              <w:pStyle w:val="Image"/>
            </w:pPr>
            <w:r>
              <w:t xml:space="preserve">    else if(choicess==2)</w:t>
            </w:r>
          </w:p>
          <w:p w14:paraId="43CEA1E9" w14:textId="77777777" w:rsidR="00D646D5" w:rsidRDefault="00D646D5" w:rsidP="00D646D5">
            <w:pPr>
              <w:pStyle w:val="Image"/>
            </w:pPr>
            <w:r>
              <w:t xml:space="preserve">    {</w:t>
            </w:r>
          </w:p>
          <w:p w14:paraId="69264F91" w14:textId="77777777" w:rsidR="00D646D5" w:rsidRDefault="00D646D5" w:rsidP="00D646D5">
            <w:pPr>
              <w:pStyle w:val="Image"/>
            </w:pPr>
            <w:r>
              <w:t xml:space="preserve">        cout&lt;&lt;"enter chef inputs"&lt;&lt;endl;</w:t>
            </w:r>
          </w:p>
          <w:p w14:paraId="7DC76B67" w14:textId="77777777" w:rsidR="00D646D5" w:rsidRDefault="00D646D5" w:rsidP="00D646D5">
            <w:pPr>
              <w:pStyle w:val="Image"/>
            </w:pPr>
            <w:r>
              <w:t xml:space="preserve">        che.input();</w:t>
            </w:r>
          </w:p>
          <w:p w14:paraId="667046AD" w14:textId="77777777" w:rsidR="00D646D5" w:rsidRDefault="00D646D5" w:rsidP="00D646D5">
            <w:pPr>
              <w:pStyle w:val="Image"/>
            </w:pPr>
            <w:r>
              <w:t xml:space="preserve">        cout&lt;&lt;"enter parking inputs"&lt;&lt;endl;</w:t>
            </w:r>
          </w:p>
          <w:p w14:paraId="7C544937" w14:textId="77777777" w:rsidR="00D646D5" w:rsidRDefault="00D646D5" w:rsidP="00D646D5">
            <w:pPr>
              <w:pStyle w:val="Image"/>
            </w:pPr>
            <w:r>
              <w:t xml:space="preserve">        p.inputdata();</w:t>
            </w:r>
          </w:p>
          <w:p w14:paraId="4889B22D" w14:textId="77777777" w:rsidR="00D646D5" w:rsidRDefault="00D646D5" w:rsidP="00D646D5">
            <w:pPr>
              <w:pStyle w:val="Image"/>
            </w:pPr>
            <w:r>
              <w:t xml:space="preserve">        cout&lt;&lt;"enter inputs of the cleaner"&lt;&lt;endl;</w:t>
            </w:r>
          </w:p>
          <w:p w14:paraId="6585311A" w14:textId="77777777" w:rsidR="00D646D5" w:rsidRDefault="00D646D5" w:rsidP="00D646D5">
            <w:pPr>
              <w:pStyle w:val="Image"/>
            </w:pPr>
            <w:r>
              <w:t xml:space="preserve">      cl.input();</w:t>
            </w:r>
          </w:p>
          <w:p w14:paraId="41B99A99" w14:textId="77777777" w:rsidR="00D646D5" w:rsidRDefault="00D646D5" w:rsidP="00D646D5">
            <w:pPr>
              <w:pStyle w:val="Image"/>
            </w:pPr>
            <w:r>
              <w:t xml:space="preserve">    }</w:t>
            </w:r>
          </w:p>
          <w:p w14:paraId="086CA57E" w14:textId="77777777" w:rsidR="00D646D5" w:rsidRDefault="00D646D5" w:rsidP="00D646D5">
            <w:pPr>
              <w:pStyle w:val="Image"/>
            </w:pPr>
            <w:r>
              <w:t xml:space="preserve">    else if(choicess==3)</w:t>
            </w:r>
          </w:p>
          <w:p w14:paraId="4B15984E" w14:textId="77777777" w:rsidR="00D646D5" w:rsidRDefault="00D646D5" w:rsidP="00D646D5">
            <w:pPr>
              <w:pStyle w:val="Image"/>
            </w:pPr>
            <w:r>
              <w:t xml:space="preserve">    {</w:t>
            </w:r>
          </w:p>
          <w:p w14:paraId="1680D7C2" w14:textId="77777777" w:rsidR="00D646D5" w:rsidRDefault="00D646D5" w:rsidP="00D646D5">
            <w:pPr>
              <w:pStyle w:val="Image"/>
            </w:pPr>
            <w:r>
              <w:t xml:space="preserve">        cout&lt;&lt;"enter shop inputs"&lt;&lt;endl;</w:t>
            </w:r>
          </w:p>
          <w:p w14:paraId="67E1E4C6" w14:textId="77777777" w:rsidR="00D646D5" w:rsidRDefault="00D646D5" w:rsidP="00D646D5">
            <w:pPr>
              <w:pStyle w:val="Image"/>
            </w:pPr>
            <w:r>
              <w:t xml:space="preserve">       sh.input();</w:t>
            </w:r>
          </w:p>
          <w:p w14:paraId="60125BB7" w14:textId="77777777" w:rsidR="00D646D5" w:rsidRDefault="00D646D5" w:rsidP="00D646D5">
            <w:pPr>
              <w:pStyle w:val="Image"/>
            </w:pPr>
            <w:r>
              <w:t xml:space="preserve">        cout&lt;&lt;"enter chef inputs"&lt;&lt;endl;</w:t>
            </w:r>
          </w:p>
          <w:p w14:paraId="3B5568E0" w14:textId="77777777" w:rsidR="00D646D5" w:rsidRDefault="00D646D5" w:rsidP="00D646D5">
            <w:pPr>
              <w:pStyle w:val="Image"/>
            </w:pPr>
            <w:r>
              <w:t xml:space="preserve">        che.input();</w:t>
            </w:r>
          </w:p>
          <w:p w14:paraId="56A53AB5" w14:textId="77777777" w:rsidR="00D646D5" w:rsidRDefault="00D646D5" w:rsidP="00D646D5">
            <w:pPr>
              <w:pStyle w:val="Image"/>
            </w:pPr>
            <w:r>
              <w:t xml:space="preserve">        cout&lt;&lt;"enter inputs of the cleaner"&lt;&lt;endl;</w:t>
            </w:r>
          </w:p>
          <w:p w14:paraId="1BCA09B9" w14:textId="77777777" w:rsidR="00D646D5" w:rsidRDefault="00D646D5" w:rsidP="00D646D5">
            <w:pPr>
              <w:pStyle w:val="Image"/>
            </w:pPr>
            <w:r>
              <w:t xml:space="preserve">      cl.input();</w:t>
            </w:r>
          </w:p>
          <w:p w14:paraId="30E3BB20" w14:textId="77777777" w:rsidR="00D646D5" w:rsidRDefault="00D646D5" w:rsidP="00D646D5">
            <w:pPr>
              <w:pStyle w:val="Image"/>
            </w:pPr>
            <w:r>
              <w:t xml:space="preserve">    }</w:t>
            </w:r>
          </w:p>
          <w:p w14:paraId="2B8E87F4" w14:textId="77777777" w:rsidR="00D646D5" w:rsidRDefault="00D646D5" w:rsidP="00D646D5">
            <w:pPr>
              <w:pStyle w:val="Image"/>
            </w:pPr>
            <w:r>
              <w:t xml:space="preserve">    else if(choicess==4)</w:t>
            </w:r>
          </w:p>
          <w:p w14:paraId="16026081" w14:textId="77777777" w:rsidR="00D646D5" w:rsidRDefault="00D646D5" w:rsidP="00D646D5">
            <w:pPr>
              <w:pStyle w:val="Image"/>
            </w:pPr>
            <w:r>
              <w:t xml:space="preserve">    {</w:t>
            </w:r>
          </w:p>
          <w:p w14:paraId="743CE590" w14:textId="77777777" w:rsidR="00D646D5" w:rsidRDefault="00D646D5" w:rsidP="00D646D5">
            <w:pPr>
              <w:pStyle w:val="Image"/>
            </w:pPr>
            <w:r>
              <w:t xml:space="preserve">      cout&lt;&lt;"enter inputs of the cleaner"&lt;&lt;endl;</w:t>
            </w:r>
          </w:p>
          <w:p w14:paraId="5F3FC810" w14:textId="77777777" w:rsidR="00D646D5" w:rsidRDefault="00D646D5" w:rsidP="00D646D5">
            <w:pPr>
              <w:pStyle w:val="Image"/>
            </w:pPr>
            <w:r>
              <w:t xml:space="preserve">      cl.input();</w:t>
            </w:r>
          </w:p>
          <w:p w14:paraId="2CEAE64E" w14:textId="77777777" w:rsidR="00D646D5" w:rsidRDefault="00D646D5" w:rsidP="00D646D5">
            <w:pPr>
              <w:pStyle w:val="Image"/>
            </w:pPr>
            <w:r>
              <w:t xml:space="preserve">    }</w:t>
            </w:r>
          </w:p>
          <w:p w14:paraId="4A9205AB" w14:textId="77777777" w:rsidR="00D646D5" w:rsidRDefault="00D646D5" w:rsidP="00D646D5">
            <w:pPr>
              <w:pStyle w:val="Image"/>
            </w:pPr>
            <w:r>
              <w:t xml:space="preserve">    else if(choicess==5)</w:t>
            </w:r>
          </w:p>
          <w:p w14:paraId="5EF047F6" w14:textId="77777777" w:rsidR="00D646D5" w:rsidRDefault="00D646D5" w:rsidP="00D646D5">
            <w:pPr>
              <w:pStyle w:val="Image"/>
            </w:pPr>
            <w:r>
              <w:t xml:space="preserve">    {</w:t>
            </w:r>
          </w:p>
          <w:p w14:paraId="43059636" w14:textId="77777777" w:rsidR="00D646D5" w:rsidRDefault="00D646D5" w:rsidP="00D646D5">
            <w:pPr>
              <w:pStyle w:val="Image"/>
            </w:pPr>
            <w:r>
              <w:t xml:space="preserve">        cout&lt;&lt;"enter parking inputs"&lt;&lt;endl;</w:t>
            </w:r>
          </w:p>
          <w:p w14:paraId="48607A65" w14:textId="77777777" w:rsidR="00D646D5" w:rsidRDefault="00D646D5" w:rsidP="00D646D5">
            <w:pPr>
              <w:pStyle w:val="Image"/>
            </w:pPr>
            <w:r>
              <w:t xml:space="preserve">        p.inputdata();</w:t>
            </w:r>
          </w:p>
          <w:p w14:paraId="38445A4C" w14:textId="77777777" w:rsidR="00D646D5" w:rsidRDefault="00D646D5" w:rsidP="00D646D5">
            <w:pPr>
              <w:pStyle w:val="Image"/>
            </w:pPr>
            <w:r>
              <w:t xml:space="preserve">        cout&lt;&lt;"enter inputs of the cleaner"&lt;&lt;endl;</w:t>
            </w:r>
          </w:p>
          <w:p w14:paraId="3148D4C6" w14:textId="77777777" w:rsidR="00D646D5" w:rsidRDefault="00D646D5" w:rsidP="00D646D5">
            <w:pPr>
              <w:pStyle w:val="Image"/>
            </w:pPr>
            <w:r>
              <w:t xml:space="preserve">      cl.input();</w:t>
            </w:r>
          </w:p>
          <w:p w14:paraId="52178E7D" w14:textId="77777777" w:rsidR="00D646D5" w:rsidRDefault="00D646D5" w:rsidP="00D646D5">
            <w:pPr>
              <w:pStyle w:val="Image"/>
            </w:pPr>
            <w:r>
              <w:t xml:space="preserve">    }</w:t>
            </w:r>
          </w:p>
          <w:p w14:paraId="6CC23417" w14:textId="77777777" w:rsidR="00D646D5" w:rsidRDefault="00D646D5" w:rsidP="00D646D5">
            <w:pPr>
              <w:pStyle w:val="Image"/>
            </w:pPr>
            <w:r>
              <w:t>input_no_of_employee();</w:t>
            </w:r>
          </w:p>
          <w:p w14:paraId="715538A9" w14:textId="77777777" w:rsidR="00D646D5" w:rsidRDefault="00D646D5" w:rsidP="00D646D5">
            <w:pPr>
              <w:pStyle w:val="Image"/>
            </w:pPr>
            <w:r>
              <w:lastRenderedPageBreak/>
              <w:t>string type;</w:t>
            </w:r>
          </w:p>
          <w:p w14:paraId="6D6B9138" w14:textId="77777777" w:rsidR="00D646D5" w:rsidRDefault="00D646D5" w:rsidP="00D646D5">
            <w:pPr>
              <w:pStyle w:val="Image"/>
            </w:pPr>
            <w:r>
              <w:t>float price;</w:t>
            </w:r>
          </w:p>
          <w:p w14:paraId="52AF0BDA" w14:textId="77777777" w:rsidR="00D646D5" w:rsidRDefault="00D646D5" w:rsidP="00D646D5">
            <w:pPr>
              <w:pStyle w:val="Image"/>
            </w:pPr>
            <w:r>
              <w:t>for(int i=0; i&lt;no_r; i++)</w:t>
            </w:r>
          </w:p>
          <w:p w14:paraId="20668370" w14:textId="77777777" w:rsidR="00D646D5" w:rsidRDefault="00D646D5" w:rsidP="00D646D5">
            <w:pPr>
              <w:pStyle w:val="Image"/>
            </w:pPr>
            <w:r>
              <w:t>{</w:t>
            </w:r>
          </w:p>
          <w:p w14:paraId="17CD1FFB" w14:textId="77777777" w:rsidR="00D646D5" w:rsidRDefault="00D646D5" w:rsidP="00D646D5">
            <w:pPr>
              <w:pStyle w:val="Image"/>
            </w:pPr>
            <w:r>
              <w:t xml:space="preserve">    cout&lt;&lt;"enter the type of rooms you have for your each room respectively. "&lt;&lt;endl;</w:t>
            </w:r>
          </w:p>
          <w:p w14:paraId="33508DD1" w14:textId="77777777" w:rsidR="00D646D5" w:rsidRDefault="00D646D5" w:rsidP="00D646D5">
            <w:pPr>
              <w:pStyle w:val="Image"/>
            </w:pPr>
            <w:r>
              <w:t xml:space="preserve">    cin&gt;&gt;type;</w:t>
            </w:r>
          </w:p>
          <w:p w14:paraId="345D5628" w14:textId="77777777" w:rsidR="00D646D5" w:rsidRDefault="00D646D5" w:rsidP="00D646D5">
            <w:pPr>
              <w:pStyle w:val="Image"/>
            </w:pPr>
            <w:r>
              <w:t xml:space="preserve">    r[i].set_typofroom(type);</w:t>
            </w:r>
          </w:p>
          <w:p w14:paraId="7BBEFE17" w14:textId="77777777" w:rsidR="00D646D5" w:rsidRDefault="00D646D5" w:rsidP="00D646D5">
            <w:pPr>
              <w:pStyle w:val="Image"/>
            </w:pPr>
            <w:r>
              <w:t xml:space="preserve">    cout&lt;&lt;"enter the price of this room too. "&lt;&lt;endl;</w:t>
            </w:r>
          </w:p>
          <w:p w14:paraId="6926B615" w14:textId="77777777" w:rsidR="00D646D5" w:rsidRDefault="00D646D5" w:rsidP="00D646D5">
            <w:pPr>
              <w:pStyle w:val="Image"/>
            </w:pPr>
            <w:r>
              <w:t xml:space="preserve">    cin&gt;&gt;price;</w:t>
            </w:r>
          </w:p>
          <w:p w14:paraId="0D243C0B" w14:textId="77777777" w:rsidR="00D646D5" w:rsidRDefault="00D646D5" w:rsidP="00D646D5">
            <w:pPr>
              <w:pStyle w:val="Image"/>
            </w:pPr>
            <w:r>
              <w:t xml:space="preserve">    r[i].set_price(price);</w:t>
            </w:r>
          </w:p>
          <w:p w14:paraId="42202180" w14:textId="77777777" w:rsidR="00D646D5" w:rsidRDefault="00D646D5" w:rsidP="00D646D5">
            <w:pPr>
              <w:pStyle w:val="Image"/>
            </w:pPr>
            <w:r>
              <w:t>}</w:t>
            </w:r>
          </w:p>
          <w:p w14:paraId="65B20B7B" w14:textId="77777777" w:rsidR="00D646D5" w:rsidRDefault="00D646D5" w:rsidP="00D646D5">
            <w:pPr>
              <w:pStyle w:val="Image"/>
            </w:pPr>
            <w:r>
              <w:t>}</w:t>
            </w:r>
          </w:p>
          <w:p w14:paraId="7A6F61AB" w14:textId="77777777" w:rsidR="00D646D5" w:rsidRDefault="00D646D5" w:rsidP="00D646D5">
            <w:pPr>
              <w:pStyle w:val="Image"/>
            </w:pPr>
          </w:p>
          <w:p w14:paraId="1E02E438" w14:textId="77777777" w:rsidR="00D646D5" w:rsidRDefault="00D646D5" w:rsidP="00D646D5">
            <w:pPr>
              <w:pStyle w:val="Image"/>
            </w:pPr>
          </w:p>
          <w:p w14:paraId="6FF9FF00" w14:textId="77777777" w:rsidR="00D646D5" w:rsidRDefault="00D646D5" w:rsidP="00D646D5">
            <w:pPr>
              <w:pStyle w:val="Image"/>
            </w:pPr>
            <w:r>
              <w:t>void calldoc()</w:t>
            </w:r>
          </w:p>
          <w:p w14:paraId="64B887DA" w14:textId="77777777" w:rsidR="00D646D5" w:rsidRDefault="00D646D5" w:rsidP="00D646D5">
            <w:pPr>
              <w:pStyle w:val="Image"/>
            </w:pPr>
            <w:r>
              <w:t>{</w:t>
            </w:r>
          </w:p>
          <w:p w14:paraId="1640A2EB" w14:textId="77777777" w:rsidR="00D646D5" w:rsidRDefault="00D646D5" w:rsidP="00D646D5">
            <w:pPr>
              <w:pStyle w:val="Image"/>
            </w:pPr>
            <w:r>
              <w:t xml:space="preserve">    char ch;</w:t>
            </w:r>
          </w:p>
          <w:p w14:paraId="48B6DA5A" w14:textId="77777777" w:rsidR="00D646D5" w:rsidRDefault="00D646D5" w:rsidP="00D646D5">
            <w:pPr>
              <w:pStyle w:val="Image"/>
            </w:pPr>
            <w:r>
              <w:t xml:space="preserve">    int b,no_of_days;</w:t>
            </w:r>
          </w:p>
          <w:p w14:paraId="29E38564" w14:textId="77777777" w:rsidR="00D646D5" w:rsidRDefault="00D646D5" w:rsidP="00D646D5">
            <w:pPr>
              <w:pStyle w:val="Image"/>
            </w:pPr>
            <w:r>
              <w:t xml:space="preserve">    </w:t>
            </w:r>
          </w:p>
          <w:p w14:paraId="188106E0" w14:textId="77777777" w:rsidR="00D646D5" w:rsidRDefault="00D646D5" w:rsidP="00D646D5">
            <w:pPr>
              <w:pStyle w:val="Image"/>
            </w:pPr>
            <w:r>
              <w:t>if(choicess==1)</w:t>
            </w:r>
          </w:p>
          <w:p w14:paraId="28F18609" w14:textId="77777777" w:rsidR="00D646D5" w:rsidRDefault="00D646D5" w:rsidP="00D646D5">
            <w:pPr>
              <w:pStyle w:val="Image"/>
            </w:pPr>
            <w:r>
              <w:t>{</w:t>
            </w:r>
          </w:p>
          <w:p w14:paraId="54AFC5C2" w14:textId="77777777" w:rsidR="00D646D5" w:rsidRDefault="00D646D5" w:rsidP="00D646D5">
            <w:pPr>
              <w:pStyle w:val="Image"/>
            </w:pPr>
            <w:r>
              <w:t>for( int i=0; i&lt;no_c; i++ )</w:t>
            </w:r>
          </w:p>
          <w:p w14:paraId="7642900B" w14:textId="77777777" w:rsidR="00D646D5" w:rsidRDefault="00D646D5" w:rsidP="00D646D5">
            <w:pPr>
              <w:pStyle w:val="Image"/>
            </w:pPr>
            <w:r>
              <w:t>{</w:t>
            </w:r>
          </w:p>
          <w:p w14:paraId="729CFDC3" w14:textId="77777777" w:rsidR="00D646D5" w:rsidRDefault="00D646D5" w:rsidP="00D646D5">
            <w:pPr>
              <w:pStyle w:val="Image"/>
            </w:pPr>
            <w:r>
              <w:t xml:space="preserve">     cout&lt;&lt;"-------CUSTOMER#"&lt;&lt;i+1&lt;&lt;"----------"&lt;&lt;endl;</w:t>
            </w:r>
          </w:p>
          <w:p w14:paraId="0BC02724" w14:textId="77777777" w:rsidR="00D646D5" w:rsidRDefault="00D646D5" w:rsidP="00D646D5">
            <w:pPr>
              <w:pStyle w:val="Image"/>
            </w:pPr>
            <w:r>
              <w:t xml:space="preserve">    p.working();</w:t>
            </w:r>
          </w:p>
          <w:p w14:paraId="65AA48F2" w14:textId="77777777" w:rsidR="00D646D5" w:rsidRDefault="00D646D5" w:rsidP="00D646D5">
            <w:pPr>
              <w:pStyle w:val="Image"/>
            </w:pPr>
            <w:r>
              <w:t xml:space="preserve">custo[i].input_hospital();    //send info to receptionist's funct </w:t>
            </w:r>
          </w:p>
          <w:p w14:paraId="50BD66F2" w14:textId="77777777" w:rsidR="00D646D5" w:rsidRDefault="00D646D5" w:rsidP="00D646D5">
            <w:pPr>
              <w:pStyle w:val="Image"/>
            </w:pPr>
            <w:r>
              <w:t xml:space="preserve"> rec[0].filing(custo[i]);</w:t>
            </w:r>
          </w:p>
          <w:p w14:paraId="0D23357F" w14:textId="77777777" w:rsidR="00D646D5" w:rsidRDefault="00D646D5" w:rsidP="00D646D5">
            <w:pPr>
              <w:pStyle w:val="Image"/>
            </w:pPr>
            <w:r>
              <w:t>cout&lt;&lt;"What type of docter do you want? (e for ENT, s for surgeon and g for general physician) "&lt;&lt;endl;</w:t>
            </w:r>
          </w:p>
          <w:p w14:paraId="1AC80BFA" w14:textId="77777777" w:rsidR="00D646D5" w:rsidRDefault="00D646D5" w:rsidP="00D646D5">
            <w:pPr>
              <w:pStyle w:val="Image"/>
            </w:pPr>
            <w:r>
              <w:t>cin&gt;&gt;c;</w:t>
            </w:r>
          </w:p>
          <w:p w14:paraId="07802A33" w14:textId="77777777" w:rsidR="00D646D5" w:rsidRDefault="00D646D5" w:rsidP="00D646D5">
            <w:pPr>
              <w:pStyle w:val="Image"/>
            </w:pPr>
          </w:p>
          <w:p w14:paraId="5ADF98BA" w14:textId="77777777" w:rsidR="00D646D5" w:rsidRDefault="00D646D5" w:rsidP="00D646D5">
            <w:pPr>
              <w:pStyle w:val="Image"/>
            </w:pPr>
            <w:r>
              <w:t>if(c=='e'){</w:t>
            </w:r>
          </w:p>
          <w:p w14:paraId="4EF30C3C" w14:textId="77777777" w:rsidR="00D646D5" w:rsidRDefault="00D646D5" w:rsidP="00D646D5">
            <w:pPr>
              <w:pStyle w:val="Image"/>
            </w:pPr>
            <w:r>
              <w:t>ent.workfunction();</w:t>
            </w:r>
          </w:p>
          <w:p w14:paraId="5D292C84" w14:textId="77777777" w:rsidR="00D646D5" w:rsidRDefault="00D646D5" w:rsidP="00D646D5">
            <w:pPr>
              <w:pStyle w:val="Image"/>
            </w:pPr>
          </w:p>
          <w:p w14:paraId="0F9DB22D" w14:textId="77777777" w:rsidR="00D646D5" w:rsidRDefault="00D646D5" w:rsidP="00D646D5">
            <w:pPr>
              <w:pStyle w:val="Image"/>
            </w:pPr>
            <w:r>
              <w:t>a=ent.getsal()+100;</w:t>
            </w:r>
          </w:p>
          <w:p w14:paraId="2FC9233E" w14:textId="77777777" w:rsidR="00D646D5" w:rsidRDefault="00D646D5" w:rsidP="00D646D5">
            <w:pPr>
              <w:pStyle w:val="Image"/>
            </w:pPr>
            <w:r>
              <w:t>cout&lt;&lt;"your bill for ENT is: "&lt;&lt;a&lt;&lt;endl;</w:t>
            </w:r>
          </w:p>
          <w:p w14:paraId="5259D285" w14:textId="77777777" w:rsidR="00D646D5" w:rsidRDefault="00D646D5" w:rsidP="00D646D5">
            <w:pPr>
              <w:pStyle w:val="Image"/>
            </w:pPr>
            <w:r>
              <w:t>cout&lt;&lt;"Enter your payment"&lt;&lt;endl;</w:t>
            </w:r>
          </w:p>
          <w:p w14:paraId="5AEE1FB7" w14:textId="77777777" w:rsidR="00D646D5" w:rsidRDefault="00D646D5" w:rsidP="00D646D5">
            <w:pPr>
              <w:pStyle w:val="Image"/>
            </w:pPr>
            <w:r>
              <w:t>cin&gt;&gt;x;</w:t>
            </w:r>
          </w:p>
          <w:p w14:paraId="7C43A2CB" w14:textId="77777777" w:rsidR="00D646D5" w:rsidRDefault="00D646D5" w:rsidP="00D646D5">
            <w:pPr>
              <w:pStyle w:val="Image"/>
            </w:pPr>
            <w:r>
              <w:t>y=x-a;</w:t>
            </w:r>
          </w:p>
          <w:p w14:paraId="49C9347D" w14:textId="77777777" w:rsidR="00D646D5" w:rsidRDefault="00D646D5" w:rsidP="00D646D5">
            <w:pPr>
              <w:pStyle w:val="Image"/>
            </w:pPr>
            <w:r>
              <w:t>cout&lt;&lt;"The amount returned is: "&lt;&lt;y&lt;&lt;endl;</w:t>
            </w:r>
          </w:p>
          <w:p w14:paraId="46EF8B3B" w14:textId="77777777" w:rsidR="00D646D5" w:rsidRDefault="00D646D5" w:rsidP="00D646D5">
            <w:pPr>
              <w:pStyle w:val="Image"/>
            </w:pPr>
            <w:r>
              <w:t>fi.addinbudget(a);</w:t>
            </w:r>
          </w:p>
          <w:p w14:paraId="6EBD3EE2" w14:textId="77777777" w:rsidR="00D646D5" w:rsidRDefault="00D646D5" w:rsidP="00D646D5">
            <w:pPr>
              <w:pStyle w:val="Image"/>
            </w:pPr>
            <w:r>
              <w:t xml:space="preserve">  </w:t>
            </w:r>
          </w:p>
          <w:p w14:paraId="6D2245E1" w14:textId="77777777" w:rsidR="00D646D5" w:rsidRDefault="00D646D5" w:rsidP="00D646D5">
            <w:pPr>
              <w:pStyle w:val="Image"/>
            </w:pPr>
            <w:r>
              <w:t xml:space="preserve">  cout&lt;&lt;"do you want to go to the shop? (y for yes)"&lt;&lt;endl;</w:t>
            </w:r>
          </w:p>
          <w:p w14:paraId="56DFCA97" w14:textId="77777777" w:rsidR="00D646D5" w:rsidRDefault="00D646D5" w:rsidP="00D646D5">
            <w:pPr>
              <w:pStyle w:val="Image"/>
            </w:pPr>
            <w:r>
              <w:t xml:space="preserve">  cin&gt;&gt;ch;</w:t>
            </w:r>
          </w:p>
          <w:p w14:paraId="626BD473" w14:textId="77777777" w:rsidR="00D646D5" w:rsidRDefault="00D646D5" w:rsidP="00D646D5">
            <w:pPr>
              <w:pStyle w:val="Image"/>
            </w:pPr>
            <w:r>
              <w:t xml:space="preserve">   </w:t>
            </w:r>
          </w:p>
          <w:p w14:paraId="5DC2388F" w14:textId="77777777" w:rsidR="00D646D5" w:rsidRDefault="00D646D5" w:rsidP="00D646D5">
            <w:pPr>
              <w:pStyle w:val="Image"/>
            </w:pPr>
            <w:r>
              <w:t xml:space="preserve">   if(ch=='y'){</w:t>
            </w:r>
          </w:p>
          <w:p w14:paraId="7F00BEA8" w14:textId="77777777" w:rsidR="00D646D5" w:rsidRDefault="00D646D5" w:rsidP="00D646D5">
            <w:pPr>
              <w:pStyle w:val="Image"/>
            </w:pPr>
            <w:r>
              <w:t xml:space="preserve">      sh.workfunction();</w:t>
            </w:r>
          </w:p>
          <w:p w14:paraId="5A9F24C5" w14:textId="77777777" w:rsidR="00D646D5" w:rsidRDefault="00D646D5" w:rsidP="00D646D5">
            <w:pPr>
              <w:pStyle w:val="Image"/>
            </w:pPr>
            <w:r>
              <w:t xml:space="preserve">   }</w:t>
            </w:r>
          </w:p>
          <w:p w14:paraId="26528F95" w14:textId="77777777" w:rsidR="00D646D5" w:rsidRDefault="00D646D5" w:rsidP="00D646D5">
            <w:pPr>
              <w:pStyle w:val="Image"/>
            </w:pPr>
          </w:p>
          <w:p w14:paraId="485AFDD4" w14:textId="77777777" w:rsidR="00D646D5" w:rsidRDefault="00D646D5" w:rsidP="00D646D5">
            <w:pPr>
              <w:pStyle w:val="Image"/>
            </w:pPr>
            <w:r>
              <w:t>}</w:t>
            </w:r>
          </w:p>
          <w:p w14:paraId="65C8786B" w14:textId="77777777" w:rsidR="00D646D5" w:rsidRDefault="00D646D5" w:rsidP="00D646D5">
            <w:pPr>
              <w:pStyle w:val="Image"/>
            </w:pPr>
            <w:r>
              <w:t>else if(c=='s'){</w:t>
            </w:r>
          </w:p>
          <w:p w14:paraId="56C088DF" w14:textId="77777777" w:rsidR="00D646D5" w:rsidRDefault="00D646D5" w:rsidP="00D646D5">
            <w:pPr>
              <w:pStyle w:val="Image"/>
            </w:pPr>
            <w:r>
              <w:t xml:space="preserve">    int typ;</w:t>
            </w:r>
          </w:p>
          <w:p w14:paraId="334FB159" w14:textId="77777777" w:rsidR="00D646D5" w:rsidRDefault="00D646D5" w:rsidP="00D646D5">
            <w:pPr>
              <w:pStyle w:val="Image"/>
            </w:pPr>
            <w:r>
              <w:t xml:space="preserve">    sur.workfunction();</w:t>
            </w:r>
          </w:p>
          <w:p w14:paraId="1353711C" w14:textId="77777777" w:rsidR="00D646D5" w:rsidRDefault="00D646D5" w:rsidP="00D646D5">
            <w:pPr>
              <w:pStyle w:val="Image"/>
            </w:pPr>
            <w:r>
              <w:t xml:space="preserve">     //----ROOM BOOK-------</w:t>
            </w:r>
          </w:p>
          <w:p w14:paraId="0327077B" w14:textId="77777777" w:rsidR="00D646D5" w:rsidRDefault="00D646D5" w:rsidP="00D646D5">
            <w:pPr>
              <w:pStyle w:val="Image"/>
            </w:pPr>
          </w:p>
          <w:p w14:paraId="0B56B807" w14:textId="77777777" w:rsidR="00D646D5" w:rsidRDefault="00D646D5" w:rsidP="00D646D5">
            <w:pPr>
              <w:pStyle w:val="Image"/>
            </w:pPr>
            <w:r>
              <w:t xml:space="preserve">cout&lt;&lt;"what type of room?"&lt;&lt;endl; </w:t>
            </w:r>
          </w:p>
          <w:p w14:paraId="18DE9CD2" w14:textId="77777777" w:rsidR="00D646D5" w:rsidRDefault="00D646D5" w:rsidP="00D646D5">
            <w:pPr>
              <w:pStyle w:val="Image"/>
            </w:pPr>
            <w:r>
              <w:t xml:space="preserve">       for(int i=0; i&lt;no_r; i++){</w:t>
            </w:r>
          </w:p>
          <w:p w14:paraId="2F32D835" w14:textId="77777777" w:rsidR="00D646D5" w:rsidRDefault="00D646D5" w:rsidP="00D646D5">
            <w:pPr>
              <w:pStyle w:val="Image"/>
            </w:pPr>
            <w:r>
              <w:t xml:space="preserve">        cout&lt;&lt;i+1 &lt;&lt; " " &lt;&lt; r[i].get_typofroom(); </w:t>
            </w:r>
          </w:p>
          <w:p w14:paraId="4C9D2F20" w14:textId="77777777" w:rsidR="00D646D5" w:rsidRDefault="00D646D5" w:rsidP="00D646D5">
            <w:pPr>
              <w:pStyle w:val="Image"/>
            </w:pPr>
            <w:r>
              <w:t xml:space="preserve">       } // room booking will be opt depending on type of disease </w:t>
            </w:r>
          </w:p>
          <w:p w14:paraId="4525B3DB" w14:textId="77777777" w:rsidR="00D646D5" w:rsidRDefault="00D646D5" w:rsidP="00D646D5">
            <w:pPr>
              <w:pStyle w:val="Image"/>
            </w:pPr>
            <w:r>
              <w:t>cin&gt;&gt;typ; //== execuitibve</w:t>
            </w:r>
          </w:p>
          <w:p w14:paraId="5271B6D1" w14:textId="77777777" w:rsidR="00D646D5" w:rsidRDefault="00D646D5" w:rsidP="00D646D5">
            <w:pPr>
              <w:pStyle w:val="Image"/>
            </w:pPr>
            <w:r>
              <w:lastRenderedPageBreak/>
              <w:t xml:space="preserve">         typ=typ-1;</w:t>
            </w:r>
          </w:p>
          <w:p w14:paraId="6F7F5D18" w14:textId="77777777" w:rsidR="00D646D5" w:rsidRDefault="00D646D5" w:rsidP="00D646D5">
            <w:pPr>
              <w:pStyle w:val="Image"/>
            </w:pPr>
            <w:r>
              <w:t xml:space="preserve">        r[typ].set_booking(true);</w:t>
            </w:r>
          </w:p>
          <w:p w14:paraId="04235483" w14:textId="77777777" w:rsidR="00D646D5" w:rsidRDefault="00D646D5" w:rsidP="00D646D5">
            <w:pPr>
              <w:pStyle w:val="Image"/>
            </w:pPr>
            <w:r>
              <w:t xml:space="preserve">             cout&lt;&lt;"how many days? "&lt;&lt;endl;</w:t>
            </w:r>
          </w:p>
          <w:p w14:paraId="5A6DE38E" w14:textId="77777777" w:rsidR="00D646D5" w:rsidRDefault="00D646D5" w:rsidP="00D646D5">
            <w:pPr>
              <w:pStyle w:val="Image"/>
            </w:pPr>
            <w:r>
              <w:t xml:space="preserve">             cin&gt;&gt;no_of_days;</w:t>
            </w:r>
          </w:p>
          <w:p w14:paraId="44BFA0BE" w14:textId="77777777" w:rsidR="00D646D5" w:rsidRDefault="00D646D5" w:rsidP="00D646D5">
            <w:pPr>
              <w:pStyle w:val="Image"/>
            </w:pPr>
            <w:r>
              <w:t xml:space="preserve">             bill=no_of_days*r[typ].get_price();</w:t>
            </w:r>
          </w:p>
          <w:p w14:paraId="068670EB" w14:textId="77777777" w:rsidR="00D646D5" w:rsidRDefault="00D646D5" w:rsidP="00D646D5">
            <w:pPr>
              <w:pStyle w:val="Image"/>
            </w:pPr>
            <w:r>
              <w:t xml:space="preserve">             //PRINT THE BILL WHILE CHECKING OUT</w:t>
            </w:r>
          </w:p>
          <w:p w14:paraId="6EA69D51" w14:textId="77777777" w:rsidR="00D646D5" w:rsidRDefault="00D646D5" w:rsidP="00D646D5">
            <w:pPr>
              <w:pStyle w:val="Image"/>
            </w:pPr>
            <w:r>
              <w:t>//----------send bill to finance-----//</w:t>
            </w:r>
          </w:p>
          <w:p w14:paraId="08EE243D" w14:textId="77777777" w:rsidR="00D646D5" w:rsidRDefault="00D646D5" w:rsidP="00D646D5">
            <w:pPr>
              <w:pStyle w:val="Image"/>
            </w:pPr>
            <w:r>
              <w:t>fi.setbudget(bill);</w:t>
            </w:r>
          </w:p>
          <w:p w14:paraId="32F0FCB8" w14:textId="77777777" w:rsidR="00D646D5" w:rsidRDefault="00D646D5" w:rsidP="00D646D5">
            <w:pPr>
              <w:pStyle w:val="Image"/>
            </w:pPr>
          </w:p>
          <w:p w14:paraId="621C0066" w14:textId="77777777" w:rsidR="00D646D5" w:rsidRDefault="00D646D5" w:rsidP="00D646D5">
            <w:pPr>
              <w:pStyle w:val="Image"/>
            </w:pPr>
          </w:p>
          <w:p w14:paraId="674835EC" w14:textId="77777777" w:rsidR="00D646D5" w:rsidRDefault="00D646D5" w:rsidP="00D646D5">
            <w:pPr>
              <w:pStyle w:val="Image"/>
            </w:pPr>
            <w:r>
              <w:t>int d=1;</w:t>
            </w:r>
          </w:p>
          <w:p w14:paraId="58499C03" w14:textId="77777777" w:rsidR="00D646D5" w:rsidRDefault="00D646D5" w:rsidP="00D646D5">
            <w:pPr>
              <w:pStyle w:val="Image"/>
            </w:pPr>
            <w:r>
              <w:t>while(d){</w:t>
            </w:r>
          </w:p>
          <w:p w14:paraId="1AF313E8" w14:textId="77777777" w:rsidR="00D646D5" w:rsidRDefault="00D646D5" w:rsidP="00D646D5">
            <w:pPr>
              <w:pStyle w:val="Image"/>
            </w:pPr>
            <w:r>
              <w:t>cout&lt;&lt;"Do you want to avail these services? "&lt;&lt;endl;</w:t>
            </w:r>
          </w:p>
          <w:p w14:paraId="7A4F6592" w14:textId="77777777" w:rsidR="00D646D5" w:rsidRDefault="00D646D5" w:rsidP="00D646D5">
            <w:pPr>
              <w:pStyle w:val="Image"/>
            </w:pPr>
            <w:r>
              <w:t>cout&lt;&lt;"1. pharmacy, 2.cleaner, 3.leave)"&lt;&lt;endl;</w:t>
            </w:r>
          </w:p>
          <w:p w14:paraId="52F89E61" w14:textId="77777777" w:rsidR="00D646D5" w:rsidRDefault="00D646D5" w:rsidP="00D646D5">
            <w:pPr>
              <w:pStyle w:val="Image"/>
            </w:pPr>
            <w:r>
              <w:t>cin&gt;&gt;b;</w:t>
            </w:r>
          </w:p>
          <w:p w14:paraId="26E0D152" w14:textId="77777777" w:rsidR="00D646D5" w:rsidRDefault="00D646D5" w:rsidP="00D646D5">
            <w:pPr>
              <w:pStyle w:val="Image"/>
            </w:pPr>
          </w:p>
          <w:p w14:paraId="19CB07B7" w14:textId="77777777" w:rsidR="00D646D5" w:rsidRDefault="00D646D5" w:rsidP="00D646D5">
            <w:pPr>
              <w:pStyle w:val="Image"/>
            </w:pPr>
            <w:r>
              <w:t>if(b==1){</w:t>
            </w:r>
          </w:p>
          <w:p w14:paraId="1CF3B18D" w14:textId="77777777" w:rsidR="00D646D5" w:rsidRDefault="00D646D5" w:rsidP="00D646D5">
            <w:pPr>
              <w:pStyle w:val="Image"/>
            </w:pPr>
            <w:r>
              <w:t>sh.workfunction();</w:t>
            </w:r>
          </w:p>
          <w:p w14:paraId="4BEF3F4B" w14:textId="77777777" w:rsidR="00D646D5" w:rsidRDefault="00D646D5" w:rsidP="00D646D5">
            <w:pPr>
              <w:pStyle w:val="Image"/>
            </w:pPr>
            <w:r>
              <w:t>}</w:t>
            </w:r>
          </w:p>
          <w:p w14:paraId="345C0E9E" w14:textId="77777777" w:rsidR="00D646D5" w:rsidRDefault="00D646D5" w:rsidP="00D646D5">
            <w:pPr>
              <w:pStyle w:val="Image"/>
            </w:pPr>
            <w:r>
              <w:t>else if(b==2){</w:t>
            </w:r>
          </w:p>
          <w:p w14:paraId="4AA98C3A" w14:textId="77777777" w:rsidR="00D646D5" w:rsidRDefault="00D646D5" w:rsidP="00D646D5">
            <w:pPr>
              <w:pStyle w:val="Image"/>
            </w:pPr>
            <w:r>
              <w:t xml:space="preserve">    cl.customercall();</w:t>
            </w:r>
          </w:p>
          <w:p w14:paraId="65757C30" w14:textId="77777777" w:rsidR="00D646D5" w:rsidRDefault="00D646D5" w:rsidP="00D646D5">
            <w:pPr>
              <w:pStyle w:val="Image"/>
            </w:pPr>
            <w:r>
              <w:t>//call work funct thru recept</w:t>
            </w:r>
          </w:p>
          <w:p w14:paraId="672A2596" w14:textId="77777777" w:rsidR="00D646D5" w:rsidRDefault="00D646D5" w:rsidP="00D646D5">
            <w:pPr>
              <w:pStyle w:val="Image"/>
            </w:pPr>
            <w:r>
              <w:t>}</w:t>
            </w:r>
          </w:p>
          <w:p w14:paraId="56F0D7C3" w14:textId="77777777" w:rsidR="00D646D5" w:rsidRDefault="00D646D5" w:rsidP="00D646D5">
            <w:pPr>
              <w:pStyle w:val="Image"/>
            </w:pPr>
            <w:r>
              <w:t>else if(b==3){</w:t>
            </w:r>
          </w:p>
          <w:p w14:paraId="70923FBC" w14:textId="77777777" w:rsidR="00D646D5" w:rsidRDefault="00D646D5" w:rsidP="00D646D5">
            <w:pPr>
              <w:pStyle w:val="Image"/>
            </w:pPr>
            <w:r>
              <w:t xml:space="preserve">    d=0;</w:t>
            </w:r>
          </w:p>
          <w:p w14:paraId="35A3FEB7" w14:textId="77777777" w:rsidR="00D646D5" w:rsidRDefault="00D646D5" w:rsidP="00D646D5">
            <w:pPr>
              <w:pStyle w:val="Image"/>
            </w:pPr>
            <w:r>
              <w:t xml:space="preserve">    break;</w:t>
            </w:r>
          </w:p>
          <w:p w14:paraId="6F6F9037" w14:textId="77777777" w:rsidR="00D646D5" w:rsidRDefault="00D646D5" w:rsidP="00D646D5">
            <w:pPr>
              <w:pStyle w:val="Image"/>
            </w:pPr>
            <w:r>
              <w:t>}</w:t>
            </w:r>
          </w:p>
          <w:p w14:paraId="25FC70BD" w14:textId="77777777" w:rsidR="00D646D5" w:rsidRDefault="00D646D5" w:rsidP="00D646D5">
            <w:pPr>
              <w:pStyle w:val="Image"/>
            </w:pPr>
            <w:r>
              <w:t>}</w:t>
            </w:r>
          </w:p>
          <w:p w14:paraId="607DC5B8" w14:textId="77777777" w:rsidR="00D646D5" w:rsidRDefault="00D646D5" w:rsidP="00D646D5">
            <w:pPr>
              <w:pStyle w:val="Image"/>
            </w:pPr>
          </w:p>
          <w:p w14:paraId="5417137C" w14:textId="77777777" w:rsidR="00D646D5" w:rsidRDefault="00D646D5" w:rsidP="00D646D5">
            <w:pPr>
              <w:pStyle w:val="Image"/>
            </w:pPr>
            <w:r>
              <w:t>a=sur.getsal()+100;</w:t>
            </w:r>
          </w:p>
          <w:p w14:paraId="14536E9D" w14:textId="77777777" w:rsidR="00D646D5" w:rsidRDefault="00D646D5" w:rsidP="00D646D5">
            <w:pPr>
              <w:pStyle w:val="Image"/>
            </w:pPr>
            <w:r>
              <w:t>cout&lt;&lt;"your bill for surgeon is: "&lt;&lt;a&lt;&lt;endl;</w:t>
            </w:r>
          </w:p>
          <w:p w14:paraId="5FC74C75" w14:textId="77777777" w:rsidR="00D646D5" w:rsidRDefault="00D646D5" w:rsidP="00D646D5">
            <w:pPr>
              <w:pStyle w:val="Image"/>
            </w:pPr>
            <w:r>
              <w:t>cout&lt;&lt;"Enter your payment"&lt;&lt;endl;</w:t>
            </w:r>
          </w:p>
          <w:p w14:paraId="7BCD1305" w14:textId="77777777" w:rsidR="00D646D5" w:rsidRDefault="00D646D5" w:rsidP="00D646D5">
            <w:pPr>
              <w:pStyle w:val="Image"/>
            </w:pPr>
            <w:r>
              <w:t>cin&gt;&gt;x;</w:t>
            </w:r>
          </w:p>
          <w:p w14:paraId="055FA3F3" w14:textId="77777777" w:rsidR="00D646D5" w:rsidRDefault="00D646D5" w:rsidP="00D646D5">
            <w:pPr>
              <w:pStyle w:val="Image"/>
            </w:pPr>
            <w:r>
              <w:t>y=x-a;</w:t>
            </w:r>
          </w:p>
          <w:p w14:paraId="412161F1" w14:textId="77777777" w:rsidR="00D646D5" w:rsidRDefault="00D646D5" w:rsidP="00D646D5">
            <w:pPr>
              <w:pStyle w:val="Image"/>
            </w:pPr>
            <w:r>
              <w:t>cout&lt;&lt;"The amount returned is: "&lt;&lt;y&lt;&lt;endl;</w:t>
            </w:r>
          </w:p>
          <w:p w14:paraId="38B72B06" w14:textId="77777777" w:rsidR="00D646D5" w:rsidRDefault="00D646D5" w:rsidP="00D646D5">
            <w:pPr>
              <w:pStyle w:val="Image"/>
            </w:pPr>
            <w:r>
              <w:t>fi.addinbudget(a);</w:t>
            </w:r>
          </w:p>
          <w:p w14:paraId="65FA622A" w14:textId="77777777" w:rsidR="00D646D5" w:rsidRDefault="00D646D5" w:rsidP="00D646D5">
            <w:pPr>
              <w:pStyle w:val="Image"/>
            </w:pPr>
          </w:p>
          <w:p w14:paraId="5194CF0E" w14:textId="77777777" w:rsidR="00D646D5" w:rsidRDefault="00D646D5" w:rsidP="00D646D5">
            <w:pPr>
              <w:pStyle w:val="Image"/>
            </w:pPr>
            <w:r>
              <w:t>checkout();</w:t>
            </w:r>
          </w:p>
          <w:p w14:paraId="54D83835" w14:textId="77777777" w:rsidR="00D646D5" w:rsidRDefault="00D646D5" w:rsidP="00D646D5">
            <w:pPr>
              <w:pStyle w:val="Image"/>
            </w:pPr>
            <w:r>
              <w:t>cl.workfunction();</w:t>
            </w:r>
          </w:p>
          <w:p w14:paraId="05F12738" w14:textId="77777777" w:rsidR="00D646D5" w:rsidRDefault="00D646D5" w:rsidP="00D646D5">
            <w:pPr>
              <w:pStyle w:val="Image"/>
            </w:pPr>
          </w:p>
          <w:p w14:paraId="0F7A3A48" w14:textId="77777777" w:rsidR="00D646D5" w:rsidRDefault="00D646D5" w:rsidP="00D646D5">
            <w:pPr>
              <w:pStyle w:val="Image"/>
            </w:pPr>
            <w:r>
              <w:t>}</w:t>
            </w:r>
          </w:p>
          <w:p w14:paraId="5F1A92B4" w14:textId="77777777" w:rsidR="00D646D5" w:rsidRDefault="00D646D5" w:rsidP="00D646D5">
            <w:pPr>
              <w:pStyle w:val="Image"/>
            </w:pPr>
          </w:p>
          <w:p w14:paraId="197AE639" w14:textId="77777777" w:rsidR="00D646D5" w:rsidRDefault="00D646D5" w:rsidP="00D646D5">
            <w:pPr>
              <w:pStyle w:val="Image"/>
            </w:pPr>
            <w:r>
              <w:t>else if(c=='g'){</w:t>
            </w:r>
          </w:p>
          <w:p w14:paraId="1ADEE297" w14:textId="77777777" w:rsidR="00D646D5" w:rsidRDefault="00D646D5" w:rsidP="00D646D5">
            <w:pPr>
              <w:pStyle w:val="Image"/>
            </w:pPr>
            <w:r>
              <w:t xml:space="preserve">    gen.workfunction();</w:t>
            </w:r>
          </w:p>
          <w:p w14:paraId="73A77213" w14:textId="77777777" w:rsidR="00D646D5" w:rsidRDefault="00D646D5" w:rsidP="00D646D5">
            <w:pPr>
              <w:pStyle w:val="Image"/>
            </w:pPr>
          </w:p>
          <w:p w14:paraId="79D03E15" w14:textId="77777777" w:rsidR="00D646D5" w:rsidRDefault="00D646D5" w:rsidP="00D646D5">
            <w:pPr>
              <w:pStyle w:val="Image"/>
            </w:pPr>
            <w:r>
              <w:t xml:space="preserve">  a=gen.getsal()+100;</w:t>
            </w:r>
          </w:p>
          <w:p w14:paraId="44EA9D25" w14:textId="77777777" w:rsidR="00D646D5" w:rsidRDefault="00D646D5" w:rsidP="00D646D5">
            <w:pPr>
              <w:pStyle w:val="Image"/>
            </w:pPr>
            <w:r>
              <w:t>cout&lt;&lt;"your bill for genereal physician is: "&lt;&lt;a&lt;&lt;endl;</w:t>
            </w:r>
          </w:p>
          <w:p w14:paraId="779B7578" w14:textId="77777777" w:rsidR="00D646D5" w:rsidRDefault="00D646D5" w:rsidP="00D646D5">
            <w:pPr>
              <w:pStyle w:val="Image"/>
            </w:pPr>
            <w:r>
              <w:t>cout&lt;&lt;"Enter your payment"&lt;&lt;endl;</w:t>
            </w:r>
          </w:p>
          <w:p w14:paraId="21F6856A" w14:textId="77777777" w:rsidR="00D646D5" w:rsidRDefault="00D646D5" w:rsidP="00D646D5">
            <w:pPr>
              <w:pStyle w:val="Image"/>
            </w:pPr>
            <w:r>
              <w:t>cin&gt;&gt;x;</w:t>
            </w:r>
          </w:p>
          <w:p w14:paraId="09690110" w14:textId="77777777" w:rsidR="00D646D5" w:rsidRDefault="00D646D5" w:rsidP="00D646D5">
            <w:pPr>
              <w:pStyle w:val="Image"/>
            </w:pPr>
            <w:r>
              <w:t>y=x-a;</w:t>
            </w:r>
          </w:p>
          <w:p w14:paraId="1C5A7637" w14:textId="77777777" w:rsidR="00D646D5" w:rsidRDefault="00D646D5" w:rsidP="00D646D5">
            <w:pPr>
              <w:pStyle w:val="Image"/>
            </w:pPr>
            <w:r>
              <w:t>cout&lt;&lt;"The amount returned is: "&lt;&lt;y&lt;&lt;endl;</w:t>
            </w:r>
          </w:p>
          <w:p w14:paraId="5575E6AF" w14:textId="77777777" w:rsidR="00D646D5" w:rsidRDefault="00D646D5" w:rsidP="00D646D5">
            <w:pPr>
              <w:pStyle w:val="Image"/>
            </w:pPr>
            <w:r>
              <w:t>fi.addinbudget(a);</w:t>
            </w:r>
          </w:p>
          <w:p w14:paraId="271FA516" w14:textId="77777777" w:rsidR="00D646D5" w:rsidRDefault="00D646D5" w:rsidP="00D646D5">
            <w:pPr>
              <w:pStyle w:val="Image"/>
            </w:pPr>
          </w:p>
          <w:p w14:paraId="040D0AD9" w14:textId="77777777" w:rsidR="00D646D5" w:rsidRDefault="00D646D5" w:rsidP="00D646D5">
            <w:pPr>
              <w:pStyle w:val="Image"/>
            </w:pPr>
          </w:p>
          <w:p w14:paraId="0365CFBF" w14:textId="77777777" w:rsidR="00D646D5" w:rsidRDefault="00D646D5" w:rsidP="00D646D5">
            <w:pPr>
              <w:pStyle w:val="Image"/>
            </w:pPr>
          </w:p>
          <w:p w14:paraId="73DF8C9A" w14:textId="77777777" w:rsidR="00D646D5" w:rsidRDefault="00D646D5" w:rsidP="00D646D5">
            <w:pPr>
              <w:pStyle w:val="Image"/>
            </w:pPr>
            <w:r>
              <w:t>cout&lt;&lt;"do you want to go to the shop? (y for yes)"&lt;&lt;endl;</w:t>
            </w:r>
          </w:p>
          <w:p w14:paraId="6221F551" w14:textId="77777777" w:rsidR="00D646D5" w:rsidRDefault="00D646D5" w:rsidP="00D646D5">
            <w:pPr>
              <w:pStyle w:val="Image"/>
            </w:pPr>
            <w:r>
              <w:t xml:space="preserve">  cin&gt;&gt;ch;</w:t>
            </w:r>
          </w:p>
          <w:p w14:paraId="4BCD0A8D" w14:textId="77777777" w:rsidR="00D646D5" w:rsidRDefault="00D646D5" w:rsidP="00D646D5">
            <w:pPr>
              <w:pStyle w:val="Image"/>
            </w:pPr>
            <w:r>
              <w:t xml:space="preserve">   </w:t>
            </w:r>
          </w:p>
          <w:p w14:paraId="141AB32B" w14:textId="77777777" w:rsidR="00D646D5" w:rsidRDefault="00D646D5" w:rsidP="00D646D5">
            <w:pPr>
              <w:pStyle w:val="Image"/>
            </w:pPr>
            <w:r>
              <w:t xml:space="preserve">   if(ch=='y'){</w:t>
            </w:r>
          </w:p>
          <w:p w14:paraId="5F583A55" w14:textId="77777777" w:rsidR="00D646D5" w:rsidRDefault="00D646D5" w:rsidP="00D646D5">
            <w:pPr>
              <w:pStyle w:val="Image"/>
            </w:pPr>
            <w:r>
              <w:t xml:space="preserve">      sh.workfunction();</w:t>
            </w:r>
          </w:p>
          <w:p w14:paraId="56C2B42E" w14:textId="77777777" w:rsidR="00D646D5" w:rsidRDefault="00D646D5" w:rsidP="00D646D5">
            <w:pPr>
              <w:pStyle w:val="Image"/>
            </w:pPr>
            <w:r>
              <w:t xml:space="preserve">   }</w:t>
            </w:r>
          </w:p>
          <w:p w14:paraId="068738BC" w14:textId="77777777" w:rsidR="00D646D5" w:rsidRDefault="00D646D5" w:rsidP="00D646D5">
            <w:pPr>
              <w:pStyle w:val="Image"/>
            </w:pPr>
          </w:p>
          <w:p w14:paraId="0C98269E" w14:textId="77777777" w:rsidR="00D646D5" w:rsidRDefault="00D646D5" w:rsidP="00D646D5">
            <w:pPr>
              <w:pStyle w:val="Image"/>
            </w:pPr>
            <w:r>
              <w:t>}</w:t>
            </w:r>
          </w:p>
          <w:p w14:paraId="440E3638" w14:textId="77777777" w:rsidR="00D646D5" w:rsidRDefault="00D646D5" w:rsidP="00D646D5">
            <w:pPr>
              <w:pStyle w:val="Image"/>
            </w:pPr>
          </w:p>
          <w:p w14:paraId="7042CC5F" w14:textId="77777777" w:rsidR="00D646D5" w:rsidRDefault="00D646D5" w:rsidP="00D646D5">
            <w:pPr>
              <w:pStyle w:val="Image"/>
            </w:pPr>
          </w:p>
          <w:p w14:paraId="4DA74409" w14:textId="77777777" w:rsidR="00D646D5" w:rsidRDefault="00D646D5" w:rsidP="00D646D5">
            <w:pPr>
              <w:pStyle w:val="Image"/>
            </w:pPr>
            <w:r>
              <w:t>}</w:t>
            </w:r>
          </w:p>
          <w:p w14:paraId="24E9D9EC" w14:textId="77777777" w:rsidR="00D646D5" w:rsidRDefault="00D646D5" w:rsidP="00D646D5">
            <w:pPr>
              <w:pStyle w:val="Image"/>
            </w:pPr>
            <w:r>
              <w:t>}</w:t>
            </w:r>
          </w:p>
          <w:p w14:paraId="3A5A059B" w14:textId="77777777" w:rsidR="00D646D5" w:rsidRDefault="00D646D5" w:rsidP="00D646D5">
            <w:pPr>
              <w:pStyle w:val="Image"/>
            </w:pPr>
          </w:p>
          <w:p w14:paraId="2A95E11A" w14:textId="77777777" w:rsidR="00D646D5" w:rsidRDefault="00D646D5" w:rsidP="00D646D5">
            <w:pPr>
              <w:pStyle w:val="Image"/>
            </w:pPr>
          </w:p>
          <w:p w14:paraId="52E97B76" w14:textId="77777777" w:rsidR="00D646D5" w:rsidRDefault="00D646D5" w:rsidP="00D646D5">
            <w:pPr>
              <w:pStyle w:val="Image"/>
            </w:pPr>
            <w:r>
              <w:t>else if(choicess==2)</w:t>
            </w:r>
          </w:p>
          <w:p w14:paraId="62322F9D" w14:textId="77777777" w:rsidR="00D646D5" w:rsidRDefault="00D646D5" w:rsidP="00D646D5">
            <w:pPr>
              <w:pStyle w:val="Image"/>
            </w:pPr>
            <w:r>
              <w:t>{</w:t>
            </w:r>
          </w:p>
          <w:p w14:paraId="3A597A65" w14:textId="77777777" w:rsidR="00D646D5" w:rsidRDefault="00D646D5" w:rsidP="00D646D5">
            <w:pPr>
              <w:pStyle w:val="Image"/>
            </w:pPr>
            <w:r>
              <w:t xml:space="preserve">   for( int i=0; i&lt;no_c; i++ ){</w:t>
            </w:r>
          </w:p>
          <w:p w14:paraId="15B93ECC" w14:textId="77777777" w:rsidR="00D646D5" w:rsidRDefault="00D646D5" w:rsidP="00D646D5">
            <w:pPr>
              <w:pStyle w:val="Image"/>
            </w:pPr>
            <w:r>
              <w:t xml:space="preserve">  cout&lt;&lt;"-------CUSTOMER#"&lt;&lt;i+1&lt;&lt;"----------"&lt;&lt;endl;</w:t>
            </w:r>
          </w:p>
          <w:p w14:paraId="7EAAE43C" w14:textId="77777777" w:rsidR="00D646D5" w:rsidRDefault="00D646D5" w:rsidP="00D646D5">
            <w:pPr>
              <w:pStyle w:val="Image"/>
            </w:pPr>
            <w:r>
              <w:t xml:space="preserve">    p.working();</w:t>
            </w:r>
          </w:p>
          <w:p w14:paraId="7D02C09D" w14:textId="77777777" w:rsidR="00D646D5" w:rsidRDefault="00D646D5" w:rsidP="00D646D5">
            <w:pPr>
              <w:pStyle w:val="Image"/>
            </w:pPr>
            <w:r>
              <w:t xml:space="preserve"> custo[i].input_hospital();</w:t>
            </w:r>
          </w:p>
          <w:p w14:paraId="6DA439BF" w14:textId="77777777" w:rsidR="00D646D5" w:rsidRDefault="00D646D5" w:rsidP="00D646D5">
            <w:pPr>
              <w:pStyle w:val="Image"/>
            </w:pPr>
            <w:r>
              <w:t xml:space="preserve">  rec[0].filing(custo[i]);</w:t>
            </w:r>
          </w:p>
          <w:p w14:paraId="5048582F" w14:textId="77777777" w:rsidR="00D646D5" w:rsidRDefault="00D646D5" w:rsidP="00D646D5">
            <w:pPr>
              <w:pStyle w:val="Image"/>
            </w:pPr>
          </w:p>
          <w:p w14:paraId="026BF066" w14:textId="77777777" w:rsidR="00D646D5" w:rsidRDefault="00D646D5" w:rsidP="00D646D5">
            <w:pPr>
              <w:pStyle w:val="Image"/>
            </w:pPr>
            <w:r>
              <w:t>cout&lt;&lt;"What type of docter do you want? (e for ENT, s for surgeon and g for general physician) "&lt;&lt;endl;</w:t>
            </w:r>
          </w:p>
          <w:p w14:paraId="01F22D0F" w14:textId="77777777" w:rsidR="00D646D5" w:rsidRDefault="00D646D5" w:rsidP="00D646D5">
            <w:pPr>
              <w:pStyle w:val="Image"/>
            </w:pPr>
            <w:r>
              <w:t>cin&gt;&gt;c;</w:t>
            </w:r>
          </w:p>
          <w:p w14:paraId="42B74E2D" w14:textId="77777777" w:rsidR="00D646D5" w:rsidRDefault="00D646D5" w:rsidP="00D646D5">
            <w:pPr>
              <w:pStyle w:val="Image"/>
            </w:pPr>
          </w:p>
          <w:p w14:paraId="0D3EE7E4" w14:textId="77777777" w:rsidR="00D646D5" w:rsidRDefault="00D646D5" w:rsidP="00D646D5">
            <w:pPr>
              <w:pStyle w:val="Image"/>
            </w:pPr>
            <w:r>
              <w:t>if(c=='e'){</w:t>
            </w:r>
          </w:p>
          <w:p w14:paraId="4152D5F8" w14:textId="77777777" w:rsidR="00D646D5" w:rsidRDefault="00D646D5" w:rsidP="00D646D5">
            <w:pPr>
              <w:pStyle w:val="Image"/>
            </w:pPr>
          </w:p>
          <w:p w14:paraId="21E75127" w14:textId="77777777" w:rsidR="00D646D5" w:rsidRDefault="00D646D5" w:rsidP="00D646D5">
            <w:pPr>
              <w:pStyle w:val="Image"/>
            </w:pPr>
            <w:r>
              <w:t>ent.workfunction();</w:t>
            </w:r>
          </w:p>
          <w:p w14:paraId="422118A3" w14:textId="77777777" w:rsidR="00D646D5" w:rsidRDefault="00D646D5" w:rsidP="00D646D5">
            <w:pPr>
              <w:pStyle w:val="Image"/>
            </w:pPr>
            <w:r>
              <w:t xml:space="preserve">  a=ent.getsal()+100;</w:t>
            </w:r>
          </w:p>
          <w:p w14:paraId="0ABB0C65" w14:textId="77777777" w:rsidR="00D646D5" w:rsidRDefault="00D646D5" w:rsidP="00D646D5">
            <w:pPr>
              <w:pStyle w:val="Image"/>
            </w:pPr>
            <w:r>
              <w:t>cout&lt;&lt;"your bill for ENT is: "&lt;&lt;a&lt;&lt;endl;</w:t>
            </w:r>
          </w:p>
          <w:p w14:paraId="44D736BD" w14:textId="77777777" w:rsidR="00D646D5" w:rsidRDefault="00D646D5" w:rsidP="00D646D5">
            <w:pPr>
              <w:pStyle w:val="Image"/>
            </w:pPr>
            <w:r>
              <w:t>cout&lt;&lt;"Enter your payment"&lt;&lt;endl;</w:t>
            </w:r>
          </w:p>
          <w:p w14:paraId="0F5BC568" w14:textId="77777777" w:rsidR="00D646D5" w:rsidRDefault="00D646D5" w:rsidP="00D646D5">
            <w:pPr>
              <w:pStyle w:val="Image"/>
            </w:pPr>
            <w:r>
              <w:t>cin&gt;&gt;x;</w:t>
            </w:r>
          </w:p>
          <w:p w14:paraId="4EB0EAF7" w14:textId="77777777" w:rsidR="00D646D5" w:rsidRDefault="00D646D5" w:rsidP="00D646D5">
            <w:pPr>
              <w:pStyle w:val="Image"/>
            </w:pPr>
            <w:r>
              <w:t>y=x-a;</w:t>
            </w:r>
          </w:p>
          <w:p w14:paraId="7432EACE" w14:textId="77777777" w:rsidR="00D646D5" w:rsidRDefault="00D646D5" w:rsidP="00D646D5">
            <w:pPr>
              <w:pStyle w:val="Image"/>
            </w:pPr>
            <w:r>
              <w:t>cout&lt;&lt;"The amount returned is: "&lt;&lt;y&lt;&lt;endl;</w:t>
            </w:r>
          </w:p>
          <w:p w14:paraId="6066E24F" w14:textId="77777777" w:rsidR="00D646D5" w:rsidRDefault="00D646D5" w:rsidP="00D646D5">
            <w:pPr>
              <w:pStyle w:val="Image"/>
            </w:pPr>
            <w:r>
              <w:t>fi.addinbudget(a);</w:t>
            </w:r>
          </w:p>
          <w:p w14:paraId="6604EC1B" w14:textId="77777777" w:rsidR="00D646D5" w:rsidRDefault="00D646D5" w:rsidP="00D646D5">
            <w:pPr>
              <w:pStyle w:val="Image"/>
            </w:pPr>
          </w:p>
          <w:p w14:paraId="65E2A7DD" w14:textId="77777777" w:rsidR="00D646D5" w:rsidRDefault="00D646D5" w:rsidP="00D646D5">
            <w:pPr>
              <w:pStyle w:val="Image"/>
            </w:pPr>
            <w:r>
              <w:t>}</w:t>
            </w:r>
          </w:p>
          <w:p w14:paraId="434EC43E" w14:textId="77777777" w:rsidR="00D646D5" w:rsidRDefault="00D646D5" w:rsidP="00D646D5">
            <w:pPr>
              <w:pStyle w:val="Image"/>
            </w:pPr>
            <w:r>
              <w:t>else if(c=='s'){</w:t>
            </w:r>
          </w:p>
          <w:p w14:paraId="3FCB5B23" w14:textId="77777777" w:rsidR="00D646D5" w:rsidRDefault="00D646D5" w:rsidP="00D646D5">
            <w:pPr>
              <w:pStyle w:val="Image"/>
            </w:pPr>
            <w:r>
              <w:t xml:space="preserve">    int typ;</w:t>
            </w:r>
          </w:p>
          <w:p w14:paraId="777414AB" w14:textId="77777777" w:rsidR="00D646D5" w:rsidRDefault="00D646D5" w:rsidP="00D646D5">
            <w:pPr>
              <w:pStyle w:val="Image"/>
            </w:pPr>
            <w:r>
              <w:t xml:space="preserve">     //----ROOM BOOK-------</w:t>
            </w:r>
          </w:p>
          <w:p w14:paraId="3B49E4D9" w14:textId="77777777" w:rsidR="00D646D5" w:rsidRDefault="00D646D5" w:rsidP="00D646D5">
            <w:pPr>
              <w:pStyle w:val="Image"/>
            </w:pPr>
            <w:r>
              <w:t xml:space="preserve">    sur.workfunction();</w:t>
            </w:r>
          </w:p>
          <w:p w14:paraId="1CDD3512" w14:textId="77777777" w:rsidR="00D646D5" w:rsidRDefault="00D646D5" w:rsidP="00D646D5">
            <w:pPr>
              <w:pStyle w:val="Image"/>
            </w:pPr>
            <w:r>
              <w:t xml:space="preserve">cout&lt;&lt;"what type of room?"&lt;&lt;endl; </w:t>
            </w:r>
          </w:p>
          <w:p w14:paraId="6D49BE04" w14:textId="77777777" w:rsidR="00D646D5" w:rsidRDefault="00D646D5" w:rsidP="00D646D5">
            <w:pPr>
              <w:pStyle w:val="Image"/>
            </w:pPr>
            <w:r>
              <w:t xml:space="preserve">       for(int i=0; i&lt;no_r; i++){</w:t>
            </w:r>
          </w:p>
          <w:p w14:paraId="410B8E6C" w14:textId="77777777" w:rsidR="00D646D5" w:rsidRDefault="00D646D5" w:rsidP="00D646D5">
            <w:pPr>
              <w:pStyle w:val="Image"/>
            </w:pPr>
            <w:r>
              <w:t xml:space="preserve">        cout&lt;&lt;i+1 &lt;&lt; " " &lt;&lt; r[i].get_typofroom()&lt;&lt;endl; </w:t>
            </w:r>
          </w:p>
          <w:p w14:paraId="73639F85" w14:textId="77777777" w:rsidR="00D646D5" w:rsidRDefault="00D646D5" w:rsidP="00D646D5">
            <w:pPr>
              <w:pStyle w:val="Image"/>
            </w:pPr>
            <w:r>
              <w:t xml:space="preserve">       } // room booking will be opt depending on type of disease </w:t>
            </w:r>
          </w:p>
          <w:p w14:paraId="4FEBACCC" w14:textId="77777777" w:rsidR="00D646D5" w:rsidRDefault="00D646D5" w:rsidP="00D646D5">
            <w:pPr>
              <w:pStyle w:val="Image"/>
            </w:pPr>
            <w:r>
              <w:t>cin&gt;&gt;typ; //== execuitibve</w:t>
            </w:r>
          </w:p>
          <w:p w14:paraId="1F50F523" w14:textId="77777777" w:rsidR="00D646D5" w:rsidRDefault="00D646D5" w:rsidP="00D646D5">
            <w:pPr>
              <w:pStyle w:val="Image"/>
            </w:pPr>
            <w:r>
              <w:t xml:space="preserve">         typ=typ-1;</w:t>
            </w:r>
          </w:p>
          <w:p w14:paraId="7FD9102F" w14:textId="77777777" w:rsidR="00D646D5" w:rsidRDefault="00D646D5" w:rsidP="00D646D5">
            <w:pPr>
              <w:pStyle w:val="Image"/>
            </w:pPr>
          </w:p>
          <w:p w14:paraId="454EDE6C" w14:textId="77777777" w:rsidR="00D646D5" w:rsidRDefault="00D646D5" w:rsidP="00D646D5">
            <w:pPr>
              <w:pStyle w:val="Image"/>
            </w:pPr>
            <w:r>
              <w:t xml:space="preserve">        r[typ].set_booking(true);</w:t>
            </w:r>
          </w:p>
          <w:p w14:paraId="7DB7BF1B" w14:textId="77777777" w:rsidR="00D646D5" w:rsidRDefault="00D646D5" w:rsidP="00D646D5">
            <w:pPr>
              <w:pStyle w:val="Image"/>
            </w:pPr>
            <w:r>
              <w:t xml:space="preserve">             cout&lt;&lt;"how many days? "&lt;&lt;endl;</w:t>
            </w:r>
          </w:p>
          <w:p w14:paraId="0D2B61E7" w14:textId="77777777" w:rsidR="00D646D5" w:rsidRDefault="00D646D5" w:rsidP="00D646D5">
            <w:pPr>
              <w:pStyle w:val="Image"/>
            </w:pPr>
            <w:r>
              <w:t xml:space="preserve">             cin&gt;&gt;no_of_days;</w:t>
            </w:r>
          </w:p>
          <w:p w14:paraId="54578E65" w14:textId="77777777" w:rsidR="00D646D5" w:rsidRDefault="00D646D5" w:rsidP="00D646D5">
            <w:pPr>
              <w:pStyle w:val="Image"/>
            </w:pPr>
            <w:r>
              <w:t xml:space="preserve">             bill=no_of_days*r[typ].get_price();</w:t>
            </w:r>
          </w:p>
          <w:p w14:paraId="3DFE8A5D" w14:textId="77777777" w:rsidR="00D646D5" w:rsidRDefault="00D646D5" w:rsidP="00D646D5">
            <w:pPr>
              <w:pStyle w:val="Image"/>
            </w:pPr>
            <w:r>
              <w:t xml:space="preserve">    </w:t>
            </w:r>
          </w:p>
          <w:p w14:paraId="690EEB2C" w14:textId="77777777" w:rsidR="00D646D5" w:rsidRDefault="00D646D5" w:rsidP="00D646D5">
            <w:pPr>
              <w:pStyle w:val="Image"/>
            </w:pPr>
            <w:r>
              <w:t>//----------send bill to finance-----//</w:t>
            </w:r>
          </w:p>
          <w:p w14:paraId="7C60EB92" w14:textId="77777777" w:rsidR="00D646D5" w:rsidRDefault="00D646D5" w:rsidP="00D646D5">
            <w:pPr>
              <w:pStyle w:val="Image"/>
            </w:pPr>
            <w:r>
              <w:t>fi.setbudget(bill);</w:t>
            </w:r>
          </w:p>
          <w:p w14:paraId="2D3A3228" w14:textId="77777777" w:rsidR="00D646D5" w:rsidRDefault="00D646D5" w:rsidP="00D646D5">
            <w:pPr>
              <w:pStyle w:val="Image"/>
            </w:pPr>
          </w:p>
          <w:p w14:paraId="2CA2F496" w14:textId="77777777" w:rsidR="00D646D5" w:rsidRDefault="00D646D5" w:rsidP="00D646D5">
            <w:pPr>
              <w:pStyle w:val="Image"/>
            </w:pPr>
          </w:p>
          <w:p w14:paraId="028DDFFC" w14:textId="77777777" w:rsidR="00D646D5" w:rsidRDefault="00D646D5" w:rsidP="00D646D5">
            <w:pPr>
              <w:pStyle w:val="Image"/>
            </w:pPr>
            <w:r>
              <w:t>int d=1;</w:t>
            </w:r>
          </w:p>
          <w:p w14:paraId="17D67096" w14:textId="77777777" w:rsidR="00D646D5" w:rsidRDefault="00D646D5" w:rsidP="00D646D5">
            <w:pPr>
              <w:pStyle w:val="Image"/>
            </w:pPr>
            <w:r>
              <w:t>while(d){</w:t>
            </w:r>
          </w:p>
          <w:p w14:paraId="18A9DA27" w14:textId="77777777" w:rsidR="00D646D5" w:rsidRDefault="00D646D5" w:rsidP="00D646D5">
            <w:pPr>
              <w:pStyle w:val="Image"/>
            </w:pPr>
            <w:r>
              <w:t>cout&lt;&lt;"Do you want to avail these services? "&lt;&lt;endl;</w:t>
            </w:r>
          </w:p>
          <w:p w14:paraId="4722C25D" w14:textId="77777777" w:rsidR="00D646D5" w:rsidRDefault="00D646D5" w:rsidP="00D646D5">
            <w:pPr>
              <w:pStyle w:val="Image"/>
            </w:pPr>
            <w:r>
              <w:t>cout&lt;&lt;"1. chef, 2. cleaner, 3.leave)"&lt;&lt;endl;</w:t>
            </w:r>
          </w:p>
          <w:p w14:paraId="1B874C78" w14:textId="77777777" w:rsidR="00D646D5" w:rsidRDefault="00D646D5" w:rsidP="00D646D5">
            <w:pPr>
              <w:pStyle w:val="Image"/>
            </w:pPr>
            <w:r>
              <w:t>cin&gt;&gt;b;</w:t>
            </w:r>
          </w:p>
          <w:p w14:paraId="308D538A" w14:textId="77777777" w:rsidR="00D646D5" w:rsidRDefault="00D646D5" w:rsidP="00D646D5">
            <w:pPr>
              <w:pStyle w:val="Image"/>
            </w:pPr>
          </w:p>
          <w:p w14:paraId="38CA9499" w14:textId="77777777" w:rsidR="00D646D5" w:rsidRDefault="00D646D5" w:rsidP="00D646D5">
            <w:pPr>
              <w:pStyle w:val="Image"/>
            </w:pPr>
            <w:r>
              <w:t>if(b==1){</w:t>
            </w:r>
          </w:p>
          <w:p w14:paraId="4EB385A7" w14:textId="77777777" w:rsidR="00D646D5" w:rsidRDefault="00D646D5" w:rsidP="00D646D5">
            <w:pPr>
              <w:pStyle w:val="Image"/>
            </w:pPr>
            <w:r>
              <w:t>che.workfunction();</w:t>
            </w:r>
          </w:p>
          <w:p w14:paraId="581B29DD" w14:textId="77777777" w:rsidR="00D646D5" w:rsidRDefault="00D646D5" w:rsidP="00D646D5">
            <w:pPr>
              <w:pStyle w:val="Image"/>
            </w:pPr>
            <w:r>
              <w:t>}</w:t>
            </w:r>
          </w:p>
          <w:p w14:paraId="2521E717" w14:textId="77777777" w:rsidR="00D646D5" w:rsidRDefault="00D646D5" w:rsidP="00D646D5">
            <w:pPr>
              <w:pStyle w:val="Image"/>
            </w:pPr>
            <w:r>
              <w:lastRenderedPageBreak/>
              <w:t>else if(b==2){</w:t>
            </w:r>
          </w:p>
          <w:p w14:paraId="20AB3519" w14:textId="77777777" w:rsidR="00D646D5" w:rsidRDefault="00D646D5" w:rsidP="00D646D5">
            <w:pPr>
              <w:pStyle w:val="Image"/>
            </w:pPr>
            <w:r>
              <w:t xml:space="preserve">    cl.customercall();</w:t>
            </w:r>
          </w:p>
          <w:p w14:paraId="6320CE75" w14:textId="77777777" w:rsidR="00D646D5" w:rsidRDefault="00D646D5" w:rsidP="00D646D5">
            <w:pPr>
              <w:pStyle w:val="Image"/>
            </w:pPr>
            <w:r>
              <w:t>//call work funct thru recept</w:t>
            </w:r>
          </w:p>
          <w:p w14:paraId="7C9D3831" w14:textId="77777777" w:rsidR="00D646D5" w:rsidRDefault="00D646D5" w:rsidP="00D646D5">
            <w:pPr>
              <w:pStyle w:val="Image"/>
            </w:pPr>
            <w:r>
              <w:t>}</w:t>
            </w:r>
          </w:p>
          <w:p w14:paraId="368199E6" w14:textId="77777777" w:rsidR="00D646D5" w:rsidRDefault="00D646D5" w:rsidP="00D646D5">
            <w:pPr>
              <w:pStyle w:val="Image"/>
            </w:pPr>
            <w:r>
              <w:t>else if(b==3){</w:t>
            </w:r>
          </w:p>
          <w:p w14:paraId="24F9EE30" w14:textId="77777777" w:rsidR="00D646D5" w:rsidRDefault="00D646D5" w:rsidP="00D646D5">
            <w:pPr>
              <w:pStyle w:val="Image"/>
            </w:pPr>
            <w:r>
              <w:t xml:space="preserve">    d=0;</w:t>
            </w:r>
          </w:p>
          <w:p w14:paraId="233374EA" w14:textId="77777777" w:rsidR="00D646D5" w:rsidRDefault="00D646D5" w:rsidP="00D646D5">
            <w:pPr>
              <w:pStyle w:val="Image"/>
            </w:pPr>
            <w:r>
              <w:t xml:space="preserve">    break;</w:t>
            </w:r>
          </w:p>
          <w:p w14:paraId="081907CF" w14:textId="77777777" w:rsidR="00D646D5" w:rsidRDefault="00D646D5" w:rsidP="00D646D5">
            <w:pPr>
              <w:pStyle w:val="Image"/>
            </w:pPr>
            <w:r>
              <w:t>}</w:t>
            </w:r>
          </w:p>
          <w:p w14:paraId="434D38A9" w14:textId="77777777" w:rsidR="00D646D5" w:rsidRDefault="00D646D5" w:rsidP="00D646D5">
            <w:pPr>
              <w:pStyle w:val="Image"/>
            </w:pPr>
            <w:r>
              <w:t>}</w:t>
            </w:r>
          </w:p>
          <w:p w14:paraId="04838889" w14:textId="77777777" w:rsidR="00D646D5" w:rsidRDefault="00D646D5" w:rsidP="00D646D5">
            <w:pPr>
              <w:pStyle w:val="Image"/>
            </w:pPr>
          </w:p>
          <w:p w14:paraId="45199AC7" w14:textId="77777777" w:rsidR="00D646D5" w:rsidRDefault="00D646D5" w:rsidP="00D646D5">
            <w:pPr>
              <w:pStyle w:val="Image"/>
            </w:pPr>
          </w:p>
          <w:p w14:paraId="0253A82D" w14:textId="77777777" w:rsidR="00D646D5" w:rsidRDefault="00D646D5" w:rsidP="00D646D5">
            <w:pPr>
              <w:pStyle w:val="Image"/>
            </w:pPr>
            <w:r>
              <w:t>a=sur.getsal()+100;</w:t>
            </w:r>
          </w:p>
          <w:p w14:paraId="5E677EB1" w14:textId="77777777" w:rsidR="00D646D5" w:rsidRDefault="00D646D5" w:rsidP="00D646D5">
            <w:pPr>
              <w:pStyle w:val="Image"/>
            </w:pPr>
            <w:r>
              <w:t>cout&lt;&lt;"your bill for surgeon is: "&lt;&lt;a&lt;&lt;endl;</w:t>
            </w:r>
          </w:p>
          <w:p w14:paraId="43743CEC" w14:textId="77777777" w:rsidR="00D646D5" w:rsidRDefault="00D646D5" w:rsidP="00D646D5">
            <w:pPr>
              <w:pStyle w:val="Image"/>
            </w:pPr>
            <w:r>
              <w:t>cout&lt;&lt;"Enter your payment"&lt;&lt;endl;</w:t>
            </w:r>
          </w:p>
          <w:p w14:paraId="5D51F470" w14:textId="77777777" w:rsidR="00D646D5" w:rsidRDefault="00D646D5" w:rsidP="00D646D5">
            <w:pPr>
              <w:pStyle w:val="Image"/>
            </w:pPr>
            <w:r>
              <w:t>cin&gt;&gt;x;</w:t>
            </w:r>
          </w:p>
          <w:p w14:paraId="2C1B4A33" w14:textId="77777777" w:rsidR="00D646D5" w:rsidRDefault="00D646D5" w:rsidP="00D646D5">
            <w:pPr>
              <w:pStyle w:val="Image"/>
            </w:pPr>
            <w:r>
              <w:t>y=x-a;</w:t>
            </w:r>
          </w:p>
          <w:p w14:paraId="2DFA5461" w14:textId="77777777" w:rsidR="00D646D5" w:rsidRDefault="00D646D5" w:rsidP="00D646D5">
            <w:pPr>
              <w:pStyle w:val="Image"/>
            </w:pPr>
            <w:r>
              <w:t>cout&lt;&lt;"The amount returned is: "&lt;&lt;y&lt;&lt;endl;</w:t>
            </w:r>
          </w:p>
          <w:p w14:paraId="7783DC82" w14:textId="77777777" w:rsidR="00D646D5" w:rsidRDefault="00D646D5" w:rsidP="00D646D5">
            <w:pPr>
              <w:pStyle w:val="Image"/>
            </w:pPr>
            <w:r>
              <w:t>fi.addinbudget(a);</w:t>
            </w:r>
          </w:p>
          <w:p w14:paraId="18AF6E2D" w14:textId="77777777" w:rsidR="00D646D5" w:rsidRDefault="00D646D5" w:rsidP="00D646D5">
            <w:pPr>
              <w:pStyle w:val="Image"/>
            </w:pPr>
          </w:p>
          <w:p w14:paraId="1D226D12" w14:textId="77777777" w:rsidR="00D646D5" w:rsidRDefault="00D646D5" w:rsidP="00D646D5">
            <w:pPr>
              <w:pStyle w:val="Image"/>
            </w:pPr>
          </w:p>
          <w:p w14:paraId="4CBF1245" w14:textId="77777777" w:rsidR="00D646D5" w:rsidRDefault="00D646D5" w:rsidP="00D646D5">
            <w:pPr>
              <w:pStyle w:val="Image"/>
            </w:pPr>
            <w:r>
              <w:t>checkout();</w:t>
            </w:r>
          </w:p>
          <w:p w14:paraId="592CCCE3" w14:textId="77777777" w:rsidR="00D646D5" w:rsidRDefault="00D646D5" w:rsidP="00D646D5">
            <w:pPr>
              <w:pStyle w:val="Image"/>
            </w:pPr>
            <w:r>
              <w:t>cl.workfunction();</w:t>
            </w:r>
          </w:p>
          <w:p w14:paraId="26BD08EB" w14:textId="77777777" w:rsidR="00D646D5" w:rsidRDefault="00D646D5" w:rsidP="00D646D5">
            <w:pPr>
              <w:pStyle w:val="Image"/>
            </w:pPr>
            <w:r>
              <w:t>}</w:t>
            </w:r>
          </w:p>
          <w:p w14:paraId="3D0BDACA" w14:textId="77777777" w:rsidR="00D646D5" w:rsidRDefault="00D646D5" w:rsidP="00D646D5">
            <w:pPr>
              <w:pStyle w:val="Image"/>
            </w:pPr>
          </w:p>
          <w:p w14:paraId="0AD552CD" w14:textId="77777777" w:rsidR="00D646D5" w:rsidRDefault="00D646D5" w:rsidP="00D646D5">
            <w:pPr>
              <w:pStyle w:val="Image"/>
            </w:pPr>
            <w:r>
              <w:t>else if(c=='g'){</w:t>
            </w:r>
          </w:p>
          <w:p w14:paraId="34D626AA" w14:textId="77777777" w:rsidR="00D646D5" w:rsidRDefault="00D646D5" w:rsidP="00D646D5">
            <w:pPr>
              <w:pStyle w:val="Image"/>
            </w:pPr>
          </w:p>
          <w:p w14:paraId="16961756" w14:textId="77777777" w:rsidR="00D646D5" w:rsidRDefault="00D646D5" w:rsidP="00D646D5">
            <w:pPr>
              <w:pStyle w:val="Image"/>
            </w:pPr>
            <w:r>
              <w:t xml:space="preserve">    </w:t>
            </w:r>
          </w:p>
          <w:p w14:paraId="1709EDF9" w14:textId="77777777" w:rsidR="00D646D5" w:rsidRDefault="00D646D5" w:rsidP="00D646D5">
            <w:pPr>
              <w:pStyle w:val="Image"/>
            </w:pPr>
            <w:r>
              <w:t xml:space="preserve">    gen.workfunction();</w:t>
            </w:r>
          </w:p>
          <w:p w14:paraId="72FB37FB" w14:textId="77777777" w:rsidR="00D646D5" w:rsidRDefault="00D646D5" w:rsidP="00D646D5">
            <w:pPr>
              <w:pStyle w:val="Image"/>
            </w:pPr>
          </w:p>
          <w:p w14:paraId="2A9F7FD0" w14:textId="77777777" w:rsidR="00D646D5" w:rsidRDefault="00D646D5" w:rsidP="00D646D5">
            <w:pPr>
              <w:pStyle w:val="Image"/>
            </w:pPr>
            <w:r>
              <w:t xml:space="preserve">    a=gen.getsal()+100;</w:t>
            </w:r>
          </w:p>
          <w:p w14:paraId="43F70A21" w14:textId="77777777" w:rsidR="00D646D5" w:rsidRDefault="00D646D5" w:rsidP="00D646D5">
            <w:pPr>
              <w:pStyle w:val="Image"/>
            </w:pPr>
            <w:r>
              <w:t>cout&lt;&lt;"your bill for genereal physician is: "&lt;&lt;a&lt;&lt;endl;</w:t>
            </w:r>
          </w:p>
          <w:p w14:paraId="774C7D56" w14:textId="77777777" w:rsidR="00D646D5" w:rsidRDefault="00D646D5" w:rsidP="00D646D5">
            <w:pPr>
              <w:pStyle w:val="Image"/>
            </w:pPr>
            <w:r>
              <w:t>cout&lt;&lt;"Enter your payment"&lt;&lt;endl;</w:t>
            </w:r>
          </w:p>
          <w:p w14:paraId="4C7134EB" w14:textId="77777777" w:rsidR="00D646D5" w:rsidRDefault="00D646D5" w:rsidP="00D646D5">
            <w:pPr>
              <w:pStyle w:val="Image"/>
            </w:pPr>
            <w:r>
              <w:t>cin&gt;&gt;x;</w:t>
            </w:r>
          </w:p>
          <w:p w14:paraId="2E07EBC5" w14:textId="77777777" w:rsidR="00D646D5" w:rsidRDefault="00D646D5" w:rsidP="00D646D5">
            <w:pPr>
              <w:pStyle w:val="Image"/>
            </w:pPr>
            <w:r>
              <w:t>y=x-a;</w:t>
            </w:r>
          </w:p>
          <w:p w14:paraId="00ECBA97" w14:textId="77777777" w:rsidR="00D646D5" w:rsidRDefault="00D646D5" w:rsidP="00D646D5">
            <w:pPr>
              <w:pStyle w:val="Image"/>
            </w:pPr>
            <w:r>
              <w:t>cout&lt;&lt;"The amount returned is: "&lt;&lt;y&lt;&lt;endl;</w:t>
            </w:r>
          </w:p>
          <w:p w14:paraId="14BED40D" w14:textId="77777777" w:rsidR="00D646D5" w:rsidRDefault="00D646D5" w:rsidP="00D646D5">
            <w:pPr>
              <w:pStyle w:val="Image"/>
            </w:pPr>
            <w:r>
              <w:t>fi.addinbudget(a);</w:t>
            </w:r>
          </w:p>
          <w:p w14:paraId="77D9BC1B" w14:textId="77777777" w:rsidR="00D646D5" w:rsidRDefault="00D646D5" w:rsidP="00D646D5">
            <w:pPr>
              <w:pStyle w:val="Image"/>
            </w:pPr>
          </w:p>
          <w:p w14:paraId="771244CA" w14:textId="77777777" w:rsidR="00D646D5" w:rsidRDefault="00D646D5" w:rsidP="00D646D5">
            <w:pPr>
              <w:pStyle w:val="Image"/>
            </w:pPr>
          </w:p>
          <w:p w14:paraId="12E5EE0D" w14:textId="77777777" w:rsidR="00D646D5" w:rsidRDefault="00D646D5" w:rsidP="00D646D5">
            <w:pPr>
              <w:pStyle w:val="Image"/>
            </w:pPr>
            <w:r>
              <w:t>cout&lt;&lt;"do you want to go to the shop? (y for yes)"&lt;&lt;endl;</w:t>
            </w:r>
          </w:p>
          <w:p w14:paraId="19EA1528" w14:textId="77777777" w:rsidR="00D646D5" w:rsidRDefault="00D646D5" w:rsidP="00D646D5">
            <w:pPr>
              <w:pStyle w:val="Image"/>
            </w:pPr>
            <w:r>
              <w:t xml:space="preserve">  cin&gt;&gt;ch;</w:t>
            </w:r>
          </w:p>
          <w:p w14:paraId="443A6E5B" w14:textId="77777777" w:rsidR="00D646D5" w:rsidRDefault="00D646D5" w:rsidP="00D646D5">
            <w:pPr>
              <w:pStyle w:val="Image"/>
            </w:pPr>
            <w:r>
              <w:t xml:space="preserve">   </w:t>
            </w:r>
          </w:p>
          <w:p w14:paraId="10A87633" w14:textId="77777777" w:rsidR="00D646D5" w:rsidRDefault="00D646D5" w:rsidP="00D646D5">
            <w:pPr>
              <w:pStyle w:val="Image"/>
            </w:pPr>
            <w:r>
              <w:t xml:space="preserve">   if(ch=='y'){</w:t>
            </w:r>
          </w:p>
          <w:p w14:paraId="29CB2D8A" w14:textId="77777777" w:rsidR="00D646D5" w:rsidRDefault="00D646D5" w:rsidP="00D646D5">
            <w:pPr>
              <w:pStyle w:val="Image"/>
            </w:pPr>
            <w:r>
              <w:t xml:space="preserve">      sh.workfunction();</w:t>
            </w:r>
          </w:p>
          <w:p w14:paraId="729EC4A5" w14:textId="77777777" w:rsidR="00D646D5" w:rsidRDefault="00D646D5" w:rsidP="00D646D5">
            <w:pPr>
              <w:pStyle w:val="Image"/>
            </w:pPr>
            <w:r>
              <w:t xml:space="preserve">   }</w:t>
            </w:r>
          </w:p>
          <w:p w14:paraId="4FEAF303" w14:textId="77777777" w:rsidR="00D646D5" w:rsidRDefault="00D646D5" w:rsidP="00D646D5">
            <w:pPr>
              <w:pStyle w:val="Image"/>
            </w:pPr>
            <w:r>
              <w:t xml:space="preserve"> </w:t>
            </w:r>
          </w:p>
          <w:p w14:paraId="0379AAB6" w14:textId="77777777" w:rsidR="00D646D5" w:rsidRDefault="00D646D5" w:rsidP="00D646D5">
            <w:pPr>
              <w:pStyle w:val="Image"/>
            </w:pPr>
          </w:p>
          <w:p w14:paraId="6D96BBD1" w14:textId="77777777" w:rsidR="00D646D5" w:rsidRDefault="00D646D5" w:rsidP="00D646D5">
            <w:pPr>
              <w:pStyle w:val="Image"/>
            </w:pPr>
            <w:r>
              <w:t>}</w:t>
            </w:r>
          </w:p>
          <w:p w14:paraId="4AB02781" w14:textId="77777777" w:rsidR="00D646D5" w:rsidRDefault="00D646D5" w:rsidP="00D646D5">
            <w:pPr>
              <w:pStyle w:val="Image"/>
            </w:pPr>
            <w:r>
              <w:t>}</w:t>
            </w:r>
          </w:p>
          <w:p w14:paraId="62E84CF6" w14:textId="77777777" w:rsidR="00D646D5" w:rsidRDefault="00D646D5" w:rsidP="00D646D5">
            <w:pPr>
              <w:pStyle w:val="Image"/>
            </w:pPr>
            <w:r>
              <w:t>}</w:t>
            </w:r>
          </w:p>
          <w:p w14:paraId="04DD760D" w14:textId="77777777" w:rsidR="00D646D5" w:rsidRDefault="00D646D5" w:rsidP="00D646D5">
            <w:pPr>
              <w:pStyle w:val="Image"/>
            </w:pPr>
            <w:r>
              <w:t>else if(choicess==3){</w:t>
            </w:r>
          </w:p>
          <w:p w14:paraId="3F068DCA" w14:textId="77777777" w:rsidR="00D646D5" w:rsidRDefault="00D646D5" w:rsidP="00D646D5">
            <w:pPr>
              <w:pStyle w:val="Image"/>
            </w:pPr>
            <w:r>
              <w:t xml:space="preserve">   for( int i=0; i&lt;no_c; i++ ){</w:t>
            </w:r>
          </w:p>
          <w:p w14:paraId="797A59A4" w14:textId="77777777" w:rsidR="00D646D5" w:rsidRDefault="00D646D5" w:rsidP="00D646D5">
            <w:pPr>
              <w:pStyle w:val="Image"/>
            </w:pPr>
            <w:r>
              <w:t xml:space="preserve"> custo[i].input_hospital();</w:t>
            </w:r>
          </w:p>
          <w:p w14:paraId="65CDF1EB" w14:textId="77777777" w:rsidR="00D646D5" w:rsidRDefault="00D646D5" w:rsidP="00D646D5">
            <w:pPr>
              <w:pStyle w:val="Image"/>
            </w:pPr>
            <w:r>
              <w:t xml:space="preserve">  rec[0].filing(custo[i]);</w:t>
            </w:r>
          </w:p>
          <w:p w14:paraId="28C6C2A1" w14:textId="77777777" w:rsidR="00D646D5" w:rsidRDefault="00D646D5" w:rsidP="00D646D5">
            <w:pPr>
              <w:pStyle w:val="Image"/>
            </w:pPr>
          </w:p>
          <w:p w14:paraId="6C25506F" w14:textId="77777777" w:rsidR="00D646D5" w:rsidRDefault="00D646D5" w:rsidP="00D646D5">
            <w:pPr>
              <w:pStyle w:val="Image"/>
            </w:pPr>
            <w:r>
              <w:t>cout&lt;&lt;"What type of docter do you want? (e for ENT, s for surgeon and g for general physician) "&lt;&lt;endl;</w:t>
            </w:r>
          </w:p>
          <w:p w14:paraId="6E8BAA22" w14:textId="77777777" w:rsidR="00D646D5" w:rsidRDefault="00D646D5" w:rsidP="00D646D5">
            <w:pPr>
              <w:pStyle w:val="Image"/>
            </w:pPr>
            <w:r>
              <w:t>cin&gt;&gt;c;</w:t>
            </w:r>
          </w:p>
          <w:p w14:paraId="7F0AC545" w14:textId="77777777" w:rsidR="00D646D5" w:rsidRDefault="00D646D5" w:rsidP="00D646D5">
            <w:pPr>
              <w:pStyle w:val="Image"/>
            </w:pPr>
          </w:p>
          <w:p w14:paraId="5B3EF00F" w14:textId="77777777" w:rsidR="00D646D5" w:rsidRDefault="00D646D5" w:rsidP="00D646D5">
            <w:pPr>
              <w:pStyle w:val="Image"/>
            </w:pPr>
            <w:r>
              <w:t>if(c=='e'){</w:t>
            </w:r>
          </w:p>
          <w:p w14:paraId="188C635E" w14:textId="77777777" w:rsidR="00D646D5" w:rsidRDefault="00D646D5" w:rsidP="00D646D5">
            <w:pPr>
              <w:pStyle w:val="Image"/>
            </w:pPr>
            <w:r>
              <w:t>ent.workfunction();</w:t>
            </w:r>
          </w:p>
          <w:p w14:paraId="5CCCC08C" w14:textId="77777777" w:rsidR="00D646D5" w:rsidRDefault="00D646D5" w:rsidP="00D646D5">
            <w:pPr>
              <w:pStyle w:val="Image"/>
            </w:pPr>
            <w:r>
              <w:t>a=ent.getsal()+100;</w:t>
            </w:r>
          </w:p>
          <w:p w14:paraId="3603ABED" w14:textId="77777777" w:rsidR="00D646D5" w:rsidRDefault="00D646D5" w:rsidP="00D646D5">
            <w:pPr>
              <w:pStyle w:val="Image"/>
            </w:pPr>
            <w:r>
              <w:lastRenderedPageBreak/>
              <w:t>cout&lt;&lt;"your bill for ENT is: "&lt;&lt;a&lt;&lt;endl;</w:t>
            </w:r>
          </w:p>
          <w:p w14:paraId="45E7809C" w14:textId="77777777" w:rsidR="00D646D5" w:rsidRDefault="00D646D5" w:rsidP="00D646D5">
            <w:pPr>
              <w:pStyle w:val="Image"/>
            </w:pPr>
            <w:r>
              <w:t>cout&lt;&lt;"Enter your payment"&lt;&lt;endl;</w:t>
            </w:r>
          </w:p>
          <w:p w14:paraId="5D3DAE85" w14:textId="77777777" w:rsidR="00D646D5" w:rsidRDefault="00D646D5" w:rsidP="00D646D5">
            <w:pPr>
              <w:pStyle w:val="Image"/>
            </w:pPr>
            <w:r>
              <w:t>cin&gt;&gt;x;</w:t>
            </w:r>
          </w:p>
          <w:p w14:paraId="225D19F5" w14:textId="77777777" w:rsidR="00D646D5" w:rsidRDefault="00D646D5" w:rsidP="00D646D5">
            <w:pPr>
              <w:pStyle w:val="Image"/>
            </w:pPr>
            <w:r>
              <w:t>y=x-a;</w:t>
            </w:r>
          </w:p>
          <w:p w14:paraId="68B98639" w14:textId="77777777" w:rsidR="00D646D5" w:rsidRDefault="00D646D5" w:rsidP="00D646D5">
            <w:pPr>
              <w:pStyle w:val="Image"/>
            </w:pPr>
            <w:r>
              <w:t>cout&lt;&lt;"The amount returned is: "&lt;&lt;y&lt;&lt;endl;</w:t>
            </w:r>
          </w:p>
          <w:p w14:paraId="305F17B8" w14:textId="77777777" w:rsidR="00D646D5" w:rsidRDefault="00D646D5" w:rsidP="00D646D5">
            <w:pPr>
              <w:pStyle w:val="Image"/>
            </w:pPr>
            <w:r>
              <w:t>fi.addinbudget(a);</w:t>
            </w:r>
          </w:p>
          <w:p w14:paraId="4B1DAD9B" w14:textId="77777777" w:rsidR="00D646D5" w:rsidRDefault="00D646D5" w:rsidP="00D646D5">
            <w:pPr>
              <w:pStyle w:val="Image"/>
            </w:pPr>
            <w:r>
              <w:t xml:space="preserve">  </w:t>
            </w:r>
          </w:p>
          <w:p w14:paraId="4C9A0340" w14:textId="77777777" w:rsidR="00D646D5" w:rsidRDefault="00D646D5" w:rsidP="00D646D5">
            <w:pPr>
              <w:pStyle w:val="Image"/>
            </w:pPr>
            <w:r>
              <w:t xml:space="preserve">  cout&lt;&lt;"do you want to go to the shop? (y for yes)"&lt;&lt;endl;</w:t>
            </w:r>
          </w:p>
          <w:p w14:paraId="4B7B9653" w14:textId="77777777" w:rsidR="00D646D5" w:rsidRDefault="00D646D5" w:rsidP="00D646D5">
            <w:pPr>
              <w:pStyle w:val="Image"/>
            </w:pPr>
            <w:r>
              <w:t xml:space="preserve">  cin&gt;&gt;ch;</w:t>
            </w:r>
          </w:p>
          <w:p w14:paraId="5F42D374" w14:textId="77777777" w:rsidR="00D646D5" w:rsidRDefault="00D646D5" w:rsidP="00D646D5">
            <w:pPr>
              <w:pStyle w:val="Image"/>
            </w:pPr>
            <w:r>
              <w:t xml:space="preserve">   </w:t>
            </w:r>
          </w:p>
          <w:p w14:paraId="21B6F929" w14:textId="77777777" w:rsidR="00D646D5" w:rsidRDefault="00D646D5" w:rsidP="00D646D5">
            <w:pPr>
              <w:pStyle w:val="Image"/>
            </w:pPr>
            <w:r>
              <w:t xml:space="preserve">   if(ch=='y'){</w:t>
            </w:r>
          </w:p>
          <w:p w14:paraId="03816294" w14:textId="77777777" w:rsidR="00D646D5" w:rsidRDefault="00D646D5" w:rsidP="00D646D5">
            <w:pPr>
              <w:pStyle w:val="Image"/>
            </w:pPr>
            <w:r>
              <w:t xml:space="preserve">      sh.workfunction();</w:t>
            </w:r>
          </w:p>
          <w:p w14:paraId="15AF8296" w14:textId="77777777" w:rsidR="00D646D5" w:rsidRDefault="00D646D5" w:rsidP="00D646D5">
            <w:pPr>
              <w:pStyle w:val="Image"/>
            </w:pPr>
            <w:r>
              <w:t xml:space="preserve">   }</w:t>
            </w:r>
          </w:p>
          <w:p w14:paraId="09317E86" w14:textId="77777777" w:rsidR="00D646D5" w:rsidRDefault="00D646D5" w:rsidP="00D646D5">
            <w:pPr>
              <w:pStyle w:val="Image"/>
            </w:pPr>
          </w:p>
          <w:p w14:paraId="4ACF9FD7" w14:textId="77777777" w:rsidR="00D646D5" w:rsidRDefault="00D646D5" w:rsidP="00D646D5">
            <w:pPr>
              <w:pStyle w:val="Image"/>
            </w:pPr>
          </w:p>
          <w:p w14:paraId="1A33C7AF" w14:textId="77777777" w:rsidR="00D646D5" w:rsidRDefault="00D646D5" w:rsidP="00D646D5">
            <w:pPr>
              <w:pStyle w:val="Image"/>
            </w:pPr>
            <w:r>
              <w:t>}</w:t>
            </w:r>
          </w:p>
          <w:p w14:paraId="4F80507A" w14:textId="77777777" w:rsidR="00D646D5" w:rsidRDefault="00D646D5" w:rsidP="00D646D5">
            <w:pPr>
              <w:pStyle w:val="Image"/>
            </w:pPr>
            <w:r>
              <w:t>else if(c=='s'){</w:t>
            </w:r>
          </w:p>
          <w:p w14:paraId="089C323D" w14:textId="77777777" w:rsidR="00D646D5" w:rsidRDefault="00D646D5" w:rsidP="00D646D5">
            <w:pPr>
              <w:pStyle w:val="Image"/>
            </w:pPr>
            <w:r>
              <w:t xml:space="preserve">    int typ;</w:t>
            </w:r>
          </w:p>
          <w:p w14:paraId="6B40006F" w14:textId="77777777" w:rsidR="00D646D5" w:rsidRDefault="00D646D5" w:rsidP="00D646D5">
            <w:pPr>
              <w:pStyle w:val="Image"/>
            </w:pPr>
            <w:r>
              <w:t xml:space="preserve">     //----ROOM BOOK-------</w:t>
            </w:r>
          </w:p>
          <w:p w14:paraId="115D9DF6" w14:textId="77777777" w:rsidR="00D646D5" w:rsidRDefault="00D646D5" w:rsidP="00D646D5">
            <w:pPr>
              <w:pStyle w:val="Image"/>
            </w:pPr>
            <w:r>
              <w:t>sur.workfunction();</w:t>
            </w:r>
          </w:p>
          <w:p w14:paraId="4F818EC1" w14:textId="77777777" w:rsidR="00D646D5" w:rsidRDefault="00D646D5" w:rsidP="00D646D5">
            <w:pPr>
              <w:pStyle w:val="Image"/>
            </w:pPr>
            <w:r>
              <w:t xml:space="preserve">cout&lt;&lt;"what type of room?"&lt;&lt;endl; </w:t>
            </w:r>
          </w:p>
          <w:p w14:paraId="384E5848" w14:textId="77777777" w:rsidR="00D646D5" w:rsidRDefault="00D646D5" w:rsidP="00D646D5">
            <w:pPr>
              <w:pStyle w:val="Image"/>
            </w:pPr>
            <w:r>
              <w:t xml:space="preserve">       for(int i=0; i&lt;no_r; i++){</w:t>
            </w:r>
          </w:p>
          <w:p w14:paraId="309D97A7" w14:textId="77777777" w:rsidR="00D646D5" w:rsidRDefault="00D646D5" w:rsidP="00D646D5">
            <w:pPr>
              <w:pStyle w:val="Image"/>
            </w:pPr>
            <w:r>
              <w:t xml:space="preserve">        cout&lt;&lt;i+1&lt;&lt; " " &lt;&lt; r[i].get_typofroom()&lt;&lt;endl; </w:t>
            </w:r>
          </w:p>
          <w:p w14:paraId="28CF9ED0" w14:textId="77777777" w:rsidR="00D646D5" w:rsidRDefault="00D646D5" w:rsidP="00D646D5">
            <w:pPr>
              <w:pStyle w:val="Image"/>
            </w:pPr>
            <w:r>
              <w:t xml:space="preserve">       } // room booking will be opt depending on type of disease </w:t>
            </w:r>
          </w:p>
          <w:p w14:paraId="400C4D6E" w14:textId="77777777" w:rsidR="00D646D5" w:rsidRDefault="00D646D5" w:rsidP="00D646D5">
            <w:pPr>
              <w:pStyle w:val="Image"/>
            </w:pPr>
            <w:r>
              <w:t xml:space="preserve">        cin&gt;&gt;typ; //== executive</w:t>
            </w:r>
          </w:p>
          <w:p w14:paraId="330353D2" w14:textId="77777777" w:rsidR="00D646D5" w:rsidRDefault="00D646D5" w:rsidP="00D646D5">
            <w:pPr>
              <w:pStyle w:val="Image"/>
            </w:pPr>
            <w:r>
              <w:t xml:space="preserve">         typ=typ-1;</w:t>
            </w:r>
          </w:p>
          <w:p w14:paraId="21B3777B" w14:textId="77777777" w:rsidR="00D646D5" w:rsidRDefault="00D646D5" w:rsidP="00D646D5">
            <w:pPr>
              <w:pStyle w:val="Image"/>
            </w:pPr>
          </w:p>
          <w:p w14:paraId="7CFB7B80" w14:textId="77777777" w:rsidR="00D646D5" w:rsidRDefault="00D646D5" w:rsidP="00D646D5">
            <w:pPr>
              <w:pStyle w:val="Image"/>
            </w:pPr>
            <w:r>
              <w:t xml:space="preserve">        r[typ].set_booking(true);</w:t>
            </w:r>
          </w:p>
          <w:p w14:paraId="56BDEB30" w14:textId="77777777" w:rsidR="00D646D5" w:rsidRDefault="00D646D5" w:rsidP="00D646D5">
            <w:pPr>
              <w:pStyle w:val="Image"/>
            </w:pPr>
            <w:r>
              <w:t xml:space="preserve">             cout&lt;&lt;"how many days? "&lt;&lt;endl;</w:t>
            </w:r>
          </w:p>
          <w:p w14:paraId="4EF47CDC" w14:textId="77777777" w:rsidR="00D646D5" w:rsidRDefault="00D646D5" w:rsidP="00D646D5">
            <w:pPr>
              <w:pStyle w:val="Image"/>
            </w:pPr>
            <w:r>
              <w:t xml:space="preserve">             cin&gt;&gt;no_of_days;</w:t>
            </w:r>
          </w:p>
          <w:p w14:paraId="1466D765" w14:textId="77777777" w:rsidR="00D646D5" w:rsidRDefault="00D646D5" w:rsidP="00D646D5">
            <w:pPr>
              <w:pStyle w:val="Image"/>
            </w:pPr>
            <w:r>
              <w:t xml:space="preserve">             bill=no_of_days*r[typ].get_price();</w:t>
            </w:r>
          </w:p>
          <w:p w14:paraId="4861FE81" w14:textId="77777777" w:rsidR="00D646D5" w:rsidRDefault="00D646D5" w:rsidP="00D646D5">
            <w:pPr>
              <w:pStyle w:val="Image"/>
            </w:pPr>
            <w:r>
              <w:t xml:space="preserve">    </w:t>
            </w:r>
          </w:p>
          <w:p w14:paraId="726D7945" w14:textId="77777777" w:rsidR="00D646D5" w:rsidRDefault="00D646D5" w:rsidP="00D646D5">
            <w:pPr>
              <w:pStyle w:val="Image"/>
            </w:pPr>
            <w:r>
              <w:t>//----------send bill to finance-----//</w:t>
            </w:r>
          </w:p>
          <w:p w14:paraId="6CD2472C" w14:textId="77777777" w:rsidR="00D646D5" w:rsidRDefault="00D646D5" w:rsidP="00D646D5">
            <w:pPr>
              <w:pStyle w:val="Image"/>
            </w:pPr>
            <w:r>
              <w:t>fi.setbudget(bill);</w:t>
            </w:r>
          </w:p>
          <w:p w14:paraId="5A014D9B" w14:textId="77777777" w:rsidR="00D646D5" w:rsidRDefault="00D646D5" w:rsidP="00D646D5">
            <w:pPr>
              <w:pStyle w:val="Image"/>
            </w:pPr>
          </w:p>
          <w:p w14:paraId="7F0B1F6D" w14:textId="77777777" w:rsidR="00D646D5" w:rsidRDefault="00D646D5" w:rsidP="00D646D5">
            <w:pPr>
              <w:pStyle w:val="Image"/>
            </w:pPr>
          </w:p>
          <w:p w14:paraId="68C19CEB" w14:textId="77777777" w:rsidR="00D646D5" w:rsidRDefault="00D646D5" w:rsidP="00D646D5">
            <w:pPr>
              <w:pStyle w:val="Image"/>
            </w:pPr>
            <w:r>
              <w:t>int d=1;</w:t>
            </w:r>
          </w:p>
          <w:p w14:paraId="66ADDB2E" w14:textId="77777777" w:rsidR="00D646D5" w:rsidRDefault="00D646D5" w:rsidP="00D646D5">
            <w:pPr>
              <w:pStyle w:val="Image"/>
            </w:pPr>
            <w:r>
              <w:t>while(d){</w:t>
            </w:r>
          </w:p>
          <w:p w14:paraId="36BE5E8F" w14:textId="77777777" w:rsidR="00D646D5" w:rsidRDefault="00D646D5" w:rsidP="00D646D5">
            <w:pPr>
              <w:pStyle w:val="Image"/>
            </w:pPr>
            <w:r>
              <w:t>cout&lt;&lt;"Do you want to avail these services? "&lt;&lt;endl;</w:t>
            </w:r>
          </w:p>
          <w:p w14:paraId="403E6E8A" w14:textId="77777777" w:rsidR="00D646D5" w:rsidRDefault="00D646D5" w:rsidP="00D646D5">
            <w:pPr>
              <w:pStyle w:val="Image"/>
            </w:pPr>
            <w:r>
              <w:t>cout&lt;&lt;"1. chef, 2. pharmacy, 3.cleaner, 4.leave)"&lt;&lt;endl;</w:t>
            </w:r>
          </w:p>
          <w:p w14:paraId="36236EC3" w14:textId="77777777" w:rsidR="00D646D5" w:rsidRDefault="00D646D5" w:rsidP="00D646D5">
            <w:pPr>
              <w:pStyle w:val="Image"/>
            </w:pPr>
            <w:r>
              <w:t>cin&gt;&gt;b;</w:t>
            </w:r>
          </w:p>
          <w:p w14:paraId="085D0563" w14:textId="77777777" w:rsidR="00D646D5" w:rsidRDefault="00D646D5" w:rsidP="00D646D5">
            <w:pPr>
              <w:pStyle w:val="Image"/>
            </w:pPr>
          </w:p>
          <w:p w14:paraId="73A45292" w14:textId="77777777" w:rsidR="00D646D5" w:rsidRDefault="00D646D5" w:rsidP="00D646D5">
            <w:pPr>
              <w:pStyle w:val="Image"/>
            </w:pPr>
            <w:r>
              <w:t>if(b==1){</w:t>
            </w:r>
          </w:p>
          <w:p w14:paraId="0200A04E" w14:textId="77777777" w:rsidR="00D646D5" w:rsidRDefault="00D646D5" w:rsidP="00D646D5">
            <w:pPr>
              <w:pStyle w:val="Image"/>
            </w:pPr>
            <w:r>
              <w:t>che.workfunction();</w:t>
            </w:r>
          </w:p>
          <w:p w14:paraId="6D128E26" w14:textId="77777777" w:rsidR="00D646D5" w:rsidRDefault="00D646D5" w:rsidP="00D646D5">
            <w:pPr>
              <w:pStyle w:val="Image"/>
            </w:pPr>
            <w:r>
              <w:t>}</w:t>
            </w:r>
          </w:p>
          <w:p w14:paraId="7BE44263" w14:textId="77777777" w:rsidR="00D646D5" w:rsidRDefault="00D646D5" w:rsidP="00D646D5">
            <w:pPr>
              <w:pStyle w:val="Image"/>
            </w:pPr>
            <w:r>
              <w:t>else if(b==2){</w:t>
            </w:r>
          </w:p>
          <w:p w14:paraId="7ED3C72C" w14:textId="77777777" w:rsidR="00D646D5" w:rsidRDefault="00D646D5" w:rsidP="00D646D5">
            <w:pPr>
              <w:pStyle w:val="Image"/>
            </w:pPr>
            <w:r>
              <w:t>sh.workfunction();</w:t>
            </w:r>
          </w:p>
          <w:p w14:paraId="1D8CE2E4" w14:textId="77777777" w:rsidR="00D646D5" w:rsidRDefault="00D646D5" w:rsidP="00D646D5">
            <w:pPr>
              <w:pStyle w:val="Image"/>
            </w:pPr>
            <w:r>
              <w:t>//call work funct thru recept</w:t>
            </w:r>
          </w:p>
          <w:p w14:paraId="40E8FAB4" w14:textId="77777777" w:rsidR="00D646D5" w:rsidRDefault="00D646D5" w:rsidP="00D646D5">
            <w:pPr>
              <w:pStyle w:val="Image"/>
            </w:pPr>
            <w:r>
              <w:t>}</w:t>
            </w:r>
          </w:p>
          <w:p w14:paraId="44E695DF" w14:textId="77777777" w:rsidR="00D646D5" w:rsidRDefault="00D646D5" w:rsidP="00D646D5">
            <w:pPr>
              <w:pStyle w:val="Image"/>
            </w:pPr>
            <w:r>
              <w:t>else if(b==3){</w:t>
            </w:r>
          </w:p>
          <w:p w14:paraId="5D10549E" w14:textId="77777777" w:rsidR="00D646D5" w:rsidRDefault="00D646D5" w:rsidP="00D646D5">
            <w:pPr>
              <w:pStyle w:val="Image"/>
            </w:pPr>
            <w:r>
              <w:t xml:space="preserve">    cl.customercall();</w:t>
            </w:r>
          </w:p>
          <w:p w14:paraId="568B0B9C" w14:textId="77777777" w:rsidR="00D646D5" w:rsidRDefault="00D646D5" w:rsidP="00D646D5">
            <w:pPr>
              <w:pStyle w:val="Image"/>
            </w:pPr>
            <w:r>
              <w:t>}</w:t>
            </w:r>
          </w:p>
          <w:p w14:paraId="2F495430" w14:textId="77777777" w:rsidR="00D646D5" w:rsidRDefault="00D646D5" w:rsidP="00D646D5">
            <w:pPr>
              <w:pStyle w:val="Image"/>
            </w:pPr>
            <w:r>
              <w:t>else if(b==4){</w:t>
            </w:r>
          </w:p>
          <w:p w14:paraId="2B2F7A39" w14:textId="77777777" w:rsidR="00D646D5" w:rsidRDefault="00D646D5" w:rsidP="00D646D5">
            <w:pPr>
              <w:pStyle w:val="Image"/>
            </w:pPr>
            <w:r>
              <w:t xml:space="preserve">    d=0;</w:t>
            </w:r>
          </w:p>
          <w:p w14:paraId="5770ACCE" w14:textId="77777777" w:rsidR="00D646D5" w:rsidRDefault="00D646D5" w:rsidP="00D646D5">
            <w:pPr>
              <w:pStyle w:val="Image"/>
            </w:pPr>
            <w:r>
              <w:t xml:space="preserve">    break;</w:t>
            </w:r>
          </w:p>
          <w:p w14:paraId="18A23B59" w14:textId="77777777" w:rsidR="00D646D5" w:rsidRDefault="00D646D5" w:rsidP="00D646D5">
            <w:pPr>
              <w:pStyle w:val="Image"/>
            </w:pPr>
            <w:r>
              <w:t>}</w:t>
            </w:r>
          </w:p>
          <w:p w14:paraId="22CB7703" w14:textId="77777777" w:rsidR="00D646D5" w:rsidRDefault="00D646D5" w:rsidP="00D646D5">
            <w:pPr>
              <w:pStyle w:val="Image"/>
            </w:pPr>
            <w:r>
              <w:t>}</w:t>
            </w:r>
          </w:p>
          <w:p w14:paraId="72A171F9" w14:textId="77777777" w:rsidR="00D646D5" w:rsidRDefault="00D646D5" w:rsidP="00D646D5">
            <w:pPr>
              <w:pStyle w:val="Image"/>
            </w:pPr>
          </w:p>
          <w:p w14:paraId="369E4D07" w14:textId="77777777" w:rsidR="00D646D5" w:rsidRDefault="00D646D5" w:rsidP="00D646D5">
            <w:pPr>
              <w:pStyle w:val="Image"/>
            </w:pPr>
            <w:r>
              <w:t>a=sur.getsal()+100;</w:t>
            </w:r>
          </w:p>
          <w:p w14:paraId="71FDCAD9" w14:textId="77777777" w:rsidR="00D646D5" w:rsidRDefault="00D646D5" w:rsidP="00D646D5">
            <w:pPr>
              <w:pStyle w:val="Image"/>
            </w:pPr>
            <w:r>
              <w:t>cout&lt;&lt;"your bill for surgeon is: "&lt;&lt;a&lt;&lt;endl;</w:t>
            </w:r>
          </w:p>
          <w:p w14:paraId="305BE7B6" w14:textId="77777777" w:rsidR="00D646D5" w:rsidRDefault="00D646D5" w:rsidP="00D646D5">
            <w:pPr>
              <w:pStyle w:val="Image"/>
            </w:pPr>
            <w:r>
              <w:t>cout&lt;&lt;"Enter your payment"&lt;&lt;endl;</w:t>
            </w:r>
          </w:p>
          <w:p w14:paraId="50D4F4C7" w14:textId="77777777" w:rsidR="00D646D5" w:rsidRDefault="00D646D5" w:rsidP="00D646D5">
            <w:pPr>
              <w:pStyle w:val="Image"/>
            </w:pPr>
            <w:r>
              <w:lastRenderedPageBreak/>
              <w:t>cin&gt;&gt;x;</w:t>
            </w:r>
          </w:p>
          <w:p w14:paraId="14BF50F6" w14:textId="77777777" w:rsidR="00D646D5" w:rsidRDefault="00D646D5" w:rsidP="00D646D5">
            <w:pPr>
              <w:pStyle w:val="Image"/>
            </w:pPr>
            <w:r>
              <w:t>y=x-a;</w:t>
            </w:r>
          </w:p>
          <w:p w14:paraId="0A91989B" w14:textId="77777777" w:rsidR="00D646D5" w:rsidRDefault="00D646D5" w:rsidP="00D646D5">
            <w:pPr>
              <w:pStyle w:val="Image"/>
            </w:pPr>
            <w:r>
              <w:t>cout&lt;&lt;"The amount returned is: "&lt;&lt;y&lt;&lt;endl;</w:t>
            </w:r>
          </w:p>
          <w:p w14:paraId="0E981E5F" w14:textId="77777777" w:rsidR="00D646D5" w:rsidRDefault="00D646D5" w:rsidP="00D646D5">
            <w:pPr>
              <w:pStyle w:val="Image"/>
            </w:pPr>
            <w:r>
              <w:t>fi.addinbudget(a);</w:t>
            </w:r>
          </w:p>
          <w:p w14:paraId="7CD1CE7E" w14:textId="77777777" w:rsidR="00D646D5" w:rsidRDefault="00D646D5" w:rsidP="00D646D5">
            <w:pPr>
              <w:pStyle w:val="Image"/>
            </w:pPr>
          </w:p>
          <w:p w14:paraId="17EBA984" w14:textId="77777777" w:rsidR="00D646D5" w:rsidRDefault="00D646D5" w:rsidP="00D646D5">
            <w:pPr>
              <w:pStyle w:val="Image"/>
            </w:pPr>
          </w:p>
          <w:p w14:paraId="46D2FC9A" w14:textId="77777777" w:rsidR="00D646D5" w:rsidRDefault="00D646D5" w:rsidP="00D646D5">
            <w:pPr>
              <w:pStyle w:val="Image"/>
            </w:pPr>
            <w:r>
              <w:t>checkout();</w:t>
            </w:r>
          </w:p>
          <w:p w14:paraId="27317D02" w14:textId="77777777" w:rsidR="00D646D5" w:rsidRDefault="00D646D5" w:rsidP="00D646D5">
            <w:pPr>
              <w:pStyle w:val="Image"/>
            </w:pPr>
            <w:r>
              <w:t>cl.workfunction();</w:t>
            </w:r>
          </w:p>
          <w:p w14:paraId="30958022" w14:textId="77777777" w:rsidR="00D646D5" w:rsidRDefault="00D646D5" w:rsidP="00D646D5">
            <w:pPr>
              <w:pStyle w:val="Image"/>
            </w:pPr>
            <w:r>
              <w:t>}</w:t>
            </w:r>
          </w:p>
          <w:p w14:paraId="726159FC" w14:textId="77777777" w:rsidR="00D646D5" w:rsidRDefault="00D646D5" w:rsidP="00D646D5">
            <w:pPr>
              <w:pStyle w:val="Image"/>
            </w:pPr>
          </w:p>
          <w:p w14:paraId="1BC61D3F" w14:textId="77777777" w:rsidR="00D646D5" w:rsidRDefault="00D646D5" w:rsidP="00D646D5">
            <w:pPr>
              <w:pStyle w:val="Image"/>
            </w:pPr>
            <w:r>
              <w:t>else if(c=='g'){</w:t>
            </w:r>
          </w:p>
          <w:p w14:paraId="1A5CC7BD" w14:textId="77777777" w:rsidR="00D646D5" w:rsidRDefault="00D646D5" w:rsidP="00D646D5">
            <w:pPr>
              <w:pStyle w:val="Image"/>
            </w:pPr>
            <w:r>
              <w:t xml:space="preserve">    gen.workfunction();</w:t>
            </w:r>
          </w:p>
          <w:p w14:paraId="74676CEE" w14:textId="77777777" w:rsidR="00D646D5" w:rsidRDefault="00D646D5" w:rsidP="00D646D5">
            <w:pPr>
              <w:pStyle w:val="Image"/>
            </w:pPr>
            <w:r>
              <w:t>a=gen.getsal()+100;</w:t>
            </w:r>
          </w:p>
          <w:p w14:paraId="3ECAED68" w14:textId="77777777" w:rsidR="00D646D5" w:rsidRDefault="00D646D5" w:rsidP="00D646D5">
            <w:pPr>
              <w:pStyle w:val="Image"/>
            </w:pPr>
            <w:r>
              <w:t>cout&lt;&lt;"your bill for genereal physician is: "&lt;&lt;a&lt;&lt;endl;</w:t>
            </w:r>
          </w:p>
          <w:p w14:paraId="0A028DDE" w14:textId="77777777" w:rsidR="00D646D5" w:rsidRDefault="00D646D5" w:rsidP="00D646D5">
            <w:pPr>
              <w:pStyle w:val="Image"/>
            </w:pPr>
            <w:r>
              <w:t>cout&lt;&lt;"Enter your payment"&lt;&lt;endl;</w:t>
            </w:r>
          </w:p>
          <w:p w14:paraId="1F094462" w14:textId="77777777" w:rsidR="00D646D5" w:rsidRDefault="00D646D5" w:rsidP="00D646D5">
            <w:pPr>
              <w:pStyle w:val="Image"/>
            </w:pPr>
            <w:r>
              <w:t>cin&gt;&gt;x;</w:t>
            </w:r>
          </w:p>
          <w:p w14:paraId="4191290F" w14:textId="77777777" w:rsidR="00D646D5" w:rsidRDefault="00D646D5" w:rsidP="00D646D5">
            <w:pPr>
              <w:pStyle w:val="Image"/>
            </w:pPr>
            <w:r>
              <w:t>y=x-a;</w:t>
            </w:r>
          </w:p>
          <w:p w14:paraId="78E10CE5" w14:textId="77777777" w:rsidR="00D646D5" w:rsidRDefault="00D646D5" w:rsidP="00D646D5">
            <w:pPr>
              <w:pStyle w:val="Image"/>
            </w:pPr>
            <w:r>
              <w:t>cout&lt;&lt;"The amount returned is: "&lt;&lt;y&lt;&lt;endl;</w:t>
            </w:r>
          </w:p>
          <w:p w14:paraId="6CB8B555" w14:textId="77777777" w:rsidR="00D646D5" w:rsidRDefault="00D646D5" w:rsidP="00D646D5">
            <w:pPr>
              <w:pStyle w:val="Image"/>
            </w:pPr>
            <w:r>
              <w:t>fi.addinbudget(a);</w:t>
            </w:r>
          </w:p>
          <w:p w14:paraId="05117FBC" w14:textId="77777777" w:rsidR="00D646D5" w:rsidRDefault="00D646D5" w:rsidP="00D646D5">
            <w:pPr>
              <w:pStyle w:val="Image"/>
            </w:pPr>
          </w:p>
          <w:p w14:paraId="0B5DFA89" w14:textId="77777777" w:rsidR="00D646D5" w:rsidRDefault="00D646D5" w:rsidP="00D646D5">
            <w:pPr>
              <w:pStyle w:val="Image"/>
            </w:pPr>
          </w:p>
          <w:p w14:paraId="2F6105D4" w14:textId="77777777" w:rsidR="00D646D5" w:rsidRDefault="00D646D5" w:rsidP="00D646D5">
            <w:pPr>
              <w:pStyle w:val="Image"/>
            </w:pPr>
          </w:p>
          <w:p w14:paraId="3829685D" w14:textId="77777777" w:rsidR="00D646D5" w:rsidRDefault="00D646D5" w:rsidP="00D646D5">
            <w:pPr>
              <w:pStyle w:val="Image"/>
            </w:pPr>
            <w:r>
              <w:t>cout&lt;&lt;"do you want to go to the shop? (y for yes)"&lt;&lt;endl;</w:t>
            </w:r>
          </w:p>
          <w:p w14:paraId="2795832A" w14:textId="77777777" w:rsidR="00D646D5" w:rsidRDefault="00D646D5" w:rsidP="00D646D5">
            <w:pPr>
              <w:pStyle w:val="Image"/>
            </w:pPr>
            <w:r>
              <w:t xml:space="preserve">  cin&gt;&gt;ch;</w:t>
            </w:r>
          </w:p>
          <w:p w14:paraId="2DD5B1C2" w14:textId="77777777" w:rsidR="00D646D5" w:rsidRDefault="00D646D5" w:rsidP="00D646D5">
            <w:pPr>
              <w:pStyle w:val="Image"/>
            </w:pPr>
            <w:r>
              <w:t xml:space="preserve">   </w:t>
            </w:r>
          </w:p>
          <w:p w14:paraId="7A112E99" w14:textId="77777777" w:rsidR="00D646D5" w:rsidRDefault="00D646D5" w:rsidP="00D646D5">
            <w:pPr>
              <w:pStyle w:val="Image"/>
            </w:pPr>
            <w:r>
              <w:t xml:space="preserve">   if(ch=='y'){</w:t>
            </w:r>
          </w:p>
          <w:p w14:paraId="00359C98" w14:textId="77777777" w:rsidR="00D646D5" w:rsidRDefault="00D646D5" w:rsidP="00D646D5">
            <w:pPr>
              <w:pStyle w:val="Image"/>
            </w:pPr>
            <w:r>
              <w:t xml:space="preserve">      sh.workfunction();</w:t>
            </w:r>
          </w:p>
          <w:p w14:paraId="23C5342F" w14:textId="77777777" w:rsidR="00D646D5" w:rsidRDefault="00D646D5" w:rsidP="00D646D5">
            <w:pPr>
              <w:pStyle w:val="Image"/>
            </w:pPr>
            <w:r>
              <w:t xml:space="preserve">   }</w:t>
            </w:r>
          </w:p>
          <w:p w14:paraId="5F6FB50F" w14:textId="77777777" w:rsidR="00D646D5" w:rsidRDefault="00D646D5" w:rsidP="00D646D5">
            <w:pPr>
              <w:pStyle w:val="Image"/>
            </w:pPr>
            <w:r>
              <w:t xml:space="preserve">   </w:t>
            </w:r>
          </w:p>
          <w:p w14:paraId="5B81DB56" w14:textId="77777777" w:rsidR="00D646D5" w:rsidRDefault="00D646D5" w:rsidP="00D646D5">
            <w:pPr>
              <w:pStyle w:val="Image"/>
            </w:pPr>
            <w:r>
              <w:t>}</w:t>
            </w:r>
          </w:p>
          <w:p w14:paraId="1FC858BF" w14:textId="77777777" w:rsidR="00D646D5" w:rsidRDefault="00D646D5" w:rsidP="00D646D5">
            <w:pPr>
              <w:pStyle w:val="Image"/>
            </w:pPr>
            <w:r>
              <w:t>}</w:t>
            </w:r>
          </w:p>
          <w:p w14:paraId="64015D71" w14:textId="77777777" w:rsidR="00D646D5" w:rsidRDefault="00D646D5" w:rsidP="00D646D5">
            <w:pPr>
              <w:pStyle w:val="Image"/>
            </w:pPr>
            <w:r>
              <w:t>}</w:t>
            </w:r>
          </w:p>
          <w:p w14:paraId="236AB1E3" w14:textId="77777777" w:rsidR="00D646D5" w:rsidRDefault="00D646D5" w:rsidP="00D646D5">
            <w:pPr>
              <w:pStyle w:val="Image"/>
            </w:pPr>
            <w:r>
              <w:t>else if(choicess==4){</w:t>
            </w:r>
          </w:p>
          <w:p w14:paraId="4F371247" w14:textId="77777777" w:rsidR="00D646D5" w:rsidRDefault="00D646D5" w:rsidP="00D646D5">
            <w:pPr>
              <w:pStyle w:val="Image"/>
            </w:pPr>
            <w:r>
              <w:t>for( int i=0; i&lt;no_c; i++ )</w:t>
            </w:r>
          </w:p>
          <w:p w14:paraId="0EC50C35" w14:textId="77777777" w:rsidR="00D646D5" w:rsidRDefault="00D646D5" w:rsidP="00D646D5">
            <w:pPr>
              <w:pStyle w:val="Image"/>
            </w:pPr>
            <w:r>
              <w:t>{</w:t>
            </w:r>
          </w:p>
          <w:p w14:paraId="3871FBA3" w14:textId="77777777" w:rsidR="00D646D5" w:rsidRDefault="00D646D5" w:rsidP="00D646D5">
            <w:pPr>
              <w:pStyle w:val="Image"/>
            </w:pPr>
            <w:r>
              <w:t xml:space="preserve">      cout&lt;&lt;"-------CUSTOMER#"&lt;&lt;i+1&lt;&lt;"----------"&lt;&lt;endl;</w:t>
            </w:r>
          </w:p>
          <w:p w14:paraId="07CF6067" w14:textId="77777777" w:rsidR="00D646D5" w:rsidRDefault="00D646D5" w:rsidP="00D646D5">
            <w:pPr>
              <w:pStyle w:val="Image"/>
            </w:pPr>
            <w:r>
              <w:t xml:space="preserve"> custo[i].input_hospital();</w:t>
            </w:r>
          </w:p>
          <w:p w14:paraId="39B20E22" w14:textId="77777777" w:rsidR="00D646D5" w:rsidRDefault="00D646D5" w:rsidP="00D646D5">
            <w:pPr>
              <w:pStyle w:val="Image"/>
            </w:pPr>
            <w:r>
              <w:t>cout&lt;&lt;"What type of docter do you want? (e for ENT, s for surgeon and g for general physician) "&lt;&lt;endl;</w:t>
            </w:r>
          </w:p>
          <w:p w14:paraId="7ED50976" w14:textId="77777777" w:rsidR="00D646D5" w:rsidRDefault="00D646D5" w:rsidP="00D646D5">
            <w:pPr>
              <w:pStyle w:val="Image"/>
            </w:pPr>
            <w:r>
              <w:t>cin&gt;&gt;c;</w:t>
            </w:r>
          </w:p>
          <w:p w14:paraId="4DD8EF46" w14:textId="77777777" w:rsidR="00D646D5" w:rsidRDefault="00D646D5" w:rsidP="00D646D5">
            <w:pPr>
              <w:pStyle w:val="Image"/>
            </w:pPr>
          </w:p>
          <w:p w14:paraId="16603091" w14:textId="77777777" w:rsidR="00D646D5" w:rsidRDefault="00D646D5" w:rsidP="00D646D5">
            <w:pPr>
              <w:pStyle w:val="Image"/>
            </w:pPr>
            <w:r>
              <w:t>if(c=='e'){</w:t>
            </w:r>
          </w:p>
          <w:p w14:paraId="0333DFE1" w14:textId="77777777" w:rsidR="00D646D5" w:rsidRDefault="00D646D5" w:rsidP="00D646D5">
            <w:pPr>
              <w:pStyle w:val="Image"/>
            </w:pPr>
            <w:r>
              <w:t>ent.workfunction();</w:t>
            </w:r>
          </w:p>
          <w:p w14:paraId="78206CDD" w14:textId="77777777" w:rsidR="00D646D5" w:rsidRDefault="00D646D5" w:rsidP="00D646D5">
            <w:pPr>
              <w:pStyle w:val="Image"/>
            </w:pPr>
            <w:r>
              <w:t>a=ent.getsal()+100;</w:t>
            </w:r>
          </w:p>
          <w:p w14:paraId="0EFD47FC" w14:textId="77777777" w:rsidR="00D646D5" w:rsidRDefault="00D646D5" w:rsidP="00D646D5">
            <w:pPr>
              <w:pStyle w:val="Image"/>
            </w:pPr>
            <w:r>
              <w:t>cout&lt;&lt;"your bill for ENT is: "&lt;&lt;a&lt;&lt;endl;</w:t>
            </w:r>
          </w:p>
          <w:p w14:paraId="25BF561B" w14:textId="77777777" w:rsidR="00D646D5" w:rsidRDefault="00D646D5" w:rsidP="00D646D5">
            <w:pPr>
              <w:pStyle w:val="Image"/>
            </w:pPr>
            <w:r>
              <w:t>cout&lt;&lt;"Enter your payment"&lt;&lt;endl;</w:t>
            </w:r>
          </w:p>
          <w:p w14:paraId="38570F31" w14:textId="77777777" w:rsidR="00D646D5" w:rsidRDefault="00D646D5" w:rsidP="00D646D5">
            <w:pPr>
              <w:pStyle w:val="Image"/>
            </w:pPr>
            <w:r>
              <w:t>cin&gt;&gt;x;</w:t>
            </w:r>
          </w:p>
          <w:p w14:paraId="7EEEAC47" w14:textId="77777777" w:rsidR="00D646D5" w:rsidRDefault="00D646D5" w:rsidP="00D646D5">
            <w:pPr>
              <w:pStyle w:val="Image"/>
            </w:pPr>
            <w:r>
              <w:t>y=x-a;</w:t>
            </w:r>
          </w:p>
          <w:p w14:paraId="25542C10" w14:textId="77777777" w:rsidR="00D646D5" w:rsidRDefault="00D646D5" w:rsidP="00D646D5">
            <w:pPr>
              <w:pStyle w:val="Image"/>
            </w:pPr>
            <w:r>
              <w:t>cout&lt;&lt;"The amount returned is: "&lt;&lt;y&lt;&lt;endl;</w:t>
            </w:r>
          </w:p>
          <w:p w14:paraId="292B167D" w14:textId="77777777" w:rsidR="00D646D5" w:rsidRDefault="00D646D5" w:rsidP="00D646D5">
            <w:pPr>
              <w:pStyle w:val="Image"/>
            </w:pPr>
            <w:r>
              <w:t>fi.addinbudget(a);</w:t>
            </w:r>
          </w:p>
          <w:p w14:paraId="750A877C" w14:textId="77777777" w:rsidR="00D646D5" w:rsidRDefault="00D646D5" w:rsidP="00D646D5">
            <w:pPr>
              <w:pStyle w:val="Image"/>
            </w:pPr>
          </w:p>
          <w:p w14:paraId="2FFC843A" w14:textId="77777777" w:rsidR="00D646D5" w:rsidRDefault="00D646D5" w:rsidP="00D646D5">
            <w:pPr>
              <w:pStyle w:val="Image"/>
            </w:pPr>
            <w:r>
              <w:t xml:space="preserve">  </w:t>
            </w:r>
          </w:p>
          <w:p w14:paraId="0569795E" w14:textId="77777777" w:rsidR="00D646D5" w:rsidRDefault="00D646D5" w:rsidP="00D646D5">
            <w:pPr>
              <w:pStyle w:val="Image"/>
            </w:pPr>
            <w:r>
              <w:t>}</w:t>
            </w:r>
          </w:p>
          <w:p w14:paraId="3A61CBE3" w14:textId="77777777" w:rsidR="00D646D5" w:rsidRDefault="00D646D5" w:rsidP="00D646D5">
            <w:pPr>
              <w:pStyle w:val="Image"/>
            </w:pPr>
            <w:r>
              <w:t>else if(c=='s'){</w:t>
            </w:r>
          </w:p>
          <w:p w14:paraId="54D79AE8" w14:textId="77777777" w:rsidR="00D646D5" w:rsidRDefault="00D646D5" w:rsidP="00D646D5">
            <w:pPr>
              <w:pStyle w:val="Image"/>
            </w:pPr>
            <w:r>
              <w:t xml:space="preserve">    int typ;</w:t>
            </w:r>
          </w:p>
          <w:p w14:paraId="6E5E8F25" w14:textId="77777777" w:rsidR="00D646D5" w:rsidRDefault="00D646D5" w:rsidP="00D646D5">
            <w:pPr>
              <w:pStyle w:val="Image"/>
            </w:pPr>
            <w:r>
              <w:t xml:space="preserve">     //----ROOM BOOK-------</w:t>
            </w:r>
          </w:p>
          <w:p w14:paraId="3CA6689E" w14:textId="77777777" w:rsidR="00D646D5" w:rsidRDefault="00D646D5" w:rsidP="00D646D5">
            <w:pPr>
              <w:pStyle w:val="Image"/>
            </w:pPr>
            <w:r>
              <w:t>sur.workfunction();</w:t>
            </w:r>
          </w:p>
          <w:p w14:paraId="570837B5" w14:textId="77777777" w:rsidR="00D646D5" w:rsidRDefault="00D646D5" w:rsidP="00D646D5">
            <w:pPr>
              <w:pStyle w:val="Image"/>
            </w:pPr>
            <w:r>
              <w:t xml:space="preserve">cout&lt;&lt;"what type of room?"&lt;&lt;endl; </w:t>
            </w:r>
          </w:p>
          <w:p w14:paraId="714E1170" w14:textId="77777777" w:rsidR="00D646D5" w:rsidRDefault="00D646D5" w:rsidP="00D646D5">
            <w:pPr>
              <w:pStyle w:val="Image"/>
            </w:pPr>
            <w:r>
              <w:t xml:space="preserve">       for(int i=0; i&lt;no_r; i++){</w:t>
            </w:r>
          </w:p>
          <w:p w14:paraId="5AFFEB19" w14:textId="77777777" w:rsidR="00D646D5" w:rsidRDefault="00D646D5" w:rsidP="00D646D5">
            <w:pPr>
              <w:pStyle w:val="Image"/>
            </w:pPr>
            <w:r>
              <w:t xml:space="preserve">        cout&lt;&lt;i+1&lt;&lt; " " &lt;&lt; r[i].get_typofroom(); </w:t>
            </w:r>
          </w:p>
          <w:p w14:paraId="26EB1033" w14:textId="77777777" w:rsidR="00D646D5" w:rsidRDefault="00D646D5" w:rsidP="00D646D5">
            <w:pPr>
              <w:pStyle w:val="Image"/>
            </w:pPr>
            <w:r>
              <w:t xml:space="preserve">       } // room booking will be opt depending on type of disease </w:t>
            </w:r>
          </w:p>
          <w:p w14:paraId="22D94082" w14:textId="77777777" w:rsidR="00D646D5" w:rsidRDefault="00D646D5" w:rsidP="00D646D5">
            <w:pPr>
              <w:pStyle w:val="Image"/>
            </w:pPr>
            <w:r>
              <w:lastRenderedPageBreak/>
              <w:t>cin&gt;&gt;typ; //== execuitibve</w:t>
            </w:r>
          </w:p>
          <w:p w14:paraId="038C75C0" w14:textId="77777777" w:rsidR="00D646D5" w:rsidRDefault="00D646D5" w:rsidP="00D646D5">
            <w:pPr>
              <w:pStyle w:val="Image"/>
            </w:pPr>
            <w:r>
              <w:t xml:space="preserve">         typ=typ-1;</w:t>
            </w:r>
          </w:p>
          <w:p w14:paraId="3E8DF4E8" w14:textId="77777777" w:rsidR="00D646D5" w:rsidRDefault="00D646D5" w:rsidP="00D646D5">
            <w:pPr>
              <w:pStyle w:val="Image"/>
            </w:pPr>
          </w:p>
          <w:p w14:paraId="66F93DEC" w14:textId="77777777" w:rsidR="00D646D5" w:rsidRDefault="00D646D5" w:rsidP="00D646D5">
            <w:pPr>
              <w:pStyle w:val="Image"/>
            </w:pPr>
            <w:r>
              <w:t xml:space="preserve">        r[typ].set_booking(true);</w:t>
            </w:r>
          </w:p>
          <w:p w14:paraId="02C9782E" w14:textId="77777777" w:rsidR="00D646D5" w:rsidRDefault="00D646D5" w:rsidP="00D646D5">
            <w:pPr>
              <w:pStyle w:val="Image"/>
            </w:pPr>
            <w:r>
              <w:t xml:space="preserve">             cout&lt;&lt;"how many days? "&lt;&lt;endl;</w:t>
            </w:r>
          </w:p>
          <w:p w14:paraId="06143057" w14:textId="77777777" w:rsidR="00D646D5" w:rsidRDefault="00D646D5" w:rsidP="00D646D5">
            <w:pPr>
              <w:pStyle w:val="Image"/>
            </w:pPr>
            <w:r>
              <w:t xml:space="preserve">             cin&gt;&gt;no_of_days;</w:t>
            </w:r>
          </w:p>
          <w:p w14:paraId="4F8F32DA" w14:textId="77777777" w:rsidR="00D646D5" w:rsidRDefault="00D646D5" w:rsidP="00D646D5">
            <w:pPr>
              <w:pStyle w:val="Image"/>
            </w:pPr>
            <w:r>
              <w:t xml:space="preserve">             bill=no_of_days*r[typ].get_price();</w:t>
            </w:r>
          </w:p>
          <w:p w14:paraId="439EBD56" w14:textId="77777777" w:rsidR="00D646D5" w:rsidRDefault="00D646D5" w:rsidP="00D646D5">
            <w:pPr>
              <w:pStyle w:val="Image"/>
            </w:pPr>
            <w:r>
              <w:t xml:space="preserve">    </w:t>
            </w:r>
          </w:p>
          <w:p w14:paraId="3BD2693B" w14:textId="77777777" w:rsidR="00D646D5" w:rsidRDefault="00D646D5" w:rsidP="00D646D5">
            <w:pPr>
              <w:pStyle w:val="Image"/>
            </w:pPr>
            <w:r>
              <w:t>//----------send bill to finance-----//</w:t>
            </w:r>
          </w:p>
          <w:p w14:paraId="121BBFDF" w14:textId="77777777" w:rsidR="00D646D5" w:rsidRDefault="00D646D5" w:rsidP="00D646D5">
            <w:pPr>
              <w:pStyle w:val="Image"/>
            </w:pPr>
            <w:r>
              <w:t>fi.setbudget(bill);</w:t>
            </w:r>
          </w:p>
          <w:p w14:paraId="4D9C93C5" w14:textId="77777777" w:rsidR="00D646D5" w:rsidRDefault="00D646D5" w:rsidP="00D646D5">
            <w:pPr>
              <w:pStyle w:val="Image"/>
            </w:pPr>
          </w:p>
          <w:p w14:paraId="0ADDCA88" w14:textId="77777777" w:rsidR="00D646D5" w:rsidRDefault="00D646D5" w:rsidP="00D646D5">
            <w:pPr>
              <w:pStyle w:val="Image"/>
            </w:pPr>
          </w:p>
          <w:p w14:paraId="79AF6E56" w14:textId="77777777" w:rsidR="00D646D5" w:rsidRDefault="00D646D5" w:rsidP="00D646D5">
            <w:pPr>
              <w:pStyle w:val="Image"/>
            </w:pPr>
            <w:r>
              <w:t>int d=1;</w:t>
            </w:r>
          </w:p>
          <w:p w14:paraId="5A28DC84" w14:textId="77777777" w:rsidR="00D646D5" w:rsidRDefault="00D646D5" w:rsidP="00D646D5">
            <w:pPr>
              <w:pStyle w:val="Image"/>
            </w:pPr>
            <w:r>
              <w:t>while(d){</w:t>
            </w:r>
          </w:p>
          <w:p w14:paraId="6CA096C8" w14:textId="77777777" w:rsidR="00D646D5" w:rsidRDefault="00D646D5" w:rsidP="00D646D5">
            <w:pPr>
              <w:pStyle w:val="Image"/>
            </w:pPr>
            <w:r>
              <w:t>cout&lt;&lt;"Do you want to avail these services? "&lt;&lt;endl;</w:t>
            </w:r>
          </w:p>
          <w:p w14:paraId="67C566E6" w14:textId="77777777" w:rsidR="00D646D5" w:rsidRDefault="00D646D5" w:rsidP="00D646D5">
            <w:pPr>
              <w:pStyle w:val="Image"/>
            </w:pPr>
            <w:r>
              <w:t>cout&lt;&lt;"1.cleaner, 2.leave)"&lt;&lt;endl;</w:t>
            </w:r>
          </w:p>
          <w:p w14:paraId="1B09634B" w14:textId="77777777" w:rsidR="00D646D5" w:rsidRDefault="00D646D5" w:rsidP="00D646D5">
            <w:pPr>
              <w:pStyle w:val="Image"/>
            </w:pPr>
            <w:r>
              <w:t>cin&gt;&gt;b;</w:t>
            </w:r>
          </w:p>
          <w:p w14:paraId="5232F0A3" w14:textId="77777777" w:rsidR="00D646D5" w:rsidRDefault="00D646D5" w:rsidP="00D646D5">
            <w:pPr>
              <w:pStyle w:val="Image"/>
            </w:pPr>
          </w:p>
          <w:p w14:paraId="0746867E" w14:textId="77777777" w:rsidR="00D646D5" w:rsidRDefault="00D646D5" w:rsidP="00D646D5">
            <w:pPr>
              <w:pStyle w:val="Image"/>
            </w:pPr>
            <w:r>
              <w:t>if(b==1){</w:t>
            </w:r>
          </w:p>
          <w:p w14:paraId="37A24B1E" w14:textId="77777777" w:rsidR="00D646D5" w:rsidRDefault="00D646D5" w:rsidP="00D646D5">
            <w:pPr>
              <w:pStyle w:val="Image"/>
            </w:pPr>
            <w:r>
              <w:t xml:space="preserve">    cl.customercall();</w:t>
            </w:r>
          </w:p>
          <w:p w14:paraId="68289257" w14:textId="77777777" w:rsidR="00D646D5" w:rsidRDefault="00D646D5" w:rsidP="00D646D5">
            <w:pPr>
              <w:pStyle w:val="Image"/>
            </w:pPr>
            <w:r>
              <w:t>}</w:t>
            </w:r>
          </w:p>
          <w:p w14:paraId="778308A4" w14:textId="77777777" w:rsidR="00D646D5" w:rsidRDefault="00D646D5" w:rsidP="00D646D5">
            <w:pPr>
              <w:pStyle w:val="Image"/>
            </w:pPr>
            <w:r>
              <w:t>else if(b==2){</w:t>
            </w:r>
          </w:p>
          <w:p w14:paraId="78EF7123" w14:textId="77777777" w:rsidR="00D646D5" w:rsidRDefault="00D646D5" w:rsidP="00D646D5">
            <w:pPr>
              <w:pStyle w:val="Image"/>
            </w:pPr>
            <w:r>
              <w:t xml:space="preserve">    d=0;</w:t>
            </w:r>
          </w:p>
          <w:p w14:paraId="14D44BC5" w14:textId="77777777" w:rsidR="00D646D5" w:rsidRDefault="00D646D5" w:rsidP="00D646D5">
            <w:pPr>
              <w:pStyle w:val="Image"/>
            </w:pPr>
            <w:r>
              <w:t xml:space="preserve">    break;</w:t>
            </w:r>
          </w:p>
          <w:p w14:paraId="2F6B8861" w14:textId="77777777" w:rsidR="00D646D5" w:rsidRDefault="00D646D5" w:rsidP="00D646D5">
            <w:pPr>
              <w:pStyle w:val="Image"/>
            </w:pPr>
            <w:r>
              <w:t>}</w:t>
            </w:r>
          </w:p>
          <w:p w14:paraId="4B5BB379" w14:textId="77777777" w:rsidR="00D646D5" w:rsidRDefault="00D646D5" w:rsidP="00D646D5">
            <w:pPr>
              <w:pStyle w:val="Image"/>
            </w:pPr>
            <w:r>
              <w:t>}</w:t>
            </w:r>
          </w:p>
          <w:p w14:paraId="180118AE" w14:textId="77777777" w:rsidR="00D646D5" w:rsidRDefault="00D646D5" w:rsidP="00D646D5">
            <w:pPr>
              <w:pStyle w:val="Image"/>
            </w:pPr>
            <w:r>
              <w:t>a=sur.getsal()+100;</w:t>
            </w:r>
          </w:p>
          <w:p w14:paraId="7D1C7804" w14:textId="77777777" w:rsidR="00D646D5" w:rsidRDefault="00D646D5" w:rsidP="00D646D5">
            <w:pPr>
              <w:pStyle w:val="Image"/>
            </w:pPr>
            <w:r>
              <w:t>cout&lt;&lt;"your bill for surgeon is: "&lt;&lt;a&lt;&lt;endl;</w:t>
            </w:r>
          </w:p>
          <w:p w14:paraId="4835231F" w14:textId="77777777" w:rsidR="00D646D5" w:rsidRDefault="00D646D5" w:rsidP="00D646D5">
            <w:pPr>
              <w:pStyle w:val="Image"/>
            </w:pPr>
            <w:r>
              <w:t>cout&lt;&lt;"Enter your payment"&lt;&lt;endl;</w:t>
            </w:r>
          </w:p>
          <w:p w14:paraId="399124DE" w14:textId="77777777" w:rsidR="00D646D5" w:rsidRDefault="00D646D5" w:rsidP="00D646D5">
            <w:pPr>
              <w:pStyle w:val="Image"/>
            </w:pPr>
            <w:r>
              <w:t>cin&gt;&gt;x;</w:t>
            </w:r>
          </w:p>
          <w:p w14:paraId="104032DE" w14:textId="77777777" w:rsidR="00D646D5" w:rsidRDefault="00D646D5" w:rsidP="00D646D5">
            <w:pPr>
              <w:pStyle w:val="Image"/>
            </w:pPr>
            <w:r>
              <w:t>y=x-a;</w:t>
            </w:r>
          </w:p>
          <w:p w14:paraId="09EC1670" w14:textId="77777777" w:rsidR="00D646D5" w:rsidRDefault="00D646D5" w:rsidP="00D646D5">
            <w:pPr>
              <w:pStyle w:val="Image"/>
            </w:pPr>
            <w:r>
              <w:t>cout&lt;&lt;"The amount returned is: "&lt;&lt;y&lt;&lt;endl;</w:t>
            </w:r>
          </w:p>
          <w:p w14:paraId="41258B79" w14:textId="77777777" w:rsidR="00D646D5" w:rsidRDefault="00D646D5" w:rsidP="00D646D5">
            <w:pPr>
              <w:pStyle w:val="Image"/>
            </w:pPr>
            <w:r>
              <w:t>fi.addinbudget(a);</w:t>
            </w:r>
          </w:p>
          <w:p w14:paraId="5864710E" w14:textId="77777777" w:rsidR="00D646D5" w:rsidRDefault="00D646D5" w:rsidP="00D646D5">
            <w:pPr>
              <w:pStyle w:val="Image"/>
            </w:pPr>
          </w:p>
          <w:p w14:paraId="20520699" w14:textId="77777777" w:rsidR="00D646D5" w:rsidRDefault="00D646D5" w:rsidP="00D646D5">
            <w:pPr>
              <w:pStyle w:val="Image"/>
            </w:pPr>
          </w:p>
          <w:p w14:paraId="05D3CD43" w14:textId="77777777" w:rsidR="00D646D5" w:rsidRDefault="00D646D5" w:rsidP="00D646D5">
            <w:pPr>
              <w:pStyle w:val="Image"/>
            </w:pPr>
            <w:r>
              <w:t>checkout();</w:t>
            </w:r>
          </w:p>
          <w:p w14:paraId="2976473A" w14:textId="77777777" w:rsidR="00D646D5" w:rsidRDefault="00D646D5" w:rsidP="00D646D5">
            <w:pPr>
              <w:pStyle w:val="Image"/>
            </w:pPr>
            <w:r>
              <w:t>cl.workfunction();</w:t>
            </w:r>
          </w:p>
          <w:p w14:paraId="39974547" w14:textId="77777777" w:rsidR="00D646D5" w:rsidRDefault="00D646D5" w:rsidP="00D646D5">
            <w:pPr>
              <w:pStyle w:val="Image"/>
            </w:pPr>
          </w:p>
          <w:p w14:paraId="7B497A06" w14:textId="77777777" w:rsidR="00D646D5" w:rsidRDefault="00D646D5" w:rsidP="00D646D5">
            <w:pPr>
              <w:pStyle w:val="Image"/>
            </w:pPr>
            <w:r>
              <w:t>}</w:t>
            </w:r>
          </w:p>
          <w:p w14:paraId="4CDB3216" w14:textId="77777777" w:rsidR="00D646D5" w:rsidRDefault="00D646D5" w:rsidP="00D646D5">
            <w:pPr>
              <w:pStyle w:val="Image"/>
            </w:pPr>
          </w:p>
          <w:p w14:paraId="101D6437" w14:textId="77777777" w:rsidR="00D646D5" w:rsidRDefault="00D646D5" w:rsidP="00D646D5">
            <w:pPr>
              <w:pStyle w:val="Image"/>
            </w:pPr>
            <w:r>
              <w:t>else if(c=='g'){</w:t>
            </w:r>
          </w:p>
          <w:p w14:paraId="529A4CE0" w14:textId="77777777" w:rsidR="00D646D5" w:rsidRDefault="00D646D5" w:rsidP="00D646D5">
            <w:pPr>
              <w:pStyle w:val="Image"/>
            </w:pPr>
            <w:r>
              <w:t xml:space="preserve">    gen.workfunction();</w:t>
            </w:r>
          </w:p>
          <w:p w14:paraId="0483FE60" w14:textId="77777777" w:rsidR="00D646D5" w:rsidRDefault="00D646D5" w:rsidP="00D646D5">
            <w:pPr>
              <w:pStyle w:val="Image"/>
            </w:pPr>
          </w:p>
          <w:p w14:paraId="56C269E9" w14:textId="77777777" w:rsidR="00D646D5" w:rsidRDefault="00D646D5" w:rsidP="00D646D5">
            <w:pPr>
              <w:pStyle w:val="Image"/>
            </w:pPr>
            <w:r>
              <w:t>a=gen.getsal()+100;</w:t>
            </w:r>
          </w:p>
          <w:p w14:paraId="7B6602F5" w14:textId="77777777" w:rsidR="00D646D5" w:rsidRDefault="00D646D5" w:rsidP="00D646D5">
            <w:pPr>
              <w:pStyle w:val="Image"/>
            </w:pPr>
            <w:r>
              <w:t>cout&lt;&lt;"your bill for genereal physician is: "&lt;&lt;a&lt;&lt;endl;</w:t>
            </w:r>
          </w:p>
          <w:p w14:paraId="138C5FC0" w14:textId="77777777" w:rsidR="00D646D5" w:rsidRDefault="00D646D5" w:rsidP="00D646D5">
            <w:pPr>
              <w:pStyle w:val="Image"/>
            </w:pPr>
            <w:r>
              <w:t>cout&lt;&lt;"Enter your payment"&lt;&lt;endl;</w:t>
            </w:r>
          </w:p>
          <w:p w14:paraId="0B420E36" w14:textId="77777777" w:rsidR="00D646D5" w:rsidRDefault="00D646D5" w:rsidP="00D646D5">
            <w:pPr>
              <w:pStyle w:val="Image"/>
            </w:pPr>
            <w:r>
              <w:t>cin&gt;&gt;x;</w:t>
            </w:r>
          </w:p>
          <w:p w14:paraId="0027EFB5" w14:textId="77777777" w:rsidR="00D646D5" w:rsidRDefault="00D646D5" w:rsidP="00D646D5">
            <w:pPr>
              <w:pStyle w:val="Image"/>
            </w:pPr>
            <w:r>
              <w:t>y=x-a;</w:t>
            </w:r>
          </w:p>
          <w:p w14:paraId="1723AE2D" w14:textId="77777777" w:rsidR="00D646D5" w:rsidRDefault="00D646D5" w:rsidP="00D646D5">
            <w:pPr>
              <w:pStyle w:val="Image"/>
            </w:pPr>
            <w:r>
              <w:t>cout&lt;&lt;"The amount returned is: "&lt;&lt;y&lt;&lt;endl;</w:t>
            </w:r>
          </w:p>
          <w:p w14:paraId="4EDDA966" w14:textId="77777777" w:rsidR="00D646D5" w:rsidRDefault="00D646D5" w:rsidP="00D646D5">
            <w:pPr>
              <w:pStyle w:val="Image"/>
            </w:pPr>
            <w:r>
              <w:t>fi.addinbudget(a);</w:t>
            </w:r>
          </w:p>
          <w:p w14:paraId="28B886FA" w14:textId="77777777" w:rsidR="00D646D5" w:rsidRDefault="00D646D5" w:rsidP="00D646D5">
            <w:pPr>
              <w:pStyle w:val="Image"/>
            </w:pPr>
          </w:p>
          <w:p w14:paraId="4A1EF777" w14:textId="77777777" w:rsidR="00D646D5" w:rsidRDefault="00D646D5" w:rsidP="00D646D5">
            <w:pPr>
              <w:pStyle w:val="Image"/>
            </w:pPr>
            <w:r>
              <w:t xml:space="preserve">  </w:t>
            </w:r>
          </w:p>
          <w:p w14:paraId="2108777C" w14:textId="77777777" w:rsidR="00D646D5" w:rsidRDefault="00D646D5" w:rsidP="00D646D5">
            <w:pPr>
              <w:pStyle w:val="Image"/>
            </w:pPr>
            <w:r>
              <w:t>}</w:t>
            </w:r>
          </w:p>
          <w:p w14:paraId="5CDC8F0F" w14:textId="77777777" w:rsidR="00D646D5" w:rsidRDefault="00D646D5" w:rsidP="00D646D5">
            <w:pPr>
              <w:pStyle w:val="Image"/>
            </w:pPr>
            <w:r>
              <w:t>}</w:t>
            </w:r>
          </w:p>
          <w:p w14:paraId="14692970" w14:textId="77777777" w:rsidR="00D646D5" w:rsidRDefault="00D646D5" w:rsidP="00D646D5">
            <w:pPr>
              <w:pStyle w:val="Image"/>
            </w:pPr>
            <w:r>
              <w:t>}</w:t>
            </w:r>
          </w:p>
          <w:p w14:paraId="21677240" w14:textId="77777777" w:rsidR="00D646D5" w:rsidRDefault="00D646D5" w:rsidP="00D646D5">
            <w:pPr>
              <w:pStyle w:val="Image"/>
            </w:pPr>
          </w:p>
          <w:p w14:paraId="1896BC72" w14:textId="77777777" w:rsidR="00D646D5" w:rsidRDefault="00D646D5" w:rsidP="00D646D5">
            <w:pPr>
              <w:pStyle w:val="Image"/>
            </w:pPr>
            <w:r>
              <w:t>else if(choicess==5){</w:t>
            </w:r>
          </w:p>
          <w:p w14:paraId="69C827EB" w14:textId="77777777" w:rsidR="00D646D5" w:rsidRDefault="00D646D5" w:rsidP="00D646D5">
            <w:pPr>
              <w:pStyle w:val="Image"/>
            </w:pPr>
            <w:r>
              <w:t xml:space="preserve"> for( int i=0; i&lt;no_c; i++ )</w:t>
            </w:r>
          </w:p>
          <w:p w14:paraId="3EB05FA7" w14:textId="77777777" w:rsidR="00D646D5" w:rsidRDefault="00D646D5" w:rsidP="00D646D5">
            <w:pPr>
              <w:pStyle w:val="Image"/>
            </w:pPr>
            <w:r>
              <w:t xml:space="preserve"> {  cout&lt;&lt;"-------CUSTOMER#"&lt;&lt;i+1&lt;&lt;"----------"&lt;&lt;endl;</w:t>
            </w:r>
          </w:p>
          <w:p w14:paraId="0F52581F" w14:textId="77777777" w:rsidR="00D646D5" w:rsidRDefault="00D646D5" w:rsidP="00D646D5">
            <w:pPr>
              <w:pStyle w:val="Image"/>
            </w:pPr>
            <w:r>
              <w:t xml:space="preserve">    p.working();</w:t>
            </w:r>
          </w:p>
          <w:p w14:paraId="650B578E" w14:textId="77777777" w:rsidR="00D646D5" w:rsidRDefault="00D646D5" w:rsidP="00D646D5">
            <w:pPr>
              <w:pStyle w:val="Image"/>
            </w:pPr>
            <w:r>
              <w:t xml:space="preserve"> custo[i].input_hospital();</w:t>
            </w:r>
          </w:p>
          <w:p w14:paraId="7F2AC88F" w14:textId="77777777" w:rsidR="00D646D5" w:rsidRDefault="00D646D5" w:rsidP="00D646D5">
            <w:pPr>
              <w:pStyle w:val="Image"/>
            </w:pPr>
            <w:r>
              <w:lastRenderedPageBreak/>
              <w:t xml:space="preserve">  rec[0].filing(custo[i]);</w:t>
            </w:r>
          </w:p>
          <w:p w14:paraId="275D1E52" w14:textId="77777777" w:rsidR="00D646D5" w:rsidRDefault="00D646D5" w:rsidP="00D646D5">
            <w:pPr>
              <w:pStyle w:val="Image"/>
            </w:pPr>
          </w:p>
          <w:p w14:paraId="3A60F9BE" w14:textId="77777777" w:rsidR="00D646D5" w:rsidRDefault="00D646D5" w:rsidP="00D646D5">
            <w:pPr>
              <w:pStyle w:val="Image"/>
            </w:pPr>
            <w:r>
              <w:t>cout&lt;&lt;"What type of docter do you want? (e for ENT, s for surgeon and g for general physician) "&lt;&lt;endl;</w:t>
            </w:r>
          </w:p>
          <w:p w14:paraId="3559D294" w14:textId="77777777" w:rsidR="00D646D5" w:rsidRDefault="00D646D5" w:rsidP="00D646D5">
            <w:pPr>
              <w:pStyle w:val="Image"/>
            </w:pPr>
            <w:r>
              <w:t>cin&gt;&gt;c;</w:t>
            </w:r>
          </w:p>
          <w:p w14:paraId="51F04876" w14:textId="77777777" w:rsidR="00D646D5" w:rsidRDefault="00D646D5" w:rsidP="00D646D5">
            <w:pPr>
              <w:pStyle w:val="Image"/>
            </w:pPr>
          </w:p>
          <w:p w14:paraId="0A18C8C3" w14:textId="77777777" w:rsidR="00D646D5" w:rsidRDefault="00D646D5" w:rsidP="00D646D5">
            <w:pPr>
              <w:pStyle w:val="Image"/>
            </w:pPr>
            <w:r>
              <w:t>if(c=='e'){</w:t>
            </w:r>
          </w:p>
          <w:p w14:paraId="73DA97E9" w14:textId="77777777" w:rsidR="00D646D5" w:rsidRDefault="00D646D5" w:rsidP="00D646D5">
            <w:pPr>
              <w:pStyle w:val="Image"/>
            </w:pPr>
            <w:r>
              <w:t>ent.workfunction();</w:t>
            </w:r>
          </w:p>
          <w:p w14:paraId="2402B2E4" w14:textId="77777777" w:rsidR="00D646D5" w:rsidRDefault="00D646D5" w:rsidP="00D646D5">
            <w:pPr>
              <w:pStyle w:val="Image"/>
            </w:pPr>
            <w:r>
              <w:t>a=ent.getsal()+100;</w:t>
            </w:r>
          </w:p>
          <w:p w14:paraId="1695A860" w14:textId="77777777" w:rsidR="00D646D5" w:rsidRDefault="00D646D5" w:rsidP="00D646D5">
            <w:pPr>
              <w:pStyle w:val="Image"/>
            </w:pPr>
            <w:r>
              <w:t>cout&lt;&lt;"your bill for ENT is: "&lt;&lt;a&lt;&lt;endl;</w:t>
            </w:r>
          </w:p>
          <w:p w14:paraId="066932A9" w14:textId="77777777" w:rsidR="00D646D5" w:rsidRDefault="00D646D5" w:rsidP="00D646D5">
            <w:pPr>
              <w:pStyle w:val="Image"/>
            </w:pPr>
            <w:r>
              <w:t>cout&lt;&lt;"Enter your payment"&lt;&lt;endl;</w:t>
            </w:r>
          </w:p>
          <w:p w14:paraId="0CC93153" w14:textId="77777777" w:rsidR="00D646D5" w:rsidRDefault="00D646D5" w:rsidP="00D646D5">
            <w:pPr>
              <w:pStyle w:val="Image"/>
            </w:pPr>
            <w:r>
              <w:t>cin&gt;&gt;x;</w:t>
            </w:r>
          </w:p>
          <w:p w14:paraId="1D75EBE9" w14:textId="77777777" w:rsidR="00D646D5" w:rsidRDefault="00D646D5" w:rsidP="00D646D5">
            <w:pPr>
              <w:pStyle w:val="Image"/>
            </w:pPr>
            <w:r>
              <w:t>y=x-a;</w:t>
            </w:r>
          </w:p>
          <w:p w14:paraId="4FE80A4F" w14:textId="77777777" w:rsidR="00D646D5" w:rsidRDefault="00D646D5" w:rsidP="00D646D5">
            <w:pPr>
              <w:pStyle w:val="Image"/>
            </w:pPr>
            <w:r>
              <w:t>cout&lt;&lt;"The amount returned is: "&lt;&lt;y&lt;&lt;endl;</w:t>
            </w:r>
          </w:p>
          <w:p w14:paraId="13E0492D" w14:textId="77777777" w:rsidR="00D646D5" w:rsidRDefault="00D646D5" w:rsidP="00D646D5">
            <w:pPr>
              <w:pStyle w:val="Image"/>
            </w:pPr>
            <w:r>
              <w:t>fi.addinbudget(a);</w:t>
            </w:r>
          </w:p>
          <w:p w14:paraId="1E63F9F9" w14:textId="77777777" w:rsidR="00D646D5" w:rsidRDefault="00D646D5" w:rsidP="00D646D5">
            <w:pPr>
              <w:pStyle w:val="Image"/>
            </w:pPr>
          </w:p>
          <w:p w14:paraId="7C7988E4" w14:textId="77777777" w:rsidR="00D646D5" w:rsidRDefault="00D646D5" w:rsidP="00D646D5">
            <w:pPr>
              <w:pStyle w:val="Image"/>
            </w:pPr>
            <w:r>
              <w:t>}</w:t>
            </w:r>
          </w:p>
          <w:p w14:paraId="5D857EF3" w14:textId="77777777" w:rsidR="00D646D5" w:rsidRDefault="00D646D5" w:rsidP="00D646D5">
            <w:pPr>
              <w:pStyle w:val="Image"/>
            </w:pPr>
            <w:r>
              <w:t>else if(c=='s'){</w:t>
            </w:r>
          </w:p>
          <w:p w14:paraId="65640E4F" w14:textId="77777777" w:rsidR="00D646D5" w:rsidRDefault="00D646D5" w:rsidP="00D646D5">
            <w:pPr>
              <w:pStyle w:val="Image"/>
            </w:pPr>
            <w:r>
              <w:t xml:space="preserve">    int typ;</w:t>
            </w:r>
          </w:p>
          <w:p w14:paraId="4A85EB54" w14:textId="77777777" w:rsidR="00D646D5" w:rsidRDefault="00D646D5" w:rsidP="00D646D5">
            <w:pPr>
              <w:pStyle w:val="Image"/>
            </w:pPr>
            <w:r>
              <w:t xml:space="preserve">     //----ROOM BOOK-------</w:t>
            </w:r>
          </w:p>
          <w:p w14:paraId="0EA1CE4F" w14:textId="77777777" w:rsidR="00D646D5" w:rsidRDefault="00D646D5" w:rsidP="00D646D5">
            <w:pPr>
              <w:pStyle w:val="Image"/>
            </w:pPr>
            <w:r>
              <w:t xml:space="preserve">        sur.workfunction();</w:t>
            </w:r>
          </w:p>
          <w:p w14:paraId="7074698A" w14:textId="77777777" w:rsidR="00D646D5" w:rsidRDefault="00D646D5" w:rsidP="00D646D5">
            <w:pPr>
              <w:pStyle w:val="Image"/>
            </w:pPr>
            <w:r>
              <w:t xml:space="preserve">cout&lt;&lt;"what type of room?"&lt;&lt;endl; </w:t>
            </w:r>
          </w:p>
          <w:p w14:paraId="3D01BFDB" w14:textId="77777777" w:rsidR="00D646D5" w:rsidRDefault="00D646D5" w:rsidP="00D646D5">
            <w:pPr>
              <w:pStyle w:val="Image"/>
            </w:pPr>
            <w:r>
              <w:t xml:space="preserve">       for(int i=0; i&lt;no_r; i++){</w:t>
            </w:r>
          </w:p>
          <w:p w14:paraId="0729FD9E" w14:textId="77777777" w:rsidR="00D646D5" w:rsidRDefault="00D646D5" w:rsidP="00D646D5">
            <w:pPr>
              <w:pStyle w:val="Image"/>
            </w:pPr>
            <w:r>
              <w:t xml:space="preserve">        cout&lt;&lt;i+1 &lt;&lt; " " &lt;&lt; r[i].get_typofroom(); </w:t>
            </w:r>
          </w:p>
          <w:p w14:paraId="70F34DB1" w14:textId="77777777" w:rsidR="00D646D5" w:rsidRDefault="00D646D5" w:rsidP="00D646D5">
            <w:pPr>
              <w:pStyle w:val="Image"/>
            </w:pPr>
            <w:r>
              <w:t xml:space="preserve">       } // room booking will be opt depending on type of disease </w:t>
            </w:r>
          </w:p>
          <w:p w14:paraId="40F88174" w14:textId="77777777" w:rsidR="00D646D5" w:rsidRDefault="00D646D5" w:rsidP="00D646D5">
            <w:pPr>
              <w:pStyle w:val="Image"/>
            </w:pPr>
            <w:r>
              <w:t>cin&gt;&gt;typ; //== execuitibve</w:t>
            </w:r>
          </w:p>
          <w:p w14:paraId="188B0640" w14:textId="77777777" w:rsidR="00D646D5" w:rsidRDefault="00D646D5" w:rsidP="00D646D5">
            <w:pPr>
              <w:pStyle w:val="Image"/>
            </w:pPr>
            <w:r>
              <w:t xml:space="preserve">         typ=typ-1;</w:t>
            </w:r>
          </w:p>
          <w:p w14:paraId="287B8730" w14:textId="77777777" w:rsidR="00D646D5" w:rsidRDefault="00D646D5" w:rsidP="00D646D5">
            <w:pPr>
              <w:pStyle w:val="Image"/>
            </w:pPr>
          </w:p>
          <w:p w14:paraId="25FE1049" w14:textId="77777777" w:rsidR="00D646D5" w:rsidRDefault="00D646D5" w:rsidP="00D646D5">
            <w:pPr>
              <w:pStyle w:val="Image"/>
            </w:pPr>
            <w:r>
              <w:t xml:space="preserve">        r[typ].set_booking(true);</w:t>
            </w:r>
          </w:p>
          <w:p w14:paraId="1EC37DD0" w14:textId="77777777" w:rsidR="00D646D5" w:rsidRDefault="00D646D5" w:rsidP="00D646D5">
            <w:pPr>
              <w:pStyle w:val="Image"/>
            </w:pPr>
            <w:r>
              <w:t xml:space="preserve">             cout&lt;&lt;"how many days? "&lt;&lt;endl;</w:t>
            </w:r>
          </w:p>
          <w:p w14:paraId="4CBE5E5E" w14:textId="77777777" w:rsidR="00D646D5" w:rsidRDefault="00D646D5" w:rsidP="00D646D5">
            <w:pPr>
              <w:pStyle w:val="Image"/>
            </w:pPr>
            <w:r>
              <w:t xml:space="preserve">             cin&gt;&gt;no_of_days;</w:t>
            </w:r>
          </w:p>
          <w:p w14:paraId="3E3712C4" w14:textId="77777777" w:rsidR="00D646D5" w:rsidRDefault="00D646D5" w:rsidP="00D646D5">
            <w:pPr>
              <w:pStyle w:val="Image"/>
            </w:pPr>
            <w:r>
              <w:t xml:space="preserve">             bill=no_of_days*r[typ].get_price();</w:t>
            </w:r>
          </w:p>
          <w:p w14:paraId="61D7C224" w14:textId="77777777" w:rsidR="00D646D5" w:rsidRDefault="00D646D5" w:rsidP="00D646D5">
            <w:pPr>
              <w:pStyle w:val="Image"/>
            </w:pPr>
            <w:r>
              <w:t xml:space="preserve">    </w:t>
            </w:r>
          </w:p>
          <w:p w14:paraId="2D3FD039" w14:textId="77777777" w:rsidR="00D646D5" w:rsidRDefault="00D646D5" w:rsidP="00D646D5">
            <w:pPr>
              <w:pStyle w:val="Image"/>
            </w:pPr>
            <w:r>
              <w:t>//----------send bill to finance-----//</w:t>
            </w:r>
          </w:p>
          <w:p w14:paraId="0423D8D4" w14:textId="77777777" w:rsidR="00D646D5" w:rsidRDefault="00D646D5" w:rsidP="00D646D5">
            <w:pPr>
              <w:pStyle w:val="Image"/>
            </w:pPr>
            <w:r>
              <w:t>fi.setbudget(bill);</w:t>
            </w:r>
          </w:p>
          <w:p w14:paraId="6E41E061" w14:textId="77777777" w:rsidR="00D646D5" w:rsidRDefault="00D646D5" w:rsidP="00D646D5">
            <w:pPr>
              <w:pStyle w:val="Image"/>
            </w:pPr>
          </w:p>
          <w:p w14:paraId="7049DF3F" w14:textId="77777777" w:rsidR="00D646D5" w:rsidRDefault="00D646D5" w:rsidP="00D646D5">
            <w:pPr>
              <w:pStyle w:val="Image"/>
            </w:pPr>
          </w:p>
          <w:p w14:paraId="5D067762" w14:textId="77777777" w:rsidR="00D646D5" w:rsidRDefault="00D646D5" w:rsidP="00D646D5">
            <w:pPr>
              <w:pStyle w:val="Image"/>
            </w:pPr>
            <w:r>
              <w:t>int d=1;</w:t>
            </w:r>
          </w:p>
          <w:p w14:paraId="5C1EE269" w14:textId="77777777" w:rsidR="00D646D5" w:rsidRDefault="00D646D5" w:rsidP="00D646D5">
            <w:pPr>
              <w:pStyle w:val="Image"/>
            </w:pPr>
            <w:r>
              <w:t>while(d){</w:t>
            </w:r>
          </w:p>
          <w:p w14:paraId="27E0C0FE" w14:textId="77777777" w:rsidR="00D646D5" w:rsidRDefault="00D646D5" w:rsidP="00D646D5">
            <w:pPr>
              <w:pStyle w:val="Image"/>
            </w:pPr>
            <w:r>
              <w:t>cout&lt;&lt;"Do you want to avail these services? "&lt;&lt;endl;</w:t>
            </w:r>
          </w:p>
          <w:p w14:paraId="7458AADC" w14:textId="77777777" w:rsidR="00D646D5" w:rsidRDefault="00D646D5" w:rsidP="00D646D5">
            <w:pPr>
              <w:pStyle w:val="Image"/>
            </w:pPr>
            <w:r>
              <w:t>cout&lt;&lt;"1.cleaner, 2.leave)"&lt;&lt;endl;</w:t>
            </w:r>
          </w:p>
          <w:p w14:paraId="089FAAEB" w14:textId="77777777" w:rsidR="00D646D5" w:rsidRDefault="00D646D5" w:rsidP="00D646D5">
            <w:pPr>
              <w:pStyle w:val="Image"/>
            </w:pPr>
            <w:r>
              <w:t>cin&gt;&gt;b;</w:t>
            </w:r>
          </w:p>
          <w:p w14:paraId="706CA98C" w14:textId="77777777" w:rsidR="00D646D5" w:rsidRDefault="00D646D5" w:rsidP="00D646D5">
            <w:pPr>
              <w:pStyle w:val="Image"/>
            </w:pPr>
          </w:p>
          <w:p w14:paraId="13B15832" w14:textId="77777777" w:rsidR="00D646D5" w:rsidRDefault="00D646D5" w:rsidP="00D646D5">
            <w:pPr>
              <w:pStyle w:val="Image"/>
            </w:pPr>
            <w:r>
              <w:t>if(b==1){</w:t>
            </w:r>
          </w:p>
          <w:p w14:paraId="15914537" w14:textId="77777777" w:rsidR="00D646D5" w:rsidRDefault="00D646D5" w:rsidP="00D646D5">
            <w:pPr>
              <w:pStyle w:val="Image"/>
            </w:pPr>
            <w:r>
              <w:t xml:space="preserve">    cl.customercall();</w:t>
            </w:r>
          </w:p>
          <w:p w14:paraId="01191AAA" w14:textId="77777777" w:rsidR="00D646D5" w:rsidRDefault="00D646D5" w:rsidP="00D646D5">
            <w:pPr>
              <w:pStyle w:val="Image"/>
            </w:pPr>
            <w:r>
              <w:t>}</w:t>
            </w:r>
          </w:p>
          <w:p w14:paraId="3B208A67" w14:textId="77777777" w:rsidR="00D646D5" w:rsidRDefault="00D646D5" w:rsidP="00D646D5">
            <w:pPr>
              <w:pStyle w:val="Image"/>
            </w:pPr>
            <w:r>
              <w:t>else if(b==2){</w:t>
            </w:r>
          </w:p>
          <w:p w14:paraId="6A6A766C" w14:textId="77777777" w:rsidR="00D646D5" w:rsidRDefault="00D646D5" w:rsidP="00D646D5">
            <w:pPr>
              <w:pStyle w:val="Image"/>
            </w:pPr>
            <w:r>
              <w:t xml:space="preserve">    d=0;</w:t>
            </w:r>
          </w:p>
          <w:p w14:paraId="114DECD9" w14:textId="77777777" w:rsidR="00D646D5" w:rsidRDefault="00D646D5" w:rsidP="00D646D5">
            <w:pPr>
              <w:pStyle w:val="Image"/>
            </w:pPr>
            <w:r>
              <w:t xml:space="preserve">    break;</w:t>
            </w:r>
          </w:p>
          <w:p w14:paraId="7583EB9D" w14:textId="77777777" w:rsidR="00D646D5" w:rsidRDefault="00D646D5" w:rsidP="00D646D5">
            <w:pPr>
              <w:pStyle w:val="Image"/>
            </w:pPr>
            <w:r>
              <w:t>}</w:t>
            </w:r>
          </w:p>
          <w:p w14:paraId="60F2DB5F" w14:textId="77777777" w:rsidR="00D646D5" w:rsidRDefault="00D646D5" w:rsidP="00D646D5">
            <w:pPr>
              <w:pStyle w:val="Image"/>
            </w:pPr>
            <w:r>
              <w:t>}</w:t>
            </w:r>
          </w:p>
          <w:p w14:paraId="5FD6B6BC" w14:textId="77777777" w:rsidR="00D646D5" w:rsidRDefault="00D646D5" w:rsidP="00D646D5">
            <w:pPr>
              <w:pStyle w:val="Image"/>
            </w:pPr>
          </w:p>
          <w:p w14:paraId="4B2D215D" w14:textId="77777777" w:rsidR="00D646D5" w:rsidRDefault="00D646D5" w:rsidP="00D646D5">
            <w:pPr>
              <w:pStyle w:val="Image"/>
            </w:pPr>
            <w:r>
              <w:t>a=sur.getsal()+100;</w:t>
            </w:r>
          </w:p>
          <w:p w14:paraId="1D65C92D" w14:textId="77777777" w:rsidR="00D646D5" w:rsidRDefault="00D646D5" w:rsidP="00D646D5">
            <w:pPr>
              <w:pStyle w:val="Image"/>
            </w:pPr>
            <w:r>
              <w:t>cout&lt;&lt;"your bill for surgeon is: "&lt;&lt;a&lt;&lt;endl;</w:t>
            </w:r>
          </w:p>
          <w:p w14:paraId="64E37566" w14:textId="77777777" w:rsidR="00D646D5" w:rsidRDefault="00D646D5" w:rsidP="00D646D5">
            <w:pPr>
              <w:pStyle w:val="Image"/>
            </w:pPr>
            <w:r>
              <w:t>cout&lt;&lt;"Enter your payment"&lt;&lt;endl;</w:t>
            </w:r>
          </w:p>
          <w:p w14:paraId="051BB0C9" w14:textId="77777777" w:rsidR="00D646D5" w:rsidRDefault="00D646D5" w:rsidP="00D646D5">
            <w:pPr>
              <w:pStyle w:val="Image"/>
            </w:pPr>
            <w:r>
              <w:t>cin&gt;&gt;x;</w:t>
            </w:r>
          </w:p>
          <w:p w14:paraId="1259C39F" w14:textId="77777777" w:rsidR="00D646D5" w:rsidRDefault="00D646D5" w:rsidP="00D646D5">
            <w:pPr>
              <w:pStyle w:val="Image"/>
            </w:pPr>
            <w:r>
              <w:t>y=x-a;</w:t>
            </w:r>
          </w:p>
          <w:p w14:paraId="18B271DF" w14:textId="77777777" w:rsidR="00D646D5" w:rsidRDefault="00D646D5" w:rsidP="00D646D5">
            <w:pPr>
              <w:pStyle w:val="Image"/>
            </w:pPr>
            <w:r>
              <w:t>cout&lt;&lt;"The amount returned is: "&lt;&lt;y&lt;&lt;endl;</w:t>
            </w:r>
          </w:p>
          <w:p w14:paraId="10C739F4" w14:textId="77777777" w:rsidR="00D646D5" w:rsidRDefault="00D646D5" w:rsidP="00D646D5">
            <w:pPr>
              <w:pStyle w:val="Image"/>
            </w:pPr>
            <w:r>
              <w:t>fi.addinbudget(a);</w:t>
            </w:r>
          </w:p>
          <w:p w14:paraId="4606F31F" w14:textId="77777777" w:rsidR="00D646D5" w:rsidRDefault="00D646D5" w:rsidP="00D646D5">
            <w:pPr>
              <w:pStyle w:val="Image"/>
            </w:pPr>
          </w:p>
          <w:p w14:paraId="13A9CFEB" w14:textId="77777777" w:rsidR="00D646D5" w:rsidRDefault="00D646D5" w:rsidP="00D646D5">
            <w:pPr>
              <w:pStyle w:val="Image"/>
            </w:pPr>
            <w:r>
              <w:t>checkout();</w:t>
            </w:r>
          </w:p>
          <w:p w14:paraId="749A342C" w14:textId="77777777" w:rsidR="00D646D5" w:rsidRDefault="00D646D5" w:rsidP="00D646D5">
            <w:pPr>
              <w:pStyle w:val="Image"/>
            </w:pPr>
            <w:r>
              <w:lastRenderedPageBreak/>
              <w:t>cl.workfunction();</w:t>
            </w:r>
          </w:p>
          <w:p w14:paraId="5AD078F7" w14:textId="77777777" w:rsidR="00D646D5" w:rsidRDefault="00D646D5" w:rsidP="00D646D5">
            <w:pPr>
              <w:pStyle w:val="Image"/>
            </w:pPr>
          </w:p>
          <w:p w14:paraId="0ABD74AD" w14:textId="77777777" w:rsidR="00D646D5" w:rsidRDefault="00D646D5" w:rsidP="00D646D5">
            <w:pPr>
              <w:pStyle w:val="Image"/>
            </w:pPr>
            <w:r>
              <w:t>}</w:t>
            </w:r>
          </w:p>
          <w:p w14:paraId="2131B544" w14:textId="77777777" w:rsidR="00D646D5" w:rsidRDefault="00D646D5" w:rsidP="00D646D5">
            <w:pPr>
              <w:pStyle w:val="Image"/>
            </w:pPr>
            <w:r>
              <w:t>else if(c=='g'){</w:t>
            </w:r>
          </w:p>
          <w:p w14:paraId="0B03AFD2" w14:textId="77777777" w:rsidR="00D646D5" w:rsidRDefault="00D646D5" w:rsidP="00D646D5">
            <w:pPr>
              <w:pStyle w:val="Image"/>
            </w:pPr>
            <w:r>
              <w:t xml:space="preserve">    gen.workfunction();</w:t>
            </w:r>
          </w:p>
          <w:p w14:paraId="277CD505" w14:textId="77777777" w:rsidR="00D646D5" w:rsidRDefault="00D646D5" w:rsidP="00D646D5">
            <w:pPr>
              <w:pStyle w:val="Image"/>
            </w:pPr>
            <w:r>
              <w:t>a=gen.getsal()+100;</w:t>
            </w:r>
          </w:p>
          <w:p w14:paraId="7B04F076" w14:textId="77777777" w:rsidR="00D646D5" w:rsidRDefault="00D646D5" w:rsidP="00D646D5">
            <w:pPr>
              <w:pStyle w:val="Image"/>
            </w:pPr>
            <w:r>
              <w:t>cout&lt;&lt;"your bill for genereal physician is: "&lt;&lt;a&lt;&lt;endl;</w:t>
            </w:r>
          </w:p>
          <w:p w14:paraId="0789E24C" w14:textId="77777777" w:rsidR="00D646D5" w:rsidRDefault="00D646D5" w:rsidP="00D646D5">
            <w:pPr>
              <w:pStyle w:val="Image"/>
            </w:pPr>
            <w:r>
              <w:t>cout&lt;&lt;"Enter your payment"&lt;&lt;endl;</w:t>
            </w:r>
          </w:p>
          <w:p w14:paraId="4FBB21CD" w14:textId="77777777" w:rsidR="00D646D5" w:rsidRDefault="00D646D5" w:rsidP="00D646D5">
            <w:pPr>
              <w:pStyle w:val="Image"/>
            </w:pPr>
            <w:r>
              <w:t>cin&gt;&gt;x;</w:t>
            </w:r>
          </w:p>
          <w:p w14:paraId="590C850C" w14:textId="77777777" w:rsidR="00D646D5" w:rsidRDefault="00D646D5" w:rsidP="00D646D5">
            <w:pPr>
              <w:pStyle w:val="Image"/>
            </w:pPr>
            <w:r>
              <w:t>y=x-a;</w:t>
            </w:r>
          </w:p>
          <w:p w14:paraId="5058F374" w14:textId="77777777" w:rsidR="00D646D5" w:rsidRDefault="00D646D5" w:rsidP="00D646D5">
            <w:pPr>
              <w:pStyle w:val="Image"/>
            </w:pPr>
            <w:r>
              <w:t>cout&lt;&lt;"The amount returned is: "&lt;&lt;y&lt;&lt;endl;</w:t>
            </w:r>
          </w:p>
          <w:p w14:paraId="7F8077A9" w14:textId="77777777" w:rsidR="00D646D5" w:rsidRDefault="00D646D5" w:rsidP="00D646D5">
            <w:pPr>
              <w:pStyle w:val="Image"/>
            </w:pPr>
            <w:r>
              <w:t>fi.addinbudget(a);</w:t>
            </w:r>
          </w:p>
          <w:p w14:paraId="7E7B9C61" w14:textId="77777777" w:rsidR="00D646D5" w:rsidRDefault="00D646D5" w:rsidP="00D646D5">
            <w:pPr>
              <w:pStyle w:val="Image"/>
            </w:pPr>
            <w:r>
              <w:t xml:space="preserve">  }</w:t>
            </w:r>
          </w:p>
          <w:p w14:paraId="672B3D88" w14:textId="77777777" w:rsidR="00D646D5" w:rsidRDefault="00D646D5" w:rsidP="00D646D5">
            <w:pPr>
              <w:pStyle w:val="Image"/>
            </w:pPr>
            <w:r>
              <w:t>}</w:t>
            </w:r>
          </w:p>
          <w:p w14:paraId="00E473D6" w14:textId="77777777" w:rsidR="00D646D5" w:rsidRDefault="00D646D5" w:rsidP="00D646D5">
            <w:pPr>
              <w:pStyle w:val="Image"/>
            </w:pPr>
            <w:r>
              <w:t>}</w:t>
            </w:r>
          </w:p>
          <w:p w14:paraId="573C7BA8" w14:textId="77777777" w:rsidR="00D646D5" w:rsidRDefault="00D646D5" w:rsidP="00D646D5">
            <w:pPr>
              <w:pStyle w:val="Image"/>
            </w:pPr>
            <w:r>
              <w:t>}</w:t>
            </w:r>
          </w:p>
          <w:p w14:paraId="4660CE99" w14:textId="77777777" w:rsidR="00D646D5" w:rsidRDefault="00D646D5" w:rsidP="00D646D5">
            <w:pPr>
              <w:pStyle w:val="Image"/>
            </w:pPr>
          </w:p>
          <w:p w14:paraId="0AE29E79" w14:textId="77777777" w:rsidR="00D646D5" w:rsidRDefault="00D646D5" w:rsidP="00D646D5">
            <w:pPr>
              <w:pStyle w:val="Image"/>
            </w:pPr>
            <w:r>
              <w:t>};</w:t>
            </w:r>
          </w:p>
          <w:p w14:paraId="32E64819" w14:textId="77777777" w:rsidR="00D646D5" w:rsidRDefault="00D646D5" w:rsidP="00D646D5">
            <w:pPr>
              <w:pStyle w:val="Image"/>
            </w:pPr>
          </w:p>
          <w:p w14:paraId="4768AD24" w14:textId="77777777" w:rsidR="00D646D5" w:rsidRDefault="00D646D5" w:rsidP="00D646D5">
            <w:pPr>
              <w:pStyle w:val="Image"/>
            </w:pPr>
          </w:p>
          <w:p w14:paraId="15C7118D" w14:textId="77777777" w:rsidR="00D646D5" w:rsidRDefault="00D646D5" w:rsidP="00D646D5">
            <w:pPr>
              <w:pStyle w:val="Image"/>
            </w:pPr>
          </w:p>
          <w:p w14:paraId="10F90F0A" w14:textId="77777777" w:rsidR="00D646D5" w:rsidRDefault="00D646D5" w:rsidP="00D646D5">
            <w:pPr>
              <w:pStyle w:val="Image"/>
            </w:pPr>
          </w:p>
          <w:p w14:paraId="3DC2AAAE" w14:textId="77777777" w:rsidR="00D646D5" w:rsidRDefault="00D646D5" w:rsidP="00D646D5">
            <w:pPr>
              <w:pStyle w:val="Image"/>
            </w:pPr>
          </w:p>
          <w:p w14:paraId="701AA9F4" w14:textId="77777777" w:rsidR="00D646D5" w:rsidRDefault="00D646D5" w:rsidP="00D646D5">
            <w:pPr>
              <w:pStyle w:val="Image"/>
            </w:pPr>
            <w:r>
              <w:t>//-------------------------------------------------------------------------------------------//</w:t>
            </w:r>
          </w:p>
          <w:p w14:paraId="49F6E030" w14:textId="77777777" w:rsidR="00D646D5" w:rsidRDefault="00D646D5" w:rsidP="00D646D5">
            <w:pPr>
              <w:pStyle w:val="Image"/>
            </w:pPr>
            <w:r>
              <w:t>//                                       MAIN FUNCTION                                      //</w:t>
            </w:r>
          </w:p>
          <w:p w14:paraId="1F0376AB" w14:textId="77777777" w:rsidR="00D646D5" w:rsidRDefault="00D646D5" w:rsidP="00D646D5">
            <w:pPr>
              <w:pStyle w:val="Image"/>
            </w:pPr>
            <w:r>
              <w:t>//------------------------------------------------------------------------------------------//</w:t>
            </w:r>
          </w:p>
          <w:p w14:paraId="62EC40CE" w14:textId="77777777" w:rsidR="00D646D5" w:rsidRDefault="00D646D5" w:rsidP="00D646D5">
            <w:pPr>
              <w:pStyle w:val="Image"/>
            </w:pPr>
            <w:r>
              <w:t>int main()</w:t>
            </w:r>
          </w:p>
          <w:p w14:paraId="1C7F1201" w14:textId="77777777" w:rsidR="00D646D5" w:rsidRDefault="00D646D5" w:rsidP="00D646D5">
            <w:pPr>
              <w:pStyle w:val="Image"/>
            </w:pPr>
            <w:r>
              <w:t>{</w:t>
            </w:r>
          </w:p>
          <w:p w14:paraId="51E26ACE" w14:textId="77777777" w:rsidR="00D646D5" w:rsidRDefault="00D646D5" w:rsidP="00D646D5">
            <w:pPr>
              <w:pStyle w:val="Image"/>
            </w:pPr>
          </w:p>
          <w:p w14:paraId="762854BF" w14:textId="77777777" w:rsidR="00D646D5" w:rsidRDefault="00D646D5" w:rsidP="00D646D5">
            <w:pPr>
              <w:pStyle w:val="Image"/>
            </w:pPr>
            <w:r>
              <w:t>hospital hos;</w:t>
            </w:r>
          </w:p>
          <w:p w14:paraId="04482385" w14:textId="77777777" w:rsidR="00D646D5" w:rsidRDefault="00D646D5" w:rsidP="00D646D5">
            <w:pPr>
              <w:pStyle w:val="Image"/>
            </w:pPr>
            <w:r>
              <w:t xml:space="preserve">  int d,k;</w:t>
            </w:r>
          </w:p>
          <w:p w14:paraId="5E8749CE" w14:textId="77777777" w:rsidR="00D646D5" w:rsidRDefault="00D646D5" w:rsidP="00D646D5">
            <w:pPr>
              <w:pStyle w:val="Image"/>
            </w:pPr>
            <w:r>
              <w:t xml:space="preserve">  char ch;</w:t>
            </w:r>
          </w:p>
          <w:p w14:paraId="07274F49" w14:textId="77777777" w:rsidR="00D646D5" w:rsidRDefault="00D646D5" w:rsidP="00D646D5">
            <w:pPr>
              <w:pStyle w:val="Image"/>
            </w:pPr>
            <w:r>
              <w:t xml:space="preserve">  cout&lt;&lt;"------------------------------WELCOME-----------------------------"&lt;&lt;endl;</w:t>
            </w:r>
          </w:p>
          <w:p w14:paraId="0A196922" w14:textId="77777777" w:rsidR="00D646D5" w:rsidRDefault="00D646D5" w:rsidP="00D646D5">
            <w:pPr>
              <w:pStyle w:val="Image"/>
            </w:pPr>
            <w:r>
              <w:t xml:space="preserve">  cout&lt;&lt;"which management system do u desire to create? (1. hospital, 2. hotel) "&lt;&lt;endl;</w:t>
            </w:r>
          </w:p>
          <w:p w14:paraId="0BE2E704" w14:textId="77777777" w:rsidR="00D646D5" w:rsidRDefault="00D646D5" w:rsidP="00D646D5">
            <w:pPr>
              <w:pStyle w:val="Image"/>
            </w:pPr>
            <w:r>
              <w:t xml:space="preserve">  cin&gt;&gt;d;</w:t>
            </w:r>
          </w:p>
          <w:p w14:paraId="1AC537A2" w14:textId="77777777" w:rsidR="00D646D5" w:rsidRDefault="00D646D5" w:rsidP="00D646D5">
            <w:pPr>
              <w:pStyle w:val="Image"/>
            </w:pPr>
          </w:p>
          <w:p w14:paraId="1AF3F7A7" w14:textId="77777777" w:rsidR="00D646D5" w:rsidRDefault="00D646D5" w:rsidP="00D646D5">
            <w:pPr>
              <w:pStyle w:val="Image"/>
            </w:pPr>
            <w:r>
              <w:t>switch(d)</w:t>
            </w:r>
          </w:p>
          <w:p w14:paraId="1C70852E" w14:textId="77777777" w:rsidR="00D646D5" w:rsidRDefault="00D646D5" w:rsidP="00D646D5">
            <w:pPr>
              <w:pStyle w:val="Image"/>
            </w:pPr>
            <w:r>
              <w:t xml:space="preserve">{ </w:t>
            </w:r>
          </w:p>
          <w:p w14:paraId="23B20271" w14:textId="77777777" w:rsidR="00D646D5" w:rsidRDefault="00D646D5" w:rsidP="00D646D5">
            <w:pPr>
              <w:pStyle w:val="Image"/>
            </w:pPr>
            <w:r>
              <w:t xml:space="preserve">    case 1:</w:t>
            </w:r>
          </w:p>
          <w:p w14:paraId="7F145C86" w14:textId="77777777" w:rsidR="00D646D5" w:rsidRDefault="00D646D5" w:rsidP="00D646D5">
            <w:pPr>
              <w:pStyle w:val="Image"/>
            </w:pPr>
            <w:r>
              <w:t xml:space="preserve">    {</w:t>
            </w:r>
          </w:p>
          <w:p w14:paraId="4B2E78B7" w14:textId="77777777" w:rsidR="00D646D5" w:rsidRDefault="00D646D5" w:rsidP="00D646D5">
            <w:pPr>
              <w:pStyle w:val="Image"/>
            </w:pPr>
            <w:r>
              <w:t xml:space="preserve">        hospital hos;</w:t>
            </w:r>
          </w:p>
          <w:p w14:paraId="50D9DE05" w14:textId="77777777" w:rsidR="00D646D5" w:rsidRDefault="00D646D5" w:rsidP="00D646D5">
            <w:pPr>
              <w:pStyle w:val="Image"/>
            </w:pPr>
            <w:r>
              <w:t xml:space="preserve">        cout&lt;&lt;"CEO please input requirements for the hospital management system"&lt;&lt;endl;</w:t>
            </w:r>
          </w:p>
          <w:p w14:paraId="512741FA" w14:textId="77777777" w:rsidR="00D646D5" w:rsidRDefault="00D646D5" w:rsidP="00D646D5">
            <w:pPr>
              <w:pStyle w:val="Image"/>
            </w:pPr>
            <w:r>
              <w:t xml:space="preserve">       hos.ceo_input();</w:t>
            </w:r>
          </w:p>
          <w:p w14:paraId="6A1AFDB1" w14:textId="77777777" w:rsidR="00D646D5" w:rsidRDefault="00D646D5" w:rsidP="00D646D5">
            <w:pPr>
              <w:pStyle w:val="Image"/>
            </w:pPr>
            <w:r>
              <w:t xml:space="preserve">        cout&lt;&lt;"Enter how many customers can your hospital cater"&lt;&lt;endl;</w:t>
            </w:r>
          </w:p>
          <w:p w14:paraId="28836264" w14:textId="77777777" w:rsidR="00D646D5" w:rsidRDefault="00D646D5" w:rsidP="00D646D5">
            <w:pPr>
              <w:pStyle w:val="Image"/>
            </w:pPr>
            <w:r>
              <w:t xml:space="preserve">        hos.enter_customer();</w:t>
            </w:r>
          </w:p>
          <w:p w14:paraId="5362702B" w14:textId="77777777" w:rsidR="00D646D5" w:rsidRDefault="00D646D5" w:rsidP="00D646D5">
            <w:pPr>
              <w:pStyle w:val="Image"/>
            </w:pPr>
            <w:r>
              <w:t xml:space="preserve">       </w:t>
            </w:r>
          </w:p>
          <w:p w14:paraId="0275F34C" w14:textId="77777777" w:rsidR="00D646D5" w:rsidRDefault="00D646D5" w:rsidP="00D646D5">
            <w:pPr>
              <w:pStyle w:val="Image"/>
            </w:pPr>
            <w:r>
              <w:t xml:space="preserve">        cout&lt;&lt;"Is there anything u want to modify? (y for yes and n for no) "&lt;&lt;endl;</w:t>
            </w:r>
          </w:p>
          <w:p w14:paraId="02035DA4" w14:textId="77777777" w:rsidR="00D646D5" w:rsidRDefault="00D646D5" w:rsidP="00D646D5">
            <w:pPr>
              <w:pStyle w:val="Image"/>
            </w:pPr>
            <w:r>
              <w:t xml:space="preserve">        cin&gt;&gt;ch;</w:t>
            </w:r>
          </w:p>
          <w:p w14:paraId="562C0471" w14:textId="77777777" w:rsidR="00D646D5" w:rsidRDefault="00D646D5" w:rsidP="00D646D5">
            <w:pPr>
              <w:pStyle w:val="Image"/>
            </w:pPr>
            <w:r>
              <w:t xml:space="preserve">        if(ch=='y'){</w:t>
            </w:r>
          </w:p>
          <w:p w14:paraId="71B345CD" w14:textId="77777777" w:rsidR="00D646D5" w:rsidRDefault="00D646D5" w:rsidP="00D646D5">
            <w:pPr>
              <w:pStyle w:val="Image"/>
            </w:pPr>
            <w:r>
              <w:t xml:space="preserve">            hos.modification();</w:t>
            </w:r>
          </w:p>
          <w:p w14:paraId="0589AB1C" w14:textId="77777777" w:rsidR="00D646D5" w:rsidRDefault="00D646D5" w:rsidP="00D646D5">
            <w:pPr>
              <w:pStyle w:val="Image"/>
            </w:pPr>
            <w:r>
              <w:t xml:space="preserve">        }</w:t>
            </w:r>
          </w:p>
          <w:p w14:paraId="0D75F85D" w14:textId="77777777" w:rsidR="00D646D5" w:rsidRDefault="00D646D5" w:rsidP="00D646D5">
            <w:pPr>
              <w:pStyle w:val="Image"/>
            </w:pPr>
            <w:r>
              <w:t xml:space="preserve">        else {</w:t>
            </w:r>
          </w:p>
          <w:p w14:paraId="01C5BB31" w14:textId="77777777" w:rsidR="00D646D5" w:rsidRDefault="00D646D5" w:rsidP="00D646D5">
            <w:pPr>
              <w:pStyle w:val="Image"/>
            </w:pPr>
            <w:r>
              <w:t xml:space="preserve">            cout&lt;&lt;"Your management system is in progress. "&lt;&lt;endl;</w:t>
            </w:r>
          </w:p>
          <w:p w14:paraId="19AAEB25" w14:textId="77777777" w:rsidR="00D646D5" w:rsidRDefault="00D646D5" w:rsidP="00D646D5">
            <w:pPr>
              <w:pStyle w:val="Image"/>
            </w:pPr>
            <w:r>
              <w:t xml:space="preserve">        }</w:t>
            </w:r>
          </w:p>
          <w:p w14:paraId="4D0BA197" w14:textId="77777777" w:rsidR="00D646D5" w:rsidRDefault="00D646D5" w:rsidP="00D646D5">
            <w:pPr>
              <w:pStyle w:val="Image"/>
            </w:pPr>
            <w:r>
              <w:lastRenderedPageBreak/>
              <w:t xml:space="preserve">         </w:t>
            </w:r>
          </w:p>
          <w:p w14:paraId="524302B5" w14:textId="77777777" w:rsidR="00D646D5" w:rsidRDefault="00D646D5" w:rsidP="00D646D5">
            <w:pPr>
              <w:pStyle w:val="Image"/>
            </w:pPr>
            <w:r>
              <w:t xml:space="preserve">        system("CLS");</w:t>
            </w:r>
          </w:p>
          <w:p w14:paraId="6FCBC653" w14:textId="77777777" w:rsidR="00D646D5" w:rsidRDefault="00D646D5" w:rsidP="00D646D5">
            <w:pPr>
              <w:pStyle w:val="Image"/>
            </w:pPr>
            <w:r>
              <w:t xml:space="preserve">        cout&lt;&lt;flush;</w:t>
            </w:r>
          </w:p>
          <w:p w14:paraId="77843F8E" w14:textId="77777777" w:rsidR="00D646D5" w:rsidRDefault="00D646D5" w:rsidP="00D646D5">
            <w:pPr>
              <w:pStyle w:val="Image"/>
            </w:pPr>
            <w:r>
              <w:t xml:space="preserve">        cout&lt;&lt;"************************YOUR MANAGEMENT SYSTEM HAS BEEN CREATED*************************"&lt;&lt;endl;</w:t>
            </w:r>
          </w:p>
          <w:p w14:paraId="27872FE3" w14:textId="77777777" w:rsidR="00D646D5" w:rsidRDefault="00D646D5" w:rsidP="00D646D5">
            <w:pPr>
              <w:pStyle w:val="Image"/>
            </w:pPr>
            <w:r>
              <w:t xml:space="preserve">           cout&lt;&lt;"You have reached hospital "&lt;&lt;endl;</w:t>
            </w:r>
          </w:p>
          <w:p w14:paraId="0844D057" w14:textId="77777777" w:rsidR="00D646D5" w:rsidRDefault="00D646D5" w:rsidP="00D646D5">
            <w:pPr>
              <w:pStyle w:val="Image"/>
            </w:pPr>
            <w:r>
              <w:t xml:space="preserve">        hos.calldoc();</w:t>
            </w:r>
          </w:p>
          <w:p w14:paraId="52F947E9" w14:textId="77777777" w:rsidR="00D646D5" w:rsidRDefault="00D646D5" w:rsidP="00D646D5">
            <w:pPr>
              <w:pStyle w:val="Image"/>
            </w:pPr>
            <w:r>
              <w:t>cout&lt;&lt;"Enter 1.To Search for a specific customer 2.To leave"&lt;&lt;endl;</w:t>
            </w:r>
          </w:p>
          <w:p w14:paraId="40489939" w14:textId="77777777" w:rsidR="00D646D5" w:rsidRDefault="00D646D5" w:rsidP="00D646D5">
            <w:pPr>
              <w:pStyle w:val="Image"/>
            </w:pPr>
            <w:r>
              <w:t>cin&gt;&gt;k;</w:t>
            </w:r>
          </w:p>
          <w:p w14:paraId="3C2B08E8" w14:textId="77777777" w:rsidR="00D646D5" w:rsidRDefault="00D646D5" w:rsidP="00D646D5">
            <w:pPr>
              <w:pStyle w:val="Image"/>
            </w:pPr>
            <w:r>
              <w:t>if(k==1)</w:t>
            </w:r>
          </w:p>
          <w:p w14:paraId="5A018705" w14:textId="77777777" w:rsidR="00D646D5" w:rsidRDefault="00D646D5" w:rsidP="00D646D5">
            <w:pPr>
              <w:pStyle w:val="Image"/>
            </w:pPr>
            <w:r>
              <w:t>{</w:t>
            </w:r>
          </w:p>
          <w:p w14:paraId="07A5A363" w14:textId="77777777" w:rsidR="00D646D5" w:rsidRDefault="00D646D5" w:rsidP="00D646D5">
            <w:pPr>
              <w:pStyle w:val="Image"/>
            </w:pPr>
            <w:r>
              <w:t xml:space="preserve">    hos.linearsearch();</w:t>
            </w:r>
          </w:p>
          <w:p w14:paraId="7879B4E6" w14:textId="77777777" w:rsidR="00D646D5" w:rsidRDefault="00D646D5" w:rsidP="00D646D5">
            <w:pPr>
              <w:pStyle w:val="Image"/>
            </w:pPr>
            <w:r>
              <w:t>}</w:t>
            </w:r>
          </w:p>
          <w:p w14:paraId="701DD4A3" w14:textId="77777777" w:rsidR="00D646D5" w:rsidRDefault="00D646D5" w:rsidP="00D646D5">
            <w:pPr>
              <w:pStyle w:val="Image"/>
            </w:pPr>
            <w:r>
              <w:t>else</w:t>
            </w:r>
          </w:p>
          <w:p w14:paraId="43735F6F" w14:textId="77777777" w:rsidR="00D646D5" w:rsidRDefault="00D646D5" w:rsidP="00D646D5">
            <w:pPr>
              <w:pStyle w:val="Image"/>
            </w:pPr>
            <w:r>
              <w:t>{</w:t>
            </w:r>
          </w:p>
          <w:p w14:paraId="3C2106A8" w14:textId="77777777" w:rsidR="00D646D5" w:rsidRDefault="00D646D5" w:rsidP="00D646D5">
            <w:pPr>
              <w:pStyle w:val="Image"/>
            </w:pPr>
            <w:r>
              <w:t xml:space="preserve">    cout&lt;&lt;"program has ended"&lt;&lt;endl;</w:t>
            </w:r>
          </w:p>
          <w:p w14:paraId="5A0932FF" w14:textId="77777777" w:rsidR="00D646D5" w:rsidRDefault="00D646D5" w:rsidP="00D646D5">
            <w:pPr>
              <w:pStyle w:val="Image"/>
            </w:pPr>
            <w:r>
              <w:t xml:space="preserve">    break;</w:t>
            </w:r>
          </w:p>
          <w:p w14:paraId="2DF643EB" w14:textId="77777777" w:rsidR="00D646D5" w:rsidRDefault="00D646D5" w:rsidP="00D646D5">
            <w:pPr>
              <w:pStyle w:val="Image"/>
            </w:pPr>
            <w:r>
              <w:t>}</w:t>
            </w:r>
          </w:p>
          <w:p w14:paraId="5B985BB2" w14:textId="77777777" w:rsidR="00D646D5" w:rsidRDefault="00D646D5" w:rsidP="00D646D5">
            <w:pPr>
              <w:pStyle w:val="Image"/>
            </w:pPr>
          </w:p>
          <w:p w14:paraId="7F02A6E2" w14:textId="77777777" w:rsidR="00D646D5" w:rsidRDefault="00D646D5" w:rsidP="00D646D5">
            <w:pPr>
              <w:pStyle w:val="Image"/>
            </w:pPr>
            <w:r>
              <w:t xml:space="preserve">        break;</w:t>
            </w:r>
          </w:p>
          <w:p w14:paraId="23C92989" w14:textId="77777777" w:rsidR="00D646D5" w:rsidRDefault="00D646D5" w:rsidP="00D646D5">
            <w:pPr>
              <w:pStyle w:val="Image"/>
            </w:pPr>
          </w:p>
          <w:p w14:paraId="774B22F1" w14:textId="77777777" w:rsidR="00D646D5" w:rsidRDefault="00D646D5" w:rsidP="00D646D5">
            <w:pPr>
              <w:pStyle w:val="Image"/>
            </w:pPr>
            <w:r>
              <w:t xml:space="preserve">    }</w:t>
            </w:r>
          </w:p>
          <w:p w14:paraId="18885DE8" w14:textId="77777777" w:rsidR="00D646D5" w:rsidRDefault="00D646D5" w:rsidP="00D646D5">
            <w:pPr>
              <w:pStyle w:val="Image"/>
            </w:pPr>
          </w:p>
          <w:p w14:paraId="4287458D" w14:textId="77777777" w:rsidR="00D646D5" w:rsidRDefault="00D646D5" w:rsidP="00D646D5">
            <w:pPr>
              <w:pStyle w:val="Image"/>
            </w:pPr>
            <w:r>
              <w:t xml:space="preserve">    case 2:</w:t>
            </w:r>
          </w:p>
          <w:p w14:paraId="5A841BDF" w14:textId="77777777" w:rsidR="00D646D5" w:rsidRDefault="00D646D5" w:rsidP="00D646D5">
            <w:pPr>
              <w:pStyle w:val="Image"/>
            </w:pPr>
            <w:r>
              <w:t xml:space="preserve">    {</w:t>
            </w:r>
          </w:p>
          <w:p w14:paraId="192E1833" w14:textId="77777777" w:rsidR="00D646D5" w:rsidRDefault="00D646D5" w:rsidP="00D646D5">
            <w:pPr>
              <w:pStyle w:val="Image"/>
            </w:pPr>
            <w:r>
              <w:t xml:space="preserve">      hotel ho;</w:t>
            </w:r>
          </w:p>
          <w:p w14:paraId="18631C5E" w14:textId="77777777" w:rsidR="00D646D5" w:rsidRDefault="00D646D5" w:rsidP="00D646D5">
            <w:pPr>
              <w:pStyle w:val="Image"/>
            </w:pPr>
            <w:r>
              <w:t xml:space="preserve">      cout&lt;&lt;"Now CEO will input requirements for their hotel management system"&lt;&lt;endl;</w:t>
            </w:r>
          </w:p>
          <w:p w14:paraId="2D4412B3" w14:textId="77777777" w:rsidR="00D646D5" w:rsidRDefault="00D646D5" w:rsidP="00D646D5">
            <w:pPr>
              <w:pStyle w:val="Image"/>
            </w:pPr>
            <w:r>
              <w:t xml:space="preserve">        ho.ceo_input();</w:t>
            </w:r>
          </w:p>
          <w:p w14:paraId="278E1A9F" w14:textId="77777777" w:rsidR="00D646D5" w:rsidRDefault="00D646D5" w:rsidP="00D646D5">
            <w:pPr>
              <w:pStyle w:val="Image"/>
            </w:pPr>
            <w:r>
              <w:t xml:space="preserve">        cout&lt;&lt;"Enter how many customers can your hotel cater"&lt;&lt;endl;</w:t>
            </w:r>
          </w:p>
          <w:p w14:paraId="11A00514" w14:textId="77777777" w:rsidR="00D646D5" w:rsidRDefault="00D646D5" w:rsidP="00D646D5">
            <w:pPr>
              <w:pStyle w:val="Image"/>
            </w:pPr>
            <w:r>
              <w:t xml:space="preserve">        ho.enter_nof_customers();</w:t>
            </w:r>
          </w:p>
          <w:p w14:paraId="42EF9666" w14:textId="77777777" w:rsidR="00D646D5" w:rsidRDefault="00D646D5" w:rsidP="00D646D5">
            <w:pPr>
              <w:pStyle w:val="Image"/>
            </w:pPr>
          </w:p>
          <w:p w14:paraId="7C69A17D" w14:textId="77777777" w:rsidR="00D646D5" w:rsidRDefault="00D646D5" w:rsidP="00D646D5">
            <w:pPr>
              <w:pStyle w:val="Image"/>
            </w:pPr>
            <w:r>
              <w:t xml:space="preserve">        cout&lt;&lt;"Is there anything u want to modify? (y for yes and n for no) "&lt;&lt;endl;</w:t>
            </w:r>
          </w:p>
          <w:p w14:paraId="7B6541D3" w14:textId="77777777" w:rsidR="00D646D5" w:rsidRDefault="00D646D5" w:rsidP="00D646D5">
            <w:pPr>
              <w:pStyle w:val="Image"/>
            </w:pPr>
            <w:r>
              <w:t xml:space="preserve">        cin&gt;&gt;ch;</w:t>
            </w:r>
          </w:p>
          <w:p w14:paraId="769B40F2" w14:textId="77777777" w:rsidR="00D646D5" w:rsidRDefault="00D646D5" w:rsidP="00D646D5">
            <w:pPr>
              <w:pStyle w:val="Image"/>
            </w:pPr>
            <w:r>
              <w:t xml:space="preserve">        if(ch=='y'){</w:t>
            </w:r>
          </w:p>
          <w:p w14:paraId="3D178983" w14:textId="77777777" w:rsidR="00D646D5" w:rsidRDefault="00D646D5" w:rsidP="00D646D5">
            <w:pPr>
              <w:pStyle w:val="Image"/>
            </w:pPr>
            <w:r>
              <w:t xml:space="preserve">            ho.modification();</w:t>
            </w:r>
          </w:p>
          <w:p w14:paraId="4B033B55" w14:textId="77777777" w:rsidR="00D646D5" w:rsidRDefault="00D646D5" w:rsidP="00D646D5">
            <w:pPr>
              <w:pStyle w:val="Image"/>
            </w:pPr>
            <w:r>
              <w:t xml:space="preserve">        }</w:t>
            </w:r>
          </w:p>
          <w:p w14:paraId="5608166D" w14:textId="77777777" w:rsidR="00D646D5" w:rsidRDefault="00D646D5" w:rsidP="00D646D5">
            <w:pPr>
              <w:pStyle w:val="Image"/>
            </w:pPr>
            <w:r>
              <w:t xml:space="preserve">        else {</w:t>
            </w:r>
          </w:p>
          <w:p w14:paraId="0F5138AE" w14:textId="77777777" w:rsidR="00D646D5" w:rsidRDefault="00D646D5" w:rsidP="00D646D5">
            <w:pPr>
              <w:pStyle w:val="Image"/>
            </w:pPr>
            <w:r>
              <w:t xml:space="preserve">            cout&lt;&lt;"Your management system is in progress. "&lt;&lt;endl;</w:t>
            </w:r>
          </w:p>
          <w:p w14:paraId="39F81FF6" w14:textId="77777777" w:rsidR="00D646D5" w:rsidRDefault="00D646D5" w:rsidP="00D646D5">
            <w:pPr>
              <w:pStyle w:val="Image"/>
            </w:pPr>
            <w:r>
              <w:t xml:space="preserve">        }</w:t>
            </w:r>
          </w:p>
          <w:p w14:paraId="7EEEF568" w14:textId="77777777" w:rsidR="00D646D5" w:rsidRDefault="00D646D5" w:rsidP="00D646D5">
            <w:pPr>
              <w:pStyle w:val="Image"/>
            </w:pPr>
            <w:r>
              <w:t xml:space="preserve">        system("CLS");</w:t>
            </w:r>
          </w:p>
          <w:p w14:paraId="30499D34" w14:textId="77777777" w:rsidR="00D646D5" w:rsidRDefault="00D646D5" w:rsidP="00D646D5">
            <w:pPr>
              <w:pStyle w:val="Image"/>
            </w:pPr>
            <w:r>
              <w:t xml:space="preserve">        cout&lt;&lt;flush;</w:t>
            </w:r>
          </w:p>
          <w:p w14:paraId="1320A8A3" w14:textId="77777777" w:rsidR="00D646D5" w:rsidRDefault="00D646D5" w:rsidP="00D646D5">
            <w:pPr>
              <w:pStyle w:val="Image"/>
            </w:pPr>
            <w:r>
              <w:t xml:space="preserve">        cout&lt;&lt;"**************************YOUR MANAGEMENT SYSTEM HAS BEEN CREATED*************************"&lt;&lt;endl;</w:t>
            </w:r>
          </w:p>
          <w:p w14:paraId="66F23966" w14:textId="77777777" w:rsidR="00D646D5" w:rsidRDefault="00D646D5" w:rsidP="00D646D5">
            <w:pPr>
              <w:pStyle w:val="Image"/>
            </w:pPr>
            <w:r>
              <w:t xml:space="preserve">           </w:t>
            </w:r>
          </w:p>
          <w:p w14:paraId="7590E321" w14:textId="77777777" w:rsidR="00D646D5" w:rsidRDefault="00D646D5" w:rsidP="00D646D5">
            <w:pPr>
              <w:pStyle w:val="Image"/>
            </w:pPr>
            <w:r>
              <w:t xml:space="preserve">        cout&lt;&lt;"You have reached Hotel "&lt;&lt;endl;</w:t>
            </w:r>
          </w:p>
          <w:p w14:paraId="52666A77" w14:textId="77777777" w:rsidR="00D646D5" w:rsidRDefault="00D646D5" w:rsidP="00D646D5">
            <w:pPr>
              <w:pStyle w:val="Image"/>
            </w:pPr>
            <w:r>
              <w:t xml:space="preserve">         ho.work();</w:t>
            </w:r>
          </w:p>
          <w:p w14:paraId="3E0F2C46" w14:textId="77777777" w:rsidR="00D646D5" w:rsidRDefault="00D646D5" w:rsidP="00D646D5">
            <w:pPr>
              <w:pStyle w:val="Image"/>
            </w:pPr>
            <w:r>
              <w:t xml:space="preserve">        </w:t>
            </w:r>
          </w:p>
          <w:p w14:paraId="6722597C" w14:textId="77777777" w:rsidR="00D646D5" w:rsidRDefault="00D646D5" w:rsidP="00D646D5">
            <w:pPr>
              <w:pStyle w:val="Image"/>
            </w:pPr>
            <w:r>
              <w:t>//          cout&lt;&lt;"Enter 1.To Search for a specific customer 2.To leave"&lt;&lt;endl;</w:t>
            </w:r>
          </w:p>
          <w:p w14:paraId="2BCFE501" w14:textId="77777777" w:rsidR="00D646D5" w:rsidRDefault="00D646D5" w:rsidP="00D646D5">
            <w:pPr>
              <w:pStyle w:val="Image"/>
            </w:pPr>
            <w:r>
              <w:t>// cin&gt;&gt;k;</w:t>
            </w:r>
          </w:p>
          <w:p w14:paraId="619133F9" w14:textId="77777777" w:rsidR="00D646D5" w:rsidRDefault="00D646D5" w:rsidP="00D646D5">
            <w:pPr>
              <w:pStyle w:val="Image"/>
            </w:pPr>
            <w:r>
              <w:t>// if(k==1)</w:t>
            </w:r>
          </w:p>
          <w:p w14:paraId="1A83C4C8" w14:textId="77777777" w:rsidR="00D646D5" w:rsidRDefault="00D646D5" w:rsidP="00D646D5">
            <w:pPr>
              <w:pStyle w:val="Image"/>
            </w:pPr>
            <w:r>
              <w:t>// {</w:t>
            </w:r>
          </w:p>
          <w:p w14:paraId="4C20E0A8" w14:textId="77777777" w:rsidR="00D646D5" w:rsidRDefault="00D646D5" w:rsidP="00D646D5">
            <w:pPr>
              <w:pStyle w:val="Image"/>
            </w:pPr>
            <w:r>
              <w:t>//     ho.linearsearch();</w:t>
            </w:r>
          </w:p>
          <w:p w14:paraId="2457691F" w14:textId="77777777" w:rsidR="00D646D5" w:rsidRDefault="00D646D5" w:rsidP="00D646D5">
            <w:pPr>
              <w:pStyle w:val="Image"/>
            </w:pPr>
            <w:r>
              <w:t>// }</w:t>
            </w:r>
          </w:p>
          <w:p w14:paraId="486886CE" w14:textId="77777777" w:rsidR="00D646D5" w:rsidRDefault="00D646D5" w:rsidP="00D646D5">
            <w:pPr>
              <w:pStyle w:val="Image"/>
            </w:pPr>
            <w:r>
              <w:t>// else</w:t>
            </w:r>
          </w:p>
          <w:p w14:paraId="6D085DAE" w14:textId="77777777" w:rsidR="00D646D5" w:rsidRDefault="00D646D5" w:rsidP="00D646D5">
            <w:pPr>
              <w:pStyle w:val="Image"/>
            </w:pPr>
            <w:r>
              <w:lastRenderedPageBreak/>
              <w:t>// {</w:t>
            </w:r>
          </w:p>
          <w:p w14:paraId="74FEDC09" w14:textId="77777777" w:rsidR="00D646D5" w:rsidRDefault="00D646D5" w:rsidP="00D646D5">
            <w:pPr>
              <w:pStyle w:val="Image"/>
            </w:pPr>
            <w:r>
              <w:t>//     cout&lt;&lt;"program has ended"&lt;&lt;endl;</w:t>
            </w:r>
          </w:p>
          <w:p w14:paraId="704C40F9" w14:textId="77777777" w:rsidR="00D646D5" w:rsidRDefault="00D646D5" w:rsidP="00D646D5">
            <w:pPr>
              <w:pStyle w:val="Image"/>
            </w:pPr>
            <w:r>
              <w:t>//     break;</w:t>
            </w:r>
          </w:p>
          <w:p w14:paraId="38658C77" w14:textId="77777777" w:rsidR="00D646D5" w:rsidRDefault="00D646D5" w:rsidP="00D646D5">
            <w:pPr>
              <w:pStyle w:val="Image"/>
            </w:pPr>
            <w:r>
              <w:t>// }</w:t>
            </w:r>
          </w:p>
          <w:p w14:paraId="2ACA7C63" w14:textId="77777777" w:rsidR="00D646D5" w:rsidRDefault="00D646D5" w:rsidP="00D646D5">
            <w:pPr>
              <w:pStyle w:val="Image"/>
            </w:pPr>
            <w:r>
              <w:t xml:space="preserve">         </w:t>
            </w:r>
          </w:p>
          <w:p w14:paraId="35129C8F" w14:textId="77777777" w:rsidR="00D646D5" w:rsidRDefault="00D646D5" w:rsidP="00D646D5">
            <w:pPr>
              <w:pStyle w:val="Image"/>
            </w:pPr>
            <w:r>
              <w:t xml:space="preserve">         break;</w:t>
            </w:r>
          </w:p>
          <w:p w14:paraId="260CF570" w14:textId="77777777" w:rsidR="00D646D5" w:rsidRDefault="00D646D5" w:rsidP="00D646D5">
            <w:pPr>
              <w:pStyle w:val="Image"/>
            </w:pPr>
          </w:p>
          <w:p w14:paraId="5A309B35" w14:textId="77777777" w:rsidR="00D646D5" w:rsidRDefault="00D646D5" w:rsidP="00D646D5">
            <w:pPr>
              <w:pStyle w:val="Image"/>
            </w:pPr>
            <w:r>
              <w:t xml:space="preserve">    }</w:t>
            </w:r>
          </w:p>
          <w:p w14:paraId="15BF3213" w14:textId="77777777" w:rsidR="00D646D5" w:rsidRDefault="00D646D5" w:rsidP="00D646D5">
            <w:pPr>
              <w:pStyle w:val="Image"/>
            </w:pPr>
          </w:p>
          <w:p w14:paraId="62F0B301" w14:textId="77777777" w:rsidR="00D646D5" w:rsidRDefault="00D646D5" w:rsidP="00D646D5">
            <w:pPr>
              <w:pStyle w:val="Image"/>
            </w:pPr>
            <w:r>
              <w:t>}</w:t>
            </w:r>
          </w:p>
          <w:p w14:paraId="47101EBB" w14:textId="77777777" w:rsidR="00D646D5" w:rsidRDefault="00D646D5" w:rsidP="00D646D5">
            <w:pPr>
              <w:pStyle w:val="Image"/>
            </w:pPr>
            <w:r>
              <w:t>return 0;</w:t>
            </w:r>
          </w:p>
          <w:p w14:paraId="66DEE442" w14:textId="5077BEF4" w:rsidR="0025151C" w:rsidRDefault="00D646D5" w:rsidP="00D646D5">
            <w:pPr>
              <w:pStyle w:val="Image"/>
            </w:pPr>
            <w:r>
              <w:t>}</w:t>
            </w:r>
          </w:p>
          <w:p w14:paraId="439457C1" w14:textId="61B4ED92" w:rsidR="00D646D5" w:rsidRDefault="00D646D5" w:rsidP="0025151C">
            <w:pPr>
              <w:pStyle w:val="Image"/>
            </w:pPr>
          </w:p>
        </w:tc>
        <w:tc>
          <w:tcPr>
            <w:tcW w:w="270" w:type="dxa"/>
            <w:vAlign w:val="bottom"/>
          </w:tcPr>
          <w:p w14:paraId="2CF764B3" w14:textId="77777777" w:rsidR="0025151C" w:rsidRDefault="0025151C" w:rsidP="0025151C"/>
        </w:tc>
        <w:tc>
          <w:tcPr>
            <w:tcW w:w="6030" w:type="dxa"/>
            <w:vMerge/>
            <w:vAlign w:val="bottom"/>
          </w:tcPr>
          <w:p w14:paraId="29DEFBD9" w14:textId="77777777" w:rsidR="0025151C" w:rsidRDefault="0025151C" w:rsidP="0025151C"/>
        </w:tc>
      </w:tr>
      <w:tr w:rsidR="0025151C" w14:paraId="0C6F5035" w14:textId="77777777" w:rsidTr="00F86647">
        <w:trPr>
          <w:trHeight w:val="5310"/>
        </w:trPr>
        <w:tc>
          <w:tcPr>
            <w:tcW w:w="5220" w:type="dxa"/>
            <w:gridSpan w:val="2"/>
            <w:vMerge/>
          </w:tcPr>
          <w:p w14:paraId="78C46A80" w14:textId="77777777" w:rsidR="0025151C" w:rsidRDefault="0025151C" w:rsidP="0025151C"/>
        </w:tc>
        <w:tc>
          <w:tcPr>
            <w:tcW w:w="270" w:type="dxa"/>
          </w:tcPr>
          <w:p w14:paraId="2236B25A" w14:textId="77777777" w:rsidR="0025151C" w:rsidRDefault="0025151C" w:rsidP="0025151C"/>
        </w:tc>
        <w:tc>
          <w:tcPr>
            <w:tcW w:w="6030" w:type="dxa"/>
          </w:tcPr>
          <w:p w14:paraId="418452F5" w14:textId="0FCA2BA4" w:rsidR="0025151C" w:rsidRDefault="0025151C" w:rsidP="0025151C"/>
        </w:tc>
      </w:tr>
    </w:tbl>
    <w:p w14:paraId="2564B482" w14:textId="77777777" w:rsidR="00FF4560" w:rsidRDefault="00FF4560">
      <w:r>
        <w:lastRenderedPageBreak/>
        <w:br w:type="page"/>
      </w:r>
    </w:p>
    <w:tbl>
      <w:tblPr>
        <w:tblW w:w="5000" w:type="pct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2880"/>
        <w:gridCol w:w="3870"/>
        <w:gridCol w:w="270"/>
        <w:gridCol w:w="4500"/>
      </w:tblGrid>
      <w:tr w:rsidR="005A1FC5" w14:paraId="50ECE184" w14:textId="77777777" w:rsidTr="005A1FC5">
        <w:trPr>
          <w:cantSplit/>
          <w:trHeight w:val="4680"/>
        </w:trPr>
        <w:tc>
          <w:tcPr>
            <w:tcW w:w="6750" w:type="dxa"/>
            <w:gridSpan w:val="2"/>
          </w:tcPr>
          <w:p w14:paraId="236D9BFF" w14:textId="2E69C9B1" w:rsidR="005A1FC5" w:rsidRPr="005A1FC5" w:rsidRDefault="005A1FC5" w:rsidP="00F86647">
            <w:pPr>
              <w:pStyle w:val="Image"/>
            </w:pPr>
          </w:p>
        </w:tc>
        <w:tc>
          <w:tcPr>
            <w:tcW w:w="270" w:type="dxa"/>
          </w:tcPr>
          <w:p w14:paraId="3F064507" w14:textId="77777777" w:rsidR="005A1FC5" w:rsidRDefault="005A1FC5">
            <w:pPr>
              <w:pStyle w:val="NoSpacing"/>
            </w:pPr>
          </w:p>
        </w:tc>
        <w:tc>
          <w:tcPr>
            <w:tcW w:w="4500" w:type="dxa"/>
          </w:tcPr>
          <w:p w14:paraId="6E92EAA4" w14:textId="264B362B" w:rsidR="005A1FC5" w:rsidRDefault="005A1FC5" w:rsidP="00A50BCD">
            <w:pPr>
              <w:pStyle w:val="Heading1"/>
            </w:pPr>
          </w:p>
          <w:p w14:paraId="15409243" w14:textId="76AE0509" w:rsidR="005A1FC5" w:rsidRDefault="005A1FC5" w:rsidP="00A50BCD">
            <w:pPr>
              <w:pStyle w:val="Heading2"/>
            </w:pPr>
          </w:p>
          <w:p w14:paraId="434F368F" w14:textId="1917DD90" w:rsidR="005A1FC5" w:rsidRDefault="005A1FC5" w:rsidP="00257CF2"/>
        </w:tc>
      </w:tr>
      <w:tr w:rsidR="005A1FC5" w14:paraId="16A03A95" w14:textId="77777777" w:rsidTr="005A1FC5">
        <w:trPr>
          <w:trHeight w:val="180"/>
        </w:trPr>
        <w:tc>
          <w:tcPr>
            <w:tcW w:w="2880" w:type="dxa"/>
            <w:vAlign w:val="bottom"/>
          </w:tcPr>
          <w:p w14:paraId="2A946F6E" w14:textId="77777777" w:rsidR="005A1FC5" w:rsidRPr="005A1FC5" w:rsidRDefault="005A1FC5">
            <w:pPr>
              <w:pStyle w:val="NoSpacing"/>
              <w:rPr>
                <w:sz w:val="8"/>
              </w:rPr>
            </w:pPr>
          </w:p>
        </w:tc>
        <w:tc>
          <w:tcPr>
            <w:tcW w:w="4140" w:type="dxa"/>
            <w:gridSpan w:val="2"/>
            <w:vAlign w:val="bottom"/>
          </w:tcPr>
          <w:p w14:paraId="1B8386B6" w14:textId="77777777" w:rsidR="005A1FC5" w:rsidRPr="005A1FC5" w:rsidRDefault="005A1FC5">
            <w:pPr>
              <w:pStyle w:val="NoSpacing"/>
              <w:rPr>
                <w:sz w:val="8"/>
              </w:rPr>
            </w:pPr>
          </w:p>
        </w:tc>
        <w:tc>
          <w:tcPr>
            <w:tcW w:w="4500" w:type="dxa"/>
            <w:vMerge w:val="restart"/>
            <w:vAlign w:val="center"/>
          </w:tcPr>
          <w:p w14:paraId="1FD3ACFD" w14:textId="77777777" w:rsidR="005A1FC5" w:rsidRPr="005A1FC5" w:rsidRDefault="005A1FC5" w:rsidP="005A1FC5">
            <w:pPr>
              <w:pStyle w:val="NoSpacing"/>
              <w:rPr>
                <w:sz w:val="8"/>
              </w:rPr>
            </w:pPr>
          </w:p>
        </w:tc>
      </w:tr>
      <w:tr w:rsidR="005A1FC5" w:rsidRPr="00682EC8" w14:paraId="21748E10" w14:textId="77777777" w:rsidTr="00625B08">
        <w:trPr>
          <w:trHeight w:val="50"/>
        </w:trPr>
        <w:tc>
          <w:tcPr>
            <w:tcW w:w="2880" w:type="dxa"/>
            <w:shd w:val="clear" w:color="auto" w:fill="000000" w:themeFill="text1"/>
            <w:vAlign w:val="bottom"/>
          </w:tcPr>
          <w:p w14:paraId="1BF42359" w14:textId="77777777" w:rsidR="005A1FC5" w:rsidRPr="00682EC8" w:rsidRDefault="005A1FC5">
            <w:pPr>
              <w:pStyle w:val="NoSpacing"/>
              <w:rPr>
                <w:sz w:val="8"/>
              </w:rPr>
            </w:pPr>
          </w:p>
        </w:tc>
        <w:tc>
          <w:tcPr>
            <w:tcW w:w="4140" w:type="dxa"/>
            <w:gridSpan w:val="2"/>
            <w:vAlign w:val="bottom"/>
          </w:tcPr>
          <w:p w14:paraId="7FFCD02A" w14:textId="77777777" w:rsidR="005A1FC5" w:rsidRPr="00682EC8" w:rsidRDefault="005A1FC5">
            <w:pPr>
              <w:pStyle w:val="NoSpacing"/>
              <w:rPr>
                <w:sz w:val="8"/>
              </w:rPr>
            </w:pPr>
          </w:p>
        </w:tc>
        <w:tc>
          <w:tcPr>
            <w:tcW w:w="4500" w:type="dxa"/>
            <w:vMerge/>
            <w:vAlign w:val="bottom"/>
          </w:tcPr>
          <w:p w14:paraId="20CADC5D" w14:textId="77777777" w:rsidR="005A1FC5" w:rsidRPr="00682EC8" w:rsidRDefault="005A1FC5">
            <w:pPr>
              <w:pStyle w:val="NoSpacing"/>
              <w:rPr>
                <w:sz w:val="8"/>
              </w:rPr>
            </w:pPr>
          </w:p>
        </w:tc>
      </w:tr>
      <w:tr w:rsidR="005A1FC5" w14:paraId="36B608CC" w14:textId="77777777" w:rsidTr="00625B08">
        <w:trPr>
          <w:trHeight w:val="5751"/>
        </w:trPr>
        <w:tc>
          <w:tcPr>
            <w:tcW w:w="11520" w:type="dxa"/>
            <w:gridSpan w:val="4"/>
          </w:tcPr>
          <w:p w14:paraId="75B3E13A" w14:textId="284AE3F8" w:rsidR="005A1FC5" w:rsidRDefault="005A1FC5" w:rsidP="00A50BCD">
            <w:pPr>
              <w:pStyle w:val="Heading2"/>
            </w:pPr>
          </w:p>
          <w:p w14:paraId="3C3ACC22" w14:textId="58B9AF34" w:rsidR="005A1FC5" w:rsidRDefault="005A1FC5" w:rsidP="00625B08"/>
        </w:tc>
      </w:tr>
    </w:tbl>
    <w:p w14:paraId="007C48CA" w14:textId="77777777" w:rsidR="005A1FC5" w:rsidRDefault="005A1FC5">
      <w:r>
        <w:br w:type="page"/>
      </w:r>
    </w:p>
    <w:tbl>
      <w:tblPr>
        <w:tblW w:w="5000" w:type="pct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10170"/>
        <w:gridCol w:w="630"/>
        <w:gridCol w:w="720"/>
      </w:tblGrid>
      <w:tr w:rsidR="005A1FC5" w14:paraId="33BE3BF6" w14:textId="77777777" w:rsidTr="00F86647">
        <w:trPr>
          <w:cantSplit/>
          <w:trHeight w:val="4320"/>
        </w:trPr>
        <w:tc>
          <w:tcPr>
            <w:tcW w:w="11520" w:type="dxa"/>
            <w:gridSpan w:val="3"/>
            <w:vAlign w:val="center"/>
          </w:tcPr>
          <w:p w14:paraId="3B011638" w14:textId="3B342DC7" w:rsidR="005A1FC5" w:rsidRDefault="005A1FC5" w:rsidP="00F86647">
            <w:pPr>
              <w:pStyle w:val="Image"/>
            </w:pPr>
          </w:p>
        </w:tc>
      </w:tr>
      <w:tr w:rsidR="00F86647" w14:paraId="6C91DEFE" w14:textId="77777777">
        <w:trPr>
          <w:trHeight w:val="450"/>
        </w:trPr>
        <w:tc>
          <w:tcPr>
            <w:tcW w:w="10170" w:type="dxa"/>
            <w:vMerge w:val="restart"/>
            <w:vAlign w:val="bottom"/>
          </w:tcPr>
          <w:p w14:paraId="240F149A" w14:textId="5F20C4DB" w:rsidR="00F86647" w:rsidRDefault="00F86647" w:rsidP="00A50BCD">
            <w:pPr>
              <w:pStyle w:val="Heading1"/>
            </w:pPr>
          </w:p>
          <w:p w14:paraId="71960F51" w14:textId="35CF1CA9" w:rsidR="00F86647" w:rsidRDefault="00F86647" w:rsidP="00A50BCD">
            <w:pPr>
              <w:pStyle w:val="Heading2"/>
            </w:pPr>
          </w:p>
        </w:tc>
        <w:tc>
          <w:tcPr>
            <w:tcW w:w="630" w:type="dxa"/>
            <w:vAlign w:val="center"/>
          </w:tcPr>
          <w:p w14:paraId="24D6792F" w14:textId="77777777" w:rsidR="00F86647" w:rsidRDefault="00F86647">
            <w:pPr>
              <w:pStyle w:val="NoSpacing"/>
              <w:jc w:val="left"/>
            </w:pPr>
          </w:p>
        </w:tc>
        <w:tc>
          <w:tcPr>
            <w:tcW w:w="720" w:type="dxa"/>
            <w:vAlign w:val="center"/>
          </w:tcPr>
          <w:p w14:paraId="52F3C322" w14:textId="77777777" w:rsidR="00F86647" w:rsidRDefault="00F86647">
            <w:pPr>
              <w:pStyle w:val="NoSpacing"/>
              <w:jc w:val="left"/>
            </w:pPr>
          </w:p>
        </w:tc>
      </w:tr>
      <w:tr w:rsidR="00F86647" w:rsidRPr="00682EC8" w14:paraId="390780F9" w14:textId="77777777">
        <w:trPr>
          <w:trHeight w:val="68"/>
        </w:trPr>
        <w:tc>
          <w:tcPr>
            <w:tcW w:w="10170" w:type="dxa"/>
            <w:vMerge/>
            <w:shd w:val="clear" w:color="auto" w:fill="auto"/>
            <w:vAlign w:val="bottom"/>
          </w:tcPr>
          <w:p w14:paraId="3324A8D7" w14:textId="77777777" w:rsidR="00F86647" w:rsidRPr="00682EC8" w:rsidRDefault="00F86647">
            <w:pPr>
              <w:pStyle w:val="NoSpacing"/>
              <w:rPr>
                <w:sz w:val="8"/>
              </w:rPr>
            </w:pPr>
          </w:p>
        </w:tc>
        <w:tc>
          <w:tcPr>
            <w:tcW w:w="630" w:type="dxa"/>
            <w:vAlign w:val="bottom"/>
          </w:tcPr>
          <w:p w14:paraId="206E0F9B" w14:textId="77777777" w:rsidR="00F86647" w:rsidRPr="00682EC8" w:rsidRDefault="00F86647">
            <w:pPr>
              <w:pStyle w:val="NoSpacing"/>
              <w:rPr>
                <w:sz w:val="8"/>
              </w:rPr>
            </w:pPr>
          </w:p>
        </w:tc>
        <w:tc>
          <w:tcPr>
            <w:tcW w:w="720" w:type="dxa"/>
            <w:shd w:val="clear" w:color="auto" w:fill="000000" w:themeFill="text1"/>
            <w:vAlign w:val="bottom"/>
          </w:tcPr>
          <w:p w14:paraId="39597C6F" w14:textId="77777777" w:rsidR="00F86647" w:rsidRPr="00682EC8" w:rsidRDefault="00F86647">
            <w:pPr>
              <w:pStyle w:val="NoSpacing"/>
              <w:rPr>
                <w:sz w:val="8"/>
              </w:rPr>
            </w:pPr>
          </w:p>
        </w:tc>
      </w:tr>
      <w:tr w:rsidR="00F86647" w14:paraId="45357B6F" w14:textId="77777777" w:rsidTr="00F86647">
        <w:trPr>
          <w:trHeight w:val="621"/>
        </w:trPr>
        <w:tc>
          <w:tcPr>
            <w:tcW w:w="10170" w:type="dxa"/>
            <w:vMerge/>
            <w:vAlign w:val="bottom"/>
          </w:tcPr>
          <w:p w14:paraId="6FEB9158" w14:textId="77777777" w:rsidR="00F86647" w:rsidRDefault="00F86647"/>
        </w:tc>
        <w:tc>
          <w:tcPr>
            <w:tcW w:w="630" w:type="dxa"/>
            <w:vAlign w:val="bottom"/>
          </w:tcPr>
          <w:p w14:paraId="3B33C259" w14:textId="77777777" w:rsidR="00F86647" w:rsidRDefault="00F86647"/>
        </w:tc>
        <w:tc>
          <w:tcPr>
            <w:tcW w:w="720" w:type="dxa"/>
            <w:vAlign w:val="bottom"/>
          </w:tcPr>
          <w:p w14:paraId="4BB3A108" w14:textId="77777777" w:rsidR="00F86647" w:rsidRDefault="00F86647"/>
        </w:tc>
      </w:tr>
      <w:tr w:rsidR="00F86647" w14:paraId="4BFEB849" w14:textId="77777777" w:rsidTr="00F86647">
        <w:trPr>
          <w:trHeight w:val="4176"/>
        </w:trPr>
        <w:tc>
          <w:tcPr>
            <w:tcW w:w="11520" w:type="dxa"/>
            <w:gridSpan w:val="3"/>
          </w:tcPr>
          <w:p w14:paraId="5B9DB391" w14:textId="224737CF" w:rsidR="00F86647" w:rsidRPr="00F86647" w:rsidRDefault="00F86647" w:rsidP="00625B08">
            <w:pPr>
              <w:rPr>
                <w:color w:val="000000" w:themeColor="text1"/>
              </w:rPr>
            </w:pPr>
          </w:p>
        </w:tc>
      </w:tr>
      <w:tr w:rsidR="00F86647" w14:paraId="7EA7F187" w14:textId="77777777" w:rsidTr="00F86647">
        <w:trPr>
          <w:trHeight w:val="4464"/>
        </w:trPr>
        <w:tc>
          <w:tcPr>
            <w:tcW w:w="11520" w:type="dxa"/>
            <w:gridSpan w:val="3"/>
          </w:tcPr>
          <w:p w14:paraId="05F0B6F8" w14:textId="2134D0D3" w:rsidR="00F86647" w:rsidRDefault="00F86647" w:rsidP="00F86647">
            <w:pPr>
              <w:pStyle w:val="Image"/>
            </w:pPr>
          </w:p>
        </w:tc>
      </w:tr>
    </w:tbl>
    <w:p w14:paraId="0BE9B30B" w14:textId="77777777" w:rsidR="00996406" w:rsidRPr="00F86647" w:rsidRDefault="00996406" w:rsidP="00F86647">
      <w:pPr>
        <w:pStyle w:val="NoSpacing"/>
        <w:rPr>
          <w:sz w:val="10"/>
        </w:rPr>
      </w:pPr>
    </w:p>
    <w:sectPr w:rsidR="00996406" w:rsidRPr="00F86647" w:rsidSect="00342E74">
      <w:pgSz w:w="12240" w:h="15840"/>
      <w:pgMar w:top="360" w:right="360" w:bottom="360" w:left="3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8B7F2D" w14:textId="77777777" w:rsidR="00597619" w:rsidRDefault="00597619" w:rsidP="00614DF7">
      <w:pPr>
        <w:spacing w:after="0" w:line="240" w:lineRule="auto"/>
      </w:pPr>
      <w:r>
        <w:separator/>
      </w:r>
    </w:p>
  </w:endnote>
  <w:endnote w:type="continuationSeparator" w:id="0">
    <w:p w14:paraId="1F87FA93" w14:textId="77777777" w:rsidR="00597619" w:rsidRDefault="00597619" w:rsidP="00614DF7">
      <w:pPr>
        <w:spacing w:after="0" w:line="240" w:lineRule="auto"/>
      </w:pPr>
      <w:r>
        <w:continuationSeparator/>
      </w:r>
    </w:p>
  </w:endnote>
  <w:endnote w:type="continuationNotice" w:id="1">
    <w:p w14:paraId="4B331499" w14:textId="77777777" w:rsidR="00597619" w:rsidRDefault="0059761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B281B6" w14:textId="77777777" w:rsidR="00597619" w:rsidRDefault="00597619" w:rsidP="00614DF7">
      <w:pPr>
        <w:spacing w:after="0" w:line="240" w:lineRule="auto"/>
      </w:pPr>
      <w:r>
        <w:separator/>
      </w:r>
    </w:p>
  </w:footnote>
  <w:footnote w:type="continuationSeparator" w:id="0">
    <w:p w14:paraId="76444358" w14:textId="77777777" w:rsidR="00597619" w:rsidRDefault="00597619" w:rsidP="00614DF7">
      <w:pPr>
        <w:spacing w:after="0" w:line="240" w:lineRule="auto"/>
      </w:pPr>
      <w:r>
        <w:continuationSeparator/>
      </w:r>
    </w:p>
  </w:footnote>
  <w:footnote w:type="continuationNotice" w:id="1">
    <w:p w14:paraId="12708FA2" w14:textId="77777777" w:rsidR="00597619" w:rsidRDefault="00597619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717E2B"/>
    <w:multiLevelType w:val="multilevel"/>
    <w:tmpl w:val="1DC43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5712A1C"/>
    <w:multiLevelType w:val="hybridMultilevel"/>
    <w:tmpl w:val="73C02D7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DF83DF9"/>
    <w:multiLevelType w:val="hybridMultilevel"/>
    <w:tmpl w:val="10C0D84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6E6D2B"/>
    <w:multiLevelType w:val="hybridMultilevel"/>
    <w:tmpl w:val="ABBCECC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6824087">
    <w:abstractNumId w:val="3"/>
  </w:num>
  <w:num w:numId="2" w16cid:durableId="1971205742">
    <w:abstractNumId w:val="2"/>
  </w:num>
  <w:num w:numId="3" w16cid:durableId="721253228">
    <w:abstractNumId w:val="1"/>
  </w:num>
  <w:num w:numId="4" w16cid:durableId="1145659005">
    <w:abstractNumId w:val="0"/>
    <w:lvlOverride w:ilvl="1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F0E"/>
    <w:rsid w:val="00011B82"/>
    <w:rsid w:val="00015D94"/>
    <w:rsid w:val="00036C67"/>
    <w:rsid w:val="0004381E"/>
    <w:rsid w:val="00054977"/>
    <w:rsid w:val="00091478"/>
    <w:rsid w:val="000B754F"/>
    <w:rsid w:val="000E4563"/>
    <w:rsid w:val="000E52C4"/>
    <w:rsid w:val="001203F2"/>
    <w:rsid w:val="00131653"/>
    <w:rsid w:val="0014100B"/>
    <w:rsid w:val="001A3A99"/>
    <w:rsid w:val="001A45A1"/>
    <w:rsid w:val="001B2A4E"/>
    <w:rsid w:val="00200B69"/>
    <w:rsid w:val="00201D85"/>
    <w:rsid w:val="0020656E"/>
    <w:rsid w:val="0023384A"/>
    <w:rsid w:val="00235162"/>
    <w:rsid w:val="00243AE6"/>
    <w:rsid w:val="0025151C"/>
    <w:rsid w:val="00252539"/>
    <w:rsid w:val="00257CF2"/>
    <w:rsid w:val="0026785F"/>
    <w:rsid w:val="00283709"/>
    <w:rsid w:val="002A05B2"/>
    <w:rsid w:val="002D0753"/>
    <w:rsid w:val="00307A0A"/>
    <w:rsid w:val="00342E74"/>
    <w:rsid w:val="0036484B"/>
    <w:rsid w:val="00375A3D"/>
    <w:rsid w:val="00377529"/>
    <w:rsid w:val="00381A5A"/>
    <w:rsid w:val="003927D7"/>
    <w:rsid w:val="003934A9"/>
    <w:rsid w:val="003B2339"/>
    <w:rsid w:val="003D777D"/>
    <w:rsid w:val="003E3262"/>
    <w:rsid w:val="003E63CB"/>
    <w:rsid w:val="00404180"/>
    <w:rsid w:val="00411B65"/>
    <w:rsid w:val="0041766F"/>
    <w:rsid w:val="004400FE"/>
    <w:rsid w:val="00502FB4"/>
    <w:rsid w:val="00507F5D"/>
    <w:rsid w:val="0053277E"/>
    <w:rsid w:val="0053680B"/>
    <w:rsid w:val="005513FF"/>
    <w:rsid w:val="005634D2"/>
    <w:rsid w:val="0057043C"/>
    <w:rsid w:val="0058611F"/>
    <w:rsid w:val="00597619"/>
    <w:rsid w:val="005978DD"/>
    <w:rsid w:val="005A1FC5"/>
    <w:rsid w:val="005F1A83"/>
    <w:rsid w:val="00603D24"/>
    <w:rsid w:val="0061155B"/>
    <w:rsid w:val="00613F7C"/>
    <w:rsid w:val="00614DF7"/>
    <w:rsid w:val="00616584"/>
    <w:rsid w:val="0062123A"/>
    <w:rsid w:val="00621D04"/>
    <w:rsid w:val="0062208C"/>
    <w:rsid w:val="00625B08"/>
    <w:rsid w:val="006373C1"/>
    <w:rsid w:val="0064561C"/>
    <w:rsid w:val="00646E75"/>
    <w:rsid w:val="00647E57"/>
    <w:rsid w:val="0065723F"/>
    <w:rsid w:val="0067173C"/>
    <w:rsid w:val="00682EC8"/>
    <w:rsid w:val="00697196"/>
    <w:rsid w:val="006C2DB4"/>
    <w:rsid w:val="006C423B"/>
    <w:rsid w:val="006D7E2B"/>
    <w:rsid w:val="006E2DA4"/>
    <w:rsid w:val="0076325D"/>
    <w:rsid w:val="0078621D"/>
    <w:rsid w:val="00796F4F"/>
    <w:rsid w:val="007D145D"/>
    <w:rsid w:val="007D1B50"/>
    <w:rsid w:val="00800598"/>
    <w:rsid w:val="0082042E"/>
    <w:rsid w:val="00861CBA"/>
    <w:rsid w:val="00872559"/>
    <w:rsid w:val="00883D34"/>
    <w:rsid w:val="00894BB1"/>
    <w:rsid w:val="008A6506"/>
    <w:rsid w:val="008A770A"/>
    <w:rsid w:val="008B429A"/>
    <w:rsid w:val="008E0395"/>
    <w:rsid w:val="008E79DC"/>
    <w:rsid w:val="009066A9"/>
    <w:rsid w:val="00963E02"/>
    <w:rsid w:val="00964B06"/>
    <w:rsid w:val="009700D0"/>
    <w:rsid w:val="00975EA8"/>
    <w:rsid w:val="009868B6"/>
    <w:rsid w:val="00987A7F"/>
    <w:rsid w:val="00987C59"/>
    <w:rsid w:val="00996406"/>
    <w:rsid w:val="009B4F05"/>
    <w:rsid w:val="009C1E2B"/>
    <w:rsid w:val="009D1BF9"/>
    <w:rsid w:val="009D3224"/>
    <w:rsid w:val="009F1081"/>
    <w:rsid w:val="009F2FE6"/>
    <w:rsid w:val="00A01FE5"/>
    <w:rsid w:val="00A11B3D"/>
    <w:rsid w:val="00A50BCD"/>
    <w:rsid w:val="00A520B8"/>
    <w:rsid w:val="00A7437F"/>
    <w:rsid w:val="00A74CB9"/>
    <w:rsid w:val="00AA76EB"/>
    <w:rsid w:val="00AD48AC"/>
    <w:rsid w:val="00AE529B"/>
    <w:rsid w:val="00AF063F"/>
    <w:rsid w:val="00AF6CBA"/>
    <w:rsid w:val="00B348E0"/>
    <w:rsid w:val="00B41772"/>
    <w:rsid w:val="00B445AA"/>
    <w:rsid w:val="00B74BB0"/>
    <w:rsid w:val="00BD056D"/>
    <w:rsid w:val="00BD3613"/>
    <w:rsid w:val="00BE23AB"/>
    <w:rsid w:val="00C05A75"/>
    <w:rsid w:val="00C36D8A"/>
    <w:rsid w:val="00C533FC"/>
    <w:rsid w:val="00C62C10"/>
    <w:rsid w:val="00C72B97"/>
    <w:rsid w:val="00C74E21"/>
    <w:rsid w:val="00C94FE7"/>
    <w:rsid w:val="00C96049"/>
    <w:rsid w:val="00CB5F0E"/>
    <w:rsid w:val="00CD6BEF"/>
    <w:rsid w:val="00D17AC5"/>
    <w:rsid w:val="00D20E7E"/>
    <w:rsid w:val="00D33252"/>
    <w:rsid w:val="00D33CAE"/>
    <w:rsid w:val="00D646D5"/>
    <w:rsid w:val="00DB518C"/>
    <w:rsid w:val="00DB777A"/>
    <w:rsid w:val="00DC7FBE"/>
    <w:rsid w:val="00DD0DC2"/>
    <w:rsid w:val="00E00EDB"/>
    <w:rsid w:val="00E327BA"/>
    <w:rsid w:val="00E55D74"/>
    <w:rsid w:val="00E73866"/>
    <w:rsid w:val="00E82D45"/>
    <w:rsid w:val="00E92455"/>
    <w:rsid w:val="00E97C5F"/>
    <w:rsid w:val="00EB19EB"/>
    <w:rsid w:val="00EC2B7C"/>
    <w:rsid w:val="00EC730A"/>
    <w:rsid w:val="00EF4376"/>
    <w:rsid w:val="00EF55C2"/>
    <w:rsid w:val="00F034B8"/>
    <w:rsid w:val="00F160A7"/>
    <w:rsid w:val="00F40833"/>
    <w:rsid w:val="00F86647"/>
    <w:rsid w:val="00FB1E36"/>
    <w:rsid w:val="00FD1EAA"/>
    <w:rsid w:val="00FD6295"/>
    <w:rsid w:val="00FE4729"/>
    <w:rsid w:val="00FF4560"/>
    <w:rsid w:val="070DBBDE"/>
    <w:rsid w:val="1997C8C1"/>
    <w:rsid w:val="272E70B1"/>
    <w:rsid w:val="6B3BA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B46B60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381A5A"/>
  </w:style>
  <w:style w:type="paragraph" w:styleId="Heading1">
    <w:name w:val="heading 1"/>
    <w:basedOn w:val="Normal"/>
    <w:next w:val="Normal"/>
    <w:link w:val="Heading1Char"/>
    <w:uiPriority w:val="9"/>
    <w:qFormat/>
    <w:rsid w:val="0065723F"/>
    <w:pPr>
      <w:spacing w:line="240" w:lineRule="auto"/>
      <w:jc w:val="left"/>
      <w:outlineLvl w:val="0"/>
    </w:pPr>
    <w:rPr>
      <w:rFonts w:asciiTheme="majorHAnsi" w:hAnsiTheme="majorHAnsi"/>
      <w:b/>
      <w:caps/>
      <w:color w:val="000000" w:themeColor="text1"/>
      <w:spacing w:val="10"/>
      <w:sz w:val="7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7E57"/>
    <w:pPr>
      <w:outlineLvl w:val="1"/>
    </w:pPr>
    <w:rPr>
      <w:caps/>
      <w:color w:val="3476B1" w:themeColor="accent2" w:themeShade="BF"/>
      <w:sz w:val="22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rsid w:val="00C62C10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C62C10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C62C10"/>
    <w:pPr>
      <w:spacing w:before="200" w:after="0"/>
      <w:jc w:val="left"/>
      <w:outlineLvl w:val="4"/>
    </w:pPr>
    <w:rPr>
      <w:smallCaps/>
      <w:color w:val="3476B1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C62C10"/>
    <w:pPr>
      <w:spacing w:after="0"/>
      <w:jc w:val="left"/>
      <w:outlineLvl w:val="5"/>
    </w:pPr>
    <w:rPr>
      <w:smallCaps/>
      <w:color w:val="629DD1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C62C10"/>
    <w:pPr>
      <w:spacing w:after="0"/>
      <w:jc w:val="left"/>
      <w:outlineLvl w:val="6"/>
    </w:pPr>
    <w:rPr>
      <w:b/>
      <w:smallCaps/>
      <w:color w:val="629DD1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C62C10"/>
    <w:pPr>
      <w:spacing w:after="0"/>
      <w:jc w:val="left"/>
      <w:outlineLvl w:val="7"/>
    </w:pPr>
    <w:rPr>
      <w:b/>
      <w:i/>
      <w:smallCaps/>
      <w:color w:val="3476B1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C62C10"/>
    <w:pPr>
      <w:spacing w:after="0"/>
      <w:jc w:val="left"/>
      <w:outlineLvl w:val="8"/>
    </w:pPr>
    <w:rPr>
      <w:b/>
      <w:i/>
      <w:smallCaps/>
      <w:color w:val="224E76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semiHidden/>
    <w:rsid w:val="00381A5A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1A5A"/>
    <w:rPr>
      <w:smallCaps/>
      <w:color w:val="3476B1" w:themeColor="accent2" w:themeShade="BF"/>
      <w:spacing w:val="10"/>
      <w:sz w:val="22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5723F"/>
    <w:rPr>
      <w:rFonts w:asciiTheme="majorHAnsi" w:hAnsiTheme="majorHAnsi"/>
      <w:b/>
      <w:caps/>
      <w:color w:val="000000" w:themeColor="text1"/>
      <w:spacing w:val="10"/>
      <w:sz w:val="7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47E57"/>
    <w:rPr>
      <w:caps/>
      <w:color w:val="3476B1" w:themeColor="accent2" w:themeShade="BF"/>
      <w:sz w:val="2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1A5A"/>
    <w:rPr>
      <w:smallCaps/>
      <w:spacing w:val="5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1A5A"/>
    <w:rPr>
      <w:smallCaps/>
      <w:color w:val="629DD1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1A5A"/>
    <w:rPr>
      <w:b/>
      <w:smallCaps/>
      <w:color w:val="629DD1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1A5A"/>
    <w:rPr>
      <w:b/>
      <w:i/>
      <w:smallCaps/>
      <w:color w:val="3476B1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1A5A"/>
    <w:rPr>
      <w:b/>
      <w:i/>
      <w:smallCaps/>
      <w:color w:val="224E76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2C10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65723F"/>
    <w:pPr>
      <w:spacing w:after="0" w:line="240" w:lineRule="auto"/>
      <w:jc w:val="left"/>
    </w:pPr>
    <w:rPr>
      <w:rFonts w:ascii="Calibri" w:hAnsi="Calibri" w:cstheme="majorHAnsi"/>
      <w:b/>
      <w:sz w:val="56"/>
    </w:rPr>
  </w:style>
  <w:style w:type="character" w:customStyle="1" w:styleId="TitleChar">
    <w:name w:val="Title Char"/>
    <w:basedOn w:val="DefaultParagraphFont"/>
    <w:link w:val="Title"/>
    <w:uiPriority w:val="10"/>
    <w:rsid w:val="0065723F"/>
    <w:rPr>
      <w:rFonts w:ascii="Calibri" w:hAnsi="Calibri" w:cstheme="majorHAnsi"/>
      <w:b/>
      <w:sz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723F"/>
    <w:pPr>
      <w:spacing w:line="240" w:lineRule="auto"/>
      <w:jc w:val="left"/>
    </w:pPr>
    <w:rPr>
      <w:caps/>
      <w:smallCaps/>
      <w:color w:val="3476B1" w:themeColor="accent2" w:themeShade="BF"/>
      <w:sz w:val="40"/>
    </w:rPr>
  </w:style>
  <w:style w:type="character" w:customStyle="1" w:styleId="SubtitleChar">
    <w:name w:val="Subtitle Char"/>
    <w:basedOn w:val="DefaultParagraphFont"/>
    <w:link w:val="Subtitle"/>
    <w:uiPriority w:val="11"/>
    <w:rsid w:val="0065723F"/>
    <w:rPr>
      <w:caps/>
      <w:smallCaps/>
      <w:color w:val="3476B1" w:themeColor="accent2" w:themeShade="BF"/>
      <w:sz w:val="40"/>
    </w:rPr>
  </w:style>
  <w:style w:type="character" w:styleId="Strong">
    <w:name w:val="Strong"/>
    <w:uiPriority w:val="22"/>
    <w:semiHidden/>
    <w:rsid w:val="00C62C10"/>
    <w:rPr>
      <w:b/>
      <w:color w:val="629DD1" w:themeColor="accent2"/>
    </w:rPr>
  </w:style>
  <w:style w:type="character" w:styleId="Emphasis">
    <w:name w:val="Emphasis"/>
    <w:uiPriority w:val="20"/>
    <w:semiHidden/>
    <w:rsid w:val="00C62C10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C62C10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C62C10"/>
  </w:style>
  <w:style w:type="paragraph" w:styleId="ListParagraph">
    <w:name w:val="List Paragraph"/>
    <w:basedOn w:val="Normal"/>
    <w:uiPriority w:val="34"/>
    <w:semiHidden/>
    <w:rsid w:val="00C62C1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semiHidden/>
    <w:qFormat/>
    <w:rsid w:val="00C62C10"/>
    <w:rPr>
      <w:i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81A5A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semiHidden/>
    <w:rsid w:val="00C62C10"/>
    <w:pPr>
      <w:pBdr>
        <w:top w:val="single" w:sz="8" w:space="10" w:color="3476B1" w:themeColor="accent2" w:themeShade="BF"/>
        <w:left w:val="single" w:sz="8" w:space="10" w:color="3476B1" w:themeColor="accent2" w:themeShade="BF"/>
        <w:bottom w:val="single" w:sz="8" w:space="10" w:color="3476B1" w:themeColor="accent2" w:themeShade="BF"/>
        <w:right w:val="single" w:sz="8" w:space="10" w:color="3476B1" w:themeColor="accent2" w:themeShade="BF"/>
      </w:pBdr>
      <w:shd w:val="clear" w:color="auto" w:fill="629DD1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36D8A"/>
    <w:rPr>
      <w:b/>
      <w:i/>
      <w:color w:val="FFFFFF" w:themeColor="background1"/>
      <w:shd w:val="clear" w:color="auto" w:fill="629DD1" w:themeFill="accent2"/>
    </w:rPr>
  </w:style>
  <w:style w:type="character" w:styleId="SubtleEmphasis">
    <w:name w:val="Subtle Emphasis"/>
    <w:uiPriority w:val="19"/>
    <w:semiHidden/>
    <w:rsid w:val="00C62C10"/>
    <w:rPr>
      <w:i/>
    </w:rPr>
  </w:style>
  <w:style w:type="character" w:styleId="IntenseEmphasis">
    <w:name w:val="Intense Emphasis"/>
    <w:uiPriority w:val="21"/>
    <w:semiHidden/>
    <w:rsid w:val="00C62C10"/>
    <w:rPr>
      <w:b/>
      <w:i/>
      <w:color w:val="629DD1" w:themeColor="accent2"/>
      <w:spacing w:val="10"/>
    </w:rPr>
  </w:style>
  <w:style w:type="character" w:styleId="SubtleReference">
    <w:name w:val="Subtle Reference"/>
    <w:uiPriority w:val="31"/>
    <w:semiHidden/>
    <w:rsid w:val="00C62C10"/>
    <w:rPr>
      <w:b/>
    </w:rPr>
  </w:style>
  <w:style w:type="character" w:styleId="IntenseReference">
    <w:name w:val="Intense Reference"/>
    <w:uiPriority w:val="32"/>
    <w:semiHidden/>
    <w:rsid w:val="00C62C10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semiHidden/>
    <w:rsid w:val="00C62C10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62C10"/>
    <w:pPr>
      <w:outlineLvl w:val="9"/>
    </w:pPr>
  </w:style>
  <w:style w:type="paragraph" w:customStyle="1" w:styleId="PersonalName">
    <w:name w:val="Personal Name"/>
    <w:basedOn w:val="Title"/>
    <w:semiHidden/>
    <w:rsid w:val="00C62C10"/>
    <w:rPr>
      <w:b w:val="0"/>
      <w:caps/>
      <w:color w:val="000000"/>
      <w:sz w:val="28"/>
      <w:szCs w:val="28"/>
    </w:rPr>
  </w:style>
  <w:style w:type="paragraph" w:customStyle="1" w:styleId="CaptionHeading">
    <w:name w:val="Caption Heading"/>
    <w:basedOn w:val="Normal"/>
    <w:semiHidden/>
    <w:rsid w:val="00C62C10"/>
    <w:pPr>
      <w:spacing w:after="120" w:line="312" w:lineRule="auto"/>
    </w:pPr>
    <w:rPr>
      <w:rFonts w:asciiTheme="majorHAnsi" w:eastAsiaTheme="minorHAnsi" w:hAnsiTheme="majorHAnsi"/>
      <w:color w:val="1E5E9F" w:themeColor="accent3" w:themeShade="BF"/>
      <w:szCs w:val="22"/>
    </w:rPr>
  </w:style>
  <w:style w:type="paragraph" w:customStyle="1" w:styleId="Address3">
    <w:name w:val="Address 3"/>
    <w:basedOn w:val="Subtitle"/>
    <w:link w:val="Address3Char"/>
    <w:semiHidden/>
    <w:rsid w:val="00C62C10"/>
    <w:pPr>
      <w:spacing w:after="0"/>
      <w:jc w:val="center"/>
    </w:pPr>
  </w:style>
  <w:style w:type="character" w:customStyle="1" w:styleId="Address3Char">
    <w:name w:val="Address 3 Char"/>
    <w:basedOn w:val="SubtitleChar"/>
    <w:link w:val="Address3"/>
    <w:semiHidden/>
    <w:rsid w:val="00C36D8A"/>
    <w:rPr>
      <w:caps/>
      <w:smallCaps/>
      <w:color w:val="3476B1" w:themeColor="accent2" w:themeShade="BF"/>
      <w:sz w:val="40"/>
    </w:rPr>
  </w:style>
  <w:style w:type="paragraph" w:styleId="BodyText">
    <w:name w:val="Body Text"/>
    <w:basedOn w:val="Normal"/>
    <w:link w:val="BodyTextChar"/>
    <w:uiPriority w:val="99"/>
    <w:semiHidden/>
    <w:unhideWhenUsed/>
    <w:rsid w:val="00C62C1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62C10"/>
    <w:rPr>
      <w:rFonts w:ascii="Century Gothic" w:hAnsi="Century Gothic"/>
      <w:sz w:val="21"/>
    </w:rPr>
  </w:style>
  <w:style w:type="paragraph" w:styleId="TOC1">
    <w:name w:val="toc 1"/>
    <w:basedOn w:val="Normal"/>
    <w:next w:val="Normal"/>
    <w:autoRedefine/>
    <w:uiPriority w:val="39"/>
    <w:rsid w:val="003E3262"/>
    <w:pPr>
      <w:pBdr>
        <w:top w:val="single" w:sz="12" w:space="1" w:color="629DD1" w:themeColor="accent2"/>
      </w:pBdr>
      <w:spacing w:line="240" w:lineRule="auto"/>
      <w:jc w:val="left"/>
    </w:pPr>
    <w:rPr>
      <w:b/>
      <w:sz w:val="32"/>
    </w:rPr>
  </w:style>
  <w:style w:type="paragraph" w:styleId="TOC2">
    <w:name w:val="toc 2"/>
    <w:basedOn w:val="Normal"/>
    <w:next w:val="Normal"/>
    <w:autoRedefine/>
    <w:uiPriority w:val="39"/>
    <w:rsid w:val="00381A5A"/>
  </w:style>
  <w:style w:type="character" w:styleId="PlaceholderText">
    <w:name w:val="Placeholder Text"/>
    <w:basedOn w:val="DefaultParagraphFont"/>
    <w:uiPriority w:val="99"/>
    <w:semiHidden/>
    <w:rsid w:val="00C36D8A"/>
    <w:rPr>
      <w:color w:val="808080"/>
    </w:rPr>
  </w:style>
  <w:style w:type="paragraph" w:customStyle="1" w:styleId="Image">
    <w:name w:val="Image"/>
    <w:basedOn w:val="Normal"/>
    <w:qFormat/>
    <w:rsid w:val="00F86647"/>
    <w:pPr>
      <w:spacing w:after="0" w:line="240" w:lineRule="auto"/>
      <w:ind w:left="-216"/>
    </w:pPr>
    <w:rPr>
      <w:noProof/>
    </w:rPr>
  </w:style>
  <w:style w:type="paragraph" w:styleId="Header">
    <w:name w:val="header"/>
    <w:basedOn w:val="Normal"/>
    <w:link w:val="HeaderChar"/>
    <w:uiPriority w:val="99"/>
    <w:semiHidden/>
    <w:rsid w:val="00614D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14DF7"/>
  </w:style>
  <w:style w:type="paragraph" w:styleId="Footer">
    <w:name w:val="footer"/>
    <w:basedOn w:val="Normal"/>
    <w:link w:val="FooterChar"/>
    <w:uiPriority w:val="99"/>
    <w:unhideWhenUsed/>
    <w:rsid w:val="00614D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4DF7"/>
  </w:style>
  <w:style w:type="paragraph" w:styleId="NormalWeb">
    <w:name w:val="Normal (Web)"/>
    <w:basedOn w:val="Normal"/>
    <w:uiPriority w:val="99"/>
    <w:semiHidden/>
    <w:unhideWhenUsed/>
    <w:rsid w:val="00283709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129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92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3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03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AppData\Local\Microsoft\Office\16.0\DTS\en-US%7b9E17286B-23A9-40E6-8B4B-293944C9F887%7d\%7b3F4B93F4-78E5-415C-83F0-FD381936C99B%7dtf16412212_win32.dotx" TargetMode="Externa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Custom 16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2DFF08-BFF4-4130-847C-B36FF8DC39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{3F4B93F4-78E5-415C-83F0-FD381936C99B}tf16412212_win32</Template>
  <TotalTime>0</TotalTime>
  <Pages>56</Pages>
  <Words>9195</Words>
  <Characters>52418</Characters>
  <Application>Microsoft Office Word</Application>
  <DocSecurity>0</DocSecurity>
  <Lines>436</Lines>
  <Paragraphs>122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2023-05-04T08:06:00Z</dcterms:created>
  <dcterms:modified xsi:type="dcterms:W3CDTF">2023-05-05T05:08:00Z</dcterms:modified>
</cp:coreProperties>
</file>